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BC71" w14:textId="77777777" w:rsidR="00F93A58" w:rsidRDefault="00F93A58" w:rsidP="00F93A58">
      <w:pPr>
        <w:pStyle w:val="Ingenlista1"/>
        <w:ind w:left="6521"/>
      </w:pPr>
    </w:p>
    <w:p w14:paraId="2D97FE6A" w14:textId="77777777" w:rsidR="00F93A58" w:rsidRPr="00B65DD9" w:rsidRDefault="004B4C20" w:rsidP="00F93A58">
      <w:pPr>
        <w:pStyle w:val="Ingenlista1"/>
        <w:ind w:left="6521"/>
      </w:pPr>
      <w:r w:rsidRPr="00B65DD9">
        <w:t>Anbud lämnas via TendSign</w:t>
      </w:r>
    </w:p>
    <w:p w14:paraId="3B07E74C" w14:textId="59DBC21E" w:rsidR="00F93A58" w:rsidRDefault="004B4C20" w:rsidP="00F93A58">
      <w:pPr>
        <w:pStyle w:val="Rubrik1"/>
      </w:pPr>
      <w:r>
        <w:rPr>
          <w:highlight w:val="yellow"/>
        </w:rPr>
        <w:br/>
      </w:r>
      <w:r w:rsidR="00430A84">
        <w:t>ANNANDAGSGATAN 1 NY FÖRSKOLA</w:t>
      </w:r>
      <w:r w:rsidR="00283F80">
        <w:br/>
      </w:r>
      <w:r w:rsidR="005A19AB">
        <w:t>TOTALENTREPRENAD</w:t>
      </w:r>
      <w:r w:rsidR="00283F80">
        <w:t xml:space="preserve"> </w:t>
      </w:r>
    </w:p>
    <w:p w14:paraId="394130B1" w14:textId="77777777" w:rsidR="00F93A58" w:rsidRDefault="00F93A58" w:rsidP="00F93A58">
      <w:pPr>
        <w:pStyle w:val="Ingenlista1"/>
        <w:rPr>
          <w:highlight w:val="cyan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322"/>
      </w:tblGrid>
      <w:tr w:rsidR="008857CC" w14:paraId="33E8B624" w14:textId="77777777" w:rsidTr="00CC3463">
        <w:tc>
          <w:tcPr>
            <w:tcW w:w="9322" w:type="dxa"/>
          </w:tcPr>
          <w:p w14:paraId="14F5C73A" w14:textId="57DBCD05" w:rsidR="001F3D78" w:rsidRPr="00B707D0" w:rsidRDefault="004B4C20" w:rsidP="00CC3463">
            <w:r>
              <w:t>Vi erbjuder oss härme</w:t>
            </w:r>
            <w:r w:rsidRPr="00430A84">
              <w:t xml:space="preserve">d att åt </w:t>
            </w:r>
            <w:r w:rsidR="008A4852" w:rsidRPr="00430A84">
              <w:t>Stadsfastighetsförvaltningen</w:t>
            </w:r>
            <w:r w:rsidRPr="00430A84">
              <w:t xml:space="preserve"> utföra </w:t>
            </w:r>
            <w:r w:rsidR="005A19AB" w:rsidRPr="00430A84">
              <w:t>totalentreprenad</w:t>
            </w:r>
            <w:r w:rsidRPr="00430A84">
              <w:t xml:space="preserve"> i form av generalentreprenad</w:t>
            </w:r>
            <w:r>
              <w:t xml:space="preserve"> av ovan rubricerat projekt i överensstämmelse med </w:t>
            </w:r>
            <w:r w:rsidRPr="00C66470">
              <w:t>under AFB.22</w:t>
            </w:r>
            <w:r>
              <w:t xml:space="preserve"> i ”Administrativa föreskrifter för </w:t>
            </w:r>
            <w:r w:rsidR="005A19AB">
              <w:t>totalentreprenad</w:t>
            </w:r>
            <w:r>
              <w:t>” daterade</w:t>
            </w:r>
            <w:r w:rsidR="006D6E57">
              <w:t xml:space="preserve"> 2024-11-12</w:t>
            </w:r>
            <w:r>
              <w:t xml:space="preserve"> angivna handlingar samt eventuella kompletterande förfrågningshandlingar</w:t>
            </w:r>
            <w:r w:rsidR="006D6E57">
              <w:t xml:space="preserve"> och frågor och svar som publicerats i TendSign under anbudstiden</w:t>
            </w:r>
            <w:r>
              <w:t>.</w:t>
            </w:r>
          </w:p>
        </w:tc>
      </w:tr>
    </w:tbl>
    <w:p w14:paraId="01A05428" w14:textId="40AEBEF5" w:rsidR="00F93A58" w:rsidRPr="00FA3297" w:rsidRDefault="00283F80" w:rsidP="00AD3648">
      <w:pPr>
        <w:pStyle w:val="Rubrik2"/>
      </w:pPr>
      <w:r>
        <w:t xml:space="preserve">Uppgifter om anbudsgivaren </w:t>
      </w:r>
      <w:r w:rsidR="00AD3648">
        <w:br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085"/>
        <w:gridCol w:w="6095"/>
      </w:tblGrid>
      <w:tr w:rsidR="008857CC" w14:paraId="3EB70801" w14:textId="77777777" w:rsidTr="00AA7A71">
        <w:trPr>
          <w:trHeight w:val="3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C9242C" w14:textId="77777777" w:rsidR="00F93A58" w:rsidRDefault="004B4C20" w:rsidP="00CC3463">
            <w:r w:rsidRPr="00A74739">
              <w:rPr>
                <w:b/>
                <w:bCs/>
              </w:rPr>
              <w:t xml:space="preserve">Namn på </w:t>
            </w:r>
            <w:r w:rsidR="001F3D78">
              <w:rPr>
                <w:b/>
                <w:bCs/>
              </w:rPr>
              <w:t>anbudsgivaren</w:t>
            </w:r>
            <w:r w:rsidR="00B30995">
              <w:rPr>
                <w:b/>
                <w:bCs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7D9B2F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657E7859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0EBAF578" w14:textId="77777777" w:rsidR="00F93A58" w:rsidRDefault="004B4C20" w:rsidP="00CC3463">
            <w:r>
              <w:t>Organisationsnummer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7ADAC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58F75F96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3FDBD881" w14:textId="77777777" w:rsidR="00F93A58" w:rsidRDefault="004B4C20" w:rsidP="00CC3463">
            <w:r>
              <w:t>Gatuadress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0DB576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3217F93C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251AD0BD" w14:textId="77777777" w:rsidR="00F93A58" w:rsidRDefault="004B4C20" w:rsidP="00CC3463">
            <w:r>
              <w:t>Postadress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C6B4EF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7AF6BAED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5CC1466A" w14:textId="77777777" w:rsidR="00F93A58" w:rsidRDefault="004B4C20" w:rsidP="00CC3463">
            <w:r>
              <w:t>Telefon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B7459E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0DC99E54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666E121A" w14:textId="77777777" w:rsidR="00CC1C8F" w:rsidRDefault="004B4C20" w:rsidP="00CC3463">
            <w:r>
              <w:t>E-post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960F7" w14:textId="77777777" w:rsidR="00CC1C8F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6F3F5AE5" w14:textId="77777777" w:rsidTr="00CC3463">
        <w:trPr>
          <w:trHeight w:hRule="exact" w:val="113"/>
        </w:trPr>
        <w:tc>
          <w:tcPr>
            <w:tcW w:w="3085" w:type="dxa"/>
            <w:tcBorders>
              <w:left w:val="single" w:sz="4" w:space="0" w:color="auto"/>
              <w:bottom w:val="single" w:sz="4" w:space="0" w:color="auto"/>
            </w:tcBorders>
          </w:tcPr>
          <w:p w14:paraId="0ACBB1A5" w14:textId="77777777" w:rsidR="00F93A58" w:rsidRDefault="00F93A58" w:rsidP="00CC3463"/>
        </w:tc>
        <w:tc>
          <w:tcPr>
            <w:tcW w:w="609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36AB21A" w14:textId="77777777" w:rsidR="00F93A58" w:rsidRDefault="00F93A58" w:rsidP="00CC3463"/>
        </w:tc>
      </w:tr>
    </w:tbl>
    <w:p w14:paraId="6C8F0005" w14:textId="77777777" w:rsidR="00F93A58" w:rsidRDefault="00F93A58" w:rsidP="00F93A58">
      <w:pPr>
        <w:pStyle w:val="Ingenlista1"/>
      </w:pPr>
    </w:p>
    <w:p w14:paraId="4500B155" w14:textId="77777777" w:rsidR="00F93A58" w:rsidRDefault="00F93A58" w:rsidP="00F93A58"/>
    <w:p w14:paraId="469FEAE9" w14:textId="77777777" w:rsidR="00F93A58" w:rsidRDefault="004B4C20" w:rsidP="00F93A58">
      <w:r>
        <w:t>Förfrågningar angående detta anbud besvaras av</w:t>
      </w:r>
    </w:p>
    <w:p w14:paraId="0003CF1B" w14:textId="77777777" w:rsidR="00F93A58" w:rsidRDefault="00F93A58" w:rsidP="00F93A58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495"/>
        <w:gridCol w:w="1134"/>
        <w:gridCol w:w="2693"/>
      </w:tblGrid>
      <w:tr w:rsidR="008857CC" w14:paraId="52185581" w14:textId="77777777" w:rsidTr="00CC3463">
        <w:tc>
          <w:tcPr>
            <w:tcW w:w="5495" w:type="dxa"/>
            <w:tcBorders>
              <w:bottom w:val="dotted" w:sz="4" w:space="0" w:color="000000"/>
            </w:tcBorders>
          </w:tcPr>
          <w:p w14:paraId="2D2CE5D9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134" w:type="dxa"/>
          </w:tcPr>
          <w:p w14:paraId="2E7A81AA" w14:textId="77777777" w:rsidR="00F93A58" w:rsidRDefault="004B4C20" w:rsidP="00CC3463">
            <w:r>
              <w:t>Telefon:</w:t>
            </w:r>
          </w:p>
        </w:tc>
        <w:tc>
          <w:tcPr>
            <w:tcW w:w="2693" w:type="dxa"/>
            <w:tcBorders>
              <w:bottom w:val="dotted" w:sz="4" w:space="0" w:color="000000"/>
            </w:tcBorders>
          </w:tcPr>
          <w:p w14:paraId="2CCD112A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0D4A7675" w14:textId="77777777" w:rsidTr="00CC3463">
        <w:tc>
          <w:tcPr>
            <w:tcW w:w="5495" w:type="dxa"/>
            <w:tcBorders>
              <w:top w:val="dotted" w:sz="4" w:space="0" w:color="000000"/>
            </w:tcBorders>
          </w:tcPr>
          <w:p w14:paraId="0A9524E0" w14:textId="77777777" w:rsidR="00F93A58" w:rsidRDefault="00F93A58" w:rsidP="00CC3463"/>
        </w:tc>
        <w:tc>
          <w:tcPr>
            <w:tcW w:w="1134" w:type="dxa"/>
          </w:tcPr>
          <w:p w14:paraId="16B4497E" w14:textId="77777777" w:rsidR="00F93A58" w:rsidRDefault="004B4C20" w:rsidP="00CC3463">
            <w:r>
              <w:t>E-post:</w:t>
            </w:r>
          </w:p>
        </w:tc>
        <w:tc>
          <w:tcPr>
            <w:tcW w:w="2693" w:type="dxa"/>
            <w:tcBorders>
              <w:top w:val="dotted" w:sz="4" w:space="0" w:color="000000"/>
              <w:bottom w:val="dotted" w:sz="4" w:space="0" w:color="000000"/>
            </w:tcBorders>
          </w:tcPr>
          <w:p w14:paraId="1D742F62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</w:tbl>
    <w:p w14:paraId="7CAF0E4A" w14:textId="77777777" w:rsidR="00F93A58" w:rsidRDefault="00F93A58" w:rsidP="00F93A58">
      <w:pPr>
        <w:pStyle w:val="Rubrik2"/>
      </w:pPr>
    </w:p>
    <w:p w14:paraId="62C41807" w14:textId="77777777" w:rsidR="00AD3648" w:rsidRDefault="004B4C20" w:rsidP="005F3009">
      <w:pPr>
        <w:pStyle w:val="Rubrik2"/>
      </w:pPr>
      <w:r>
        <w:br w:type="page"/>
      </w:r>
      <w:r>
        <w:lastRenderedPageBreak/>
        <w:t>UPPGIFTER FÖR PRÖVNING AV ANBUDSGIVARE</w:t>
      </w:r>
      <w:r w:rsidRPr="00AD3648">
        <w:t xml:space="preserve"> </w:t>
      </w:r>
    </w:p>
    <w:p w14:paraId="17DABB28" w14:textId="77777777" w:rsidR="00AD3648" w:rsidRPr="00816A76" w:rsidRDefault="004B4C20" w:rsidP="00AD3648">
      <w:pPr>
        <w:pStyle w:val="Rubrik3"/>
      </w:pPr>
      <w:r>
        <w:t xml:space="preserve">AFB.623 </w:t>
      </w:r>
      <w:r w:rsidR="005A3601">
        <w:t>Krav på teknisk och yrkesmässig kapacitet</w:t>
      </w:r>
      <w:r w:rsidR="00E91269">
        <w:t xml:space="preserve"> </w:t>
      </w:r>
      <w:r>
        <w:br/>
      </w:r>
    </w:p>
    <w:p w14:paraId="3D4AB59D" w14:textId="77777777" w:rsidR="00AD3648" w:rsidRPr="0079366A" w:rsidRDefault="004B4C20" w:rsidP="005A3601">
      <w:pPr>
        <w:pStyle w:val="Rubrik4"/>
      </w:pPr>
      <w:r w:rsidRPr="0079366A">
        <w:t>Personuppgifter och organisation</w:t>
      </w:r>
    </w:p>
    <w:p w14:paraId="762617D5" w14:textId="120B08B9" w:rsidR="00AD3648" w:rsidRPr="00CB6917" w:rsidRDefault="00430A84" w:rsidP="00AD3648">
      <w:pPr>
        <w:rPr>
          <w:b/>
          <w:bCs/>
        </w:rPr>
      </w:pPr>
      <w:r>
        <w:t>CV för nedan angivna personer exklusive</w:t>
      </w:r>
      <w:r w:rsidR="008A50A0">
        <w:t xml:space="preserve"> ombud</w:t>
      </w:r>
      <w:r>
        <w:t xml:space="preserve"> </w:t>
      </w:r>
      <w:r>
        <w:rPr>
          <w:u w:val="single"/>
        </w:rPr>
        <w:t>samt</w:t>
      </w:r>
      <w:r>
        <w:t xml:space="preserve"> utbildningsbevis för </w:t>
      </w:r>
      <w:r w:rsidR="008A50A0">
        <w:t xml:space="preserve">handläggare för </w:t>
      </w:r>
      <w:r>
        <w:t xml:space="preserve">BAS-P </w:t>
      </w:r>
      <w:r w:rsidR="008A50A0">
        <w:t>respektive</w:t>
      </w:r>
      <w:r>
        <w:t xml:space="preserve"> BAS-U </w:t>
      </w:r>
      <w:r>
        <w:rPr>
          <w:u w:val="single"/>
        </w:rPr>
        <w:t xml:space="preserve">lämnas in efter </w:t>
      </w:r>
      <w:proofErr w:type="gramStart"/>
      <w:r>
        <w:rPr>
          <w:u w:val="single"/>
        </w:rPr>
        <w:t>anmodan</w:t>
      </w:r>
      <w:r>
        <w:t xml:space="preserve"> ,</w:t>
      </w:r>
      <w:proofErr w:type="gramEnd"/>
      <w:r>
        <w:t xml:space="preserve"> se SFB.414.</w:t>
      </w:r>
      <w:r>
        <w:rPr>
          <w:b/>
          <w:bCs/>
        </w:rPr>
        <w:br/>
      </w:r>
    </w:p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3510"/>
        <w:gridCol w:w="5670"/>
      </w:tblGrid>
      <w:tr w:rsidR="008857CC" w14:paraId="2110E9CF" w14:textId="77777777" w:rsidTr="00866BCB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E6D3161" w14:textId="77777777" w:rsidR="00AD3648" w:rsidRPr="0079366A" w:rsidRDefault="004B4C20" w:rsidP="00866BCB">
            <w:pPr>
              <w:rPr>
                <w:b/>
              </w:rPr>
            </w:pPr>
            <w:r w:rsidRPr="0079366A">
              <w:rPr>
                <w:b/>
              </w:rPr>
              <w:t>Funktion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0C1867" w14:textId="77777777" w:rsidR="00AD3648" w:rsidRPr="0079366A" w:rsidRDefault="004B4C20" w:rsidP="00866BCB">
            <w:pPr>
              <w:rPr>
                <w:b/>
              </w:rPr>
            </w:pPr>
            <w:r w:rsidRPr="0079366A">
              <w:rPr>
                <w:b/>
              </w:rPr>
              <w:t>Namn på person</w:t>
            </w:r>
          </w:p>
        </w:tc>
      </w:tr>
      <w:tr w:rsidR="008857CC" w14:paraId="5D95C26C" w14:textId="77777777" w:rsidTr="00866BCB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E65B21" w14:textId="77777777" w:rsidR="00AD3648" w:rsidRPr="0027738D" w:rsidRDefault="004B4C20" w:rsidP="00866BCB">
            <w:pPr>
              <w:rPr>
                <w:highlight w:val="yellow"/>
              </w:rPr>
            </w:pPr>
            <w:r>
              <w:t xml:space="preserve">Ombud </w:t>
            </w:r>
          </w:p>
        </w:tc>
        <w:tc>
          <w:tcPr>
            <w:tcW w:w="5670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42CBEB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7A6CD758" w14:textId="77777777" w:rsidTr="00866BC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  <w:vAlign w:val="center"/>
          </w:tcPr>
          <w:p w14:paraId="55509116" w14:textId="77777777" w:rsidR="00AD3648" w:rsidRPr="0080205B" w:rsidRDefault="004B4C20" w:rsidP="00866BCB">
            <w:r w:rsidRPr="0080205B">
              <w:t>Platschef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AC965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45C700F8" w14:textId="77777777" w:rsidTr="00866BC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  <w:vAlign w:val="center"/>
          </w:tcPr>
          <w:p w14:paraId="3C8E38E4" w14:textId="77777777" w:rsidR="008A6209" w:rsidRPr="0080205B" w:rsidRDefault="004B4C20" w:rsidP="00866BCB">
            <w:r w:rsidRPr="0080205B">
              <w:t>Projekteringsledare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29484A" w14:textId="77777777" w:rsidR="008A6209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355CEEF0" w14:textId="77777777" w:rsidTr="00866BC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7E7D0BDF" w14:textId="535DE874" w:rsidR="0006401E" w:rsidRPr="0080205B" w:rsidRDefault="00430A84" w:rsidP="00866BCB">
            <w:r w:rsidRPr="0080205B">
              <w:t>Handläggare för BAS</w:t>
            </w:r>
            <w:r w:rsidR="000800D6" w:rsidRPr="0080205B">
              <w:t>-</w:t>
            </w:r>
            <w:r w:rsidRPr="0080205B">
              <w:t>P enligt AFD.</w:t>
            </w:r>
            <w:r w:rsidR="000800D6" w:rsidRPr="0080205B">
              <w:t>1832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D6BCA" w14:textId="77777777" w:rsidR="0006401E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1BC5D15A" w14:textId="77777777" w:rsidTr="00866BC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49473CC3" w14:textId="59818893" w:rsidR="00AD3648" w:rsidRPr="0080205B" w:rsidRDefault="00430A84" w:rsidP="00866BCB">
            <w:r w:rsidRPr="0080205B">
              <w:t>Handläggare för BAS-U enligt AF</w:t>
            </w:r>
            <w:r w:rsidR="008A6209" w:rsidRPr="0080205B">
              <w:t>D</w:t>
            </w:r>
            <w:r w:rsidRPr="0080205B">
              <w:t>.1833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2DAEF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5B8A0C4D" w14:textId="77777777" w:rsidTr="00866BC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0EFD2AF6" w14:textId="59616198" w:rsidR="00AD3648" w:rsidRPr="0080205B" w:rsidRDefault="004B4C20" w:rsidP="00866BCB">
            <w:pPr>
              <w:rPr>
                <w:i/>
                <w:iCs/>
              </w:rPr>
            </w:pPr>
            <w:r w:rsidRPr="0080205B">
              <w:rPr>
                <w:color w:val="000000" w:themeColor="text1"/>
              </w:rPr>
              <w:t>Installationssamordnare enligt AF</w:t>
            </w:r>
            <w:r w:rsidR="000800D6" w:rsidRPr="0080205B">
              <w:rPr>
                <w:color w:val="000000" w:themeColor="text1"/>
              </w:rPr>
              <w:t>D</w:t>
            </w:r>
            <w:r w:rsidRPr="0080205B">
              <w:rPr>
                <w:color w:val="000000" w:themeColor="text1"/>
              </w:rPr>
              <w:t>.32</w:t>
            </w:r>
            <w:r w:rsidR="000800D6" w:rsidRPr="0080205B">
              <w:rPr>
                <w:color w:val="000000" w:themeColor="text1"/>
              </w:rPr>
              <w:t>6</w:t>
            </w:r>
            <w:r w:rsidRPr="0080205B">
              <w:rPr>
                <w:color w:val="000000" w:themeColor="text1"/>
              </w:rPr>
              <w:t xml:space="preserve"> (ej samma person som platschef)</w:t>
            </w:r>
            <w:r w:rsidR="000800D6" w:rsidRPr="0080205B">
              <w:rPr>
                <w:color w:val="000000" w:themeColor="text1"/>
              </w:rPr>
              <w:t xml:space="preserve"> 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65DADD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28845D87" w14:textId="77777777" w:rsidTr="0001517D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5A06D2C4" w14:textId="77777777" w:rsidR="008C0ECA" w:rsidRPr="0080205B" w:rsidRDefault="004B4C20" w:rsidP="0001517D">
            <w:r w:rsidRPr="0080205B">
              <w:t>Tillståndsansvarig enligt AF</w:t>
            </w:r>
            <w:r w:rsidR="008A6209" w:rsidRPr="0080205B">
              <w:t>D</w:t>
            </w:r>
            <w:r w:rsidRPr="0080205B">
              <w:t>.5512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D09F84" w14:textId="77777777" w:rsidR="008C0ECA" w:rsidRDefault="004B4C20" w:rsidP="0001517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66E867E5" w14:textId="77777777" w:rsidTr="00866BCB">
        <w:trPr>
          <w:trHeight w:hRule="exact" w:val="57"/>
        </w:trPr>
        <w:tc>
          <w:tcPr>
            <w:tcW w:w="3510" w:type="dxa"/>
            <w:tcBorders>
              <w:left w:val="single" w:sz="4" w:space="0" w:color="auto"/>
              <w:bottom w:val="single" w:sz="4" w:space="0" w:color="auto"/>
            </w:tcBorders>
          </w:tcPr>
          <w:p w14:paraId="7904BDF6" w14:textId="77777777" w:rsidR="00AD3648" w:rsidRPr="0027738D" w:rsidRDefault="00AD3648" w:rsidP="00866BCB">
            <w:pPr>
              <w:rPr>
                <w:highlight w:val="yellow"/>
              </w:rPr>
            </w:pPr>
          </w:p>
        </w:tc>
        <w:tc>
          <w:tcPr>
            <w:tcW w:w="567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5F86FDE" w14:textId="77777777" w:rsidR="00AD3648" w:rsidRDefault="00AD3648" w:rsidP="00866BCB"/>
        </w:tc>
      </w:tr>
    </w:tbl>
    <w:p w14:paraId="7CE6AAA2" w14:textId="77777777" w:rsidR="00AD3648" w:rsidRDefault="00AD3648" w:rsidP="00AD3648">
      <w:pPr>
        <w:pStyle w:val="Ingenlista1"/>
      </w:pPr>
    </w:p>
    <w:p w14:paraId="3140012A" w14:textId="0C47EBB7" w:rsidR="00A23776" w:rsidRDefault="004B4C20" w:rsidP="00430A84">
      <w:pPr>
        <w:pStyle w:val="Rubrik4"/>
      </w:pPr>
      <w:r w:rsidRPr="00CF7EE6">
        <w:t xml:space="preserve">Kvalificeringsprojekt </w:t>
      </w:r>
      <w:r>
        <w:t xml:space="preserve"> </w:t>
      </w:r>
    </w:p>
    <w:p w14:paraId="27A2B540" w14:textId="77777777" w:rsidR="006D6E57" w:rsidRPr="006D6E57" w:rsidRDefault="006D6E57" w:rsidP="006D6E5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237"/>
      </w:tblGrid>
      <w:tr w:rsidR="008857CC" w14:paraId="70FFC797" w14:textId="77777777" w:rsidTr="0080205B">
        <w:trPr>
          <w:trHeight w:val="340"/>
        </w:trPr>
        <w:tc>
          <w:tcPr>
            <w:tcW w:w="91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F797162" w14:textId="437CE42B" w:rsidR="00AD3648" w:rsidRPr="0079366A" w:rsidRDefault="004B4C20" w:rsidP="00866BCB">
            <w:pPr>
              <w:rPr>
                <w:b/>
              </w:rPr>
            </w:pPr>
            <w:r w:rsidRPr="00CF7EE6">
              <w:rPr>
                <w:b/>
              </w:rPr>
              <w:t>Kvalificeringsprojekt 1 (företag</w:t>
            </w:r>
            <w:r w:rsidR="00027419">
              <w:rPr>
                <w:b/>
              </w:rPr>
              <w:t>/generalentreprenör</w:t>
            </w:r>
            <w:r w:rsidRPr="00CF7EE6">
              <w:rPr>
                <w:b/>
              </w:rPr>
              <w:t>)</w:t>
            </w:r>
          </w:p>
        </w:tc>
      </w:tr>
      <w:tr w:rsidR="008857CC" w14:paraId="65AD4295" w14:textId="77777777" w:rsidTr="0080205B">
        <w:trPr>
          <w:trHeight w:val="340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14:paraId="1F98E9F6" w14:textId="77777777" w:rsidR="00AD3648" w:rsidRPr="00DC23D4" w:rsidRDefault="004B4C20" w:rsidP="00866BCB">
            <w:r w:rsidRPr="00DC23D4">
              <w:t>Projektnamn:</w:t>
            </w:r>
          </w:p>
        </w:tc>
        <w:tc>
          <w:tcPr>
            <w:tcW w:w="623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5450D1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47ED08E1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0D906FFE" w14:textId="77777777" w:rsidR="0080205B" w:rsidRPr="00DC23D4" w:rsidRDefault="0080205B" w:rsidP="0080205B">
            <w:r w:rsidRPr="00DC23D4">
              <w:t xml:space="preserve">Entreprenadform </w:t>
            </w:r>
          </w:p>
          <w:p w14:paraId="42E0341B" w14:textId="3C3FF849" w:rsidR="00AD3648" w:rsidRPr="00DC23D4" w:rsidRDefault="00AD3648" w:rsidP="00866BCB"/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BD1D1" w14:textId="402FD2F1" w:rsidR="00AD3648" w:rsidRDefault="00F06CE4" w:rsidP="00866BCB"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Totalentreprenad</w:t>
            </w:r>
          </w:p>
        </w:tc>
      </w:tr>
      <w:tr w:rsidR="0080205B" w14:paraId="25F431A9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3E1D26D0" w14:textId="3D093350" w:rsidR="0080205B" w:rsidRPr="00DC23D4" w:rsidRDefault="0080205B" w:rsidP="00866BCB">
            <w:r w:rsidRPr="00DC23D4">
              <w:t>Kort beskrivning av projektet: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6CDDA" w14:textId="1D8AC513" w:rsidR="0080205B" w:rsidRDefault="0080205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430A84" w14:paraId="2089A074" w14:textId="77777777" w:rsidTr="005E6A3D">
        <w:trPr>
          <w:trHeight w:val="679"/>
        </w:trPr>
        <w:tc>
          <w:tcPr>
            <w:tcW w:w="2943" w:type="dxa"/>
            <w:vAlign w:val="center"/>
          </w:tcPr>
          <w:p w14:paraId="28638180" w14:textId="16C69384" w:rsidR="00430A84" w:rsidRPr="00DC23D4" w:rsidRDefault="0080205B" w:rsidP="00866BCB">
            <w:r w:rsidRPr="00DC23D4">
              <w:t>Samordningsansvar som generalentreprenör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094A0" w14:textId="281A8BCE" w:rsidR="005E6A3D" w:rsidRDefault="005E6A3D" w:rsidP="00866BCB">
            <w:r>
              <w:t>Följande discipliner ingick i entreprenaden</w:t>
            </w:r>
            <w:r>
              <w:br/>
            </w:r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Bygg</w:t>
            </w:r>
            <w:r w:rsidR="00F06CE4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Mark</w:t>
            </w:r>
            <w:r w:rsidR="00F06CE4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Luft</w:t>
            </w:r>
            <w:r w:rsidR="00F06CE4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Rör</w:t>
            </w:r>
            <w:r w:rsidR="00F06CE4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El</w:t>
            </w:r>
            <w:r w:rsidR="00F06CE4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3333C">
              <w:fldChar w:fldCharType="separate"/>
            </w:r>
            <w:r>
              <w:fldChar w:fldCharType="end"/>
            </w:r>
            <w:r>
              <w:t>Styr</w:t>
            </w:r>
          </w:p>
          <w:p w14:paraId="0C6BD9A7" w14:textId="7714430D" w:rsidR="005E6A3D" w:rsidRDefault="005E6A3D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7A0AE2D7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1B2CE85C" w14:textId="13EA98BF" w:rsidR="00AD3648" w:rsidRPr="00DC23D4" w:rsidRDefault="0080205B" w:rsidP="00866BCB">
            <w:r w:rsidRPr="00DC23D4">
              <w:t>Entreprenadsumma: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DAD42F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2416179E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0EAD5529" w14:textId="29F288FE" w:rsidR="00AD3648" w:rsidRPr="00DC23D4" w:rsidRDefault="0080205B" w:rsidP="00866BCB">
            <w:r w:rsidRPr="00DC23D4">
              <w:t>Datum för slutbesiktning: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8AD89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0467B0C3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322BCA7B" w14:textId="24DB18D6" w:rsidR="00AD3648" w:rsidRPr="00DC23D4" w:rsidRDefault="004B4C20" w:rsidP="00866BCB">
            <w:r w:rsidRPr="00DC23D4">
              <w:t>Beställare</w:t>
            </w:r>
            <w:r w:rsidR="0080205B" w:rsidRPr="00DC23D4">
              <w:t xml:space="preserve"> (organisation)</w:t>
            </w:r>
            <w:r w:rsidRPr="00DC23D4">
              <w:t>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38DE7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36313F64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18F4D427" w14:textId="77777777" w:rsidR="00AD3648" w:rsidRPr="00DC23D4" w:rsidRDefault="004B4C20" w:rsidP="00866BCB">
            <w:r w:rsidRPr="00DC23D4">
              <w:t>Projektansvarig hos beställare: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B8F33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465AEB31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1A59AB15" w14:textId="77777777" w:rsidR="00AD3648" w:rsidRPr="00DC23D4" w:rsidRDefault="004B4C20" w:rsidP="00866BCB">
            <w:r w:rsidRPr="00DC23D4">
              <w:t>Telefon: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05109A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2FCF3D4B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28FD8B66" w14:textId="77777777" w:rsidR="00AD3648" w:rsidRPr="00DC23D4" w:rsidRDefault="004B4C20" w:rsidP="00866BCB">
            <w:r w:rsidRPr="00DC23D4">
              <w:t>E-post: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D97E4E" w14:textId="77777777" w:rsidR="00AD3648" w:rsidRDefault="004B4C20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2DD50162" w14:textId="77777777" w:rsidTr="0080205B">
        <w:trPr>
          <w:trHeight w:hRule="exact" w:val="113"/>
        </w:trPr>
        <w:tc>
          <w:tcPr>
            <w:tcW w:w="2943" w:type="dxa"/>
            <w:vAlign w:val="center"/>
          </w:tcPr>
          <w:p w14:paraId="3C6F409C" w14:textId="77777777" w:rsidR="00AD3648" w:rsidRPr="0027738D" w:rsidRDefault="00AD3648" w:rsidP="00866BCB">
            <w:pPr>
              <w:rPr>
                <w:highlight w:val="yellow"/>
              </w:rPr>
            </w:pPr>
          </w:p>
        </w:tc>
        <w:tc>
          <w:tcPr>
            <w:tcW w:w="6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0E7CC3" w14:textId="77777777" w:rsidR="00AD3648" w:rsidRDefault="00AD3648" w:rsidP="00866BCB"/>
        </w:tc>
      </w:tr>
    </w:tbl>
    <w:p w14:paraId="5FA2DD73" w14:textId="77777777" w:rsidR="00AD3648" w:rsidRDefault="00AD3648" w:rsidP="00AD3648">
      <w:pPr>
        <w:pStyle w:val="Ingenlista1"/>
      </w:pPr>
    </w:p>
    <w:p w14:paraId="134319CD" w14:textId="28101B63" w:rsidR="006D6E57" w:rsidRDefault="006D6E57">
      <w:pPr>
        <w:overflowPunct/>
        <w:autoSpaceDE/>
        <w:autoSpaceDN/>
        <w:adjustRightInd/>
        <w:textAlignment w:val="auto"/>
        <w:rPr>
          <w:rFonts w:cs="Times New Roman"/>
          <w:sz w:val="20"/>
          <w:szCs w:val="20"/>
        </w:rPr>
      </w:pPr>
      <w:r>
        <w:br w:type="page"/>
      </w:r>
    </w:p>
    <w:p w14:paraId="0CF77537" w14:textId="77777777" w:rsidR="0080205B" w:rsidRDefault="0080205B" w:rsidP="00AD3648">
      <w:pPr>
        <w:pStyle w:val="Ingenlista1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237"/>
      </w:tblGrid>
      <w:tr w:rsidR="0080205B" w:rsidRPr="00DC23D4" w14:paraId="464EEA99" w14:textId="77777777" w:rsidTr="0080205B">
        <w:trPr>
          <w:trHeight w:val="340"/>
        </w:trPr>
        <w:tc>
          <w:tcPr>
            <w:tcW w:w="91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D086671" w14:textId="6ACA1A8F" w:rsidR="0080205B" w:rsidRPr="00DC23D4" w:rsidRDefault="0080205B" w:rsidP="007A7B9D">
            <w:pPr>
              <w:rPr>
                <w:b/>
              </w:rPr>
            </w:pPr>
            <w:r w:rsidRPr="00DC23D4">
              <w:rPr>
                <w:b/>
              </w:rPr>
              <w:t>Kvalificeringsprojekt 2 (projekteringsledare)</w:t>
            </w:r>
          </w:p>
        </w:tc>
      </w:tr>
      <w:tr w:rsidR="0080205B" w:rsidRPr="00DC23D4" w14:paraId="5B78C729" w14:textId="77777777" w:rsidTr="0080205B">
        <w:trPr>
          <w:trHeight w:val="340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14:paraId="5C8AB8A3" w14:textId="2CF0FB2B" w:rsidR="0080205B" w:rsidRPr="00DC23D4" w:rsidRDefault="0080205B" w:rsidP="0080205B">
            <w:r w:rsidRPr="00DC23D4">
              <w:t>Projektnamn:</w:t>
            </w:r>
          </w:p>
        </w:tc>
        <w:tc>
          <w:tcPr>
            <w:tcW w:w="623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DA22E0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6FB132F2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437D5D4A" w14:textId="2423EDB5" w:rsidR="0080205B" w:rsidRPr="00DC23D4" w:rsidRDefault="0080205B" w:rsidP="0080205B">
            <w:r w:rsidRPr="00DC23D4">
              <w:t xml:space="preserve">Entreprenadform 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0C137" w14:textId="79EB6E80" w:rsidR="0080205B" w:rsidRPr="00DC23D4" w:rsidRDefault="00F06CE4" w:rsidP="0080205B">
            <w:r w:rsidRPr="00DC23D4"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3D4">
              <w:instrText xml:space="preserve"> FORMCHECKBOX </w:instrText>
            </w:r>
            <w:r w:rsidR="00F3333C">
              <w:fldChar w:fldCharType="separate"/>
            </w:r>
            <w:r w:rsidRPr="00DC23D4">
              <w:fldChar w:fldCharType="end"/>
            </w:r>
            <w:r w:rsidRPr="00DC23D4">
              <w:t xml:space="preserve">Totalentreprenad    </w:t>
            </w:r>
            <w:r w:rsidRPr="00DC23D4"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3D4">
              <w:instrText xml:space="preserve"> FORMCHECKBOX </w:instrText>
            </w:r>
            <w:r w:rsidR="00F3333C">
              <w:fldChar w:fldCharType="separate"/>
            </w:r>
            <w:r w:rsidRPr="00DC23D4">
              <w:fldChar w:fldCharType="end"/>
            </w:r>
            <w:r w:rsidRPr="00DC23D4">
              <w:t xml:space="preserve"> Utförandeentreprenad</w:t>
            </w:r>
          </w:p>
        </w:tc>
      </w:tr>
      <w:tr w:rsidR="0080205B" w:rsidRPr="00DC23D4" w14:paraId="048C5E95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7BFC5131" w14:textId="18C76695" w:rsidR="0080205B" w:rsidRPr="00DC23D4" w:rsidRDefault="0080205B" w:rsidP="0080205B">
            <w:r w:rsidRPr="00DC23D4">
              <w:t>Kort beskrivning av projektet: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3B891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35C21830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384587FB" w14:textId="055390B4" w:rsidR="0080205B" w:rsidRPr="00DC23D4" w:rsidRDefault="0080205B" w:rsidP="0080205B">
            <w:r w:rsidRPr="00DC23D4">
              <w:t>Entreprenadsumma: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E7E59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3AE3A697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7226CCF1" w14:textId="29C9DC51" w:rsidR="0080205B" w:rsidRPr="00DC23D4" w:rsidRDefault="0080205B" w:rsidP="0080205B">
            <w:r w:rsidRPr="00DC23D4">
              <w:t>Datum för slutbesiktning: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11BC8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42BCE8DE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4A7ACE04" w14:textId="4853AB4A" w:rsidR="0080205B" w:rsidRPr="00DC23D4" w:rsidRDefault="0080205B" w:rsidP="0080205B">
            <w:r w:rsidRPr="00DC23D4">
              <w:t>Beställare (organisation):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3E3D27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2BC30827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643E7579" w14:textId="6618DE89" w:rsidR="0080205B" w:rsidRPr="00DC23D4" w:rsidRDefault="0080205B" w:rsidP="0080205B">
            <w:r w:rsidRPr="00DC23D4">
              <w:t>Projektansvarig hos beställare: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2D8137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743EE816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741C8C98" w14:textId="13AF01FC" w:rsidR="0080205B" w:rsidRPr="00DC23D4" w:rsidRDefault="0080205B" w:rsidP="0080205B">
            <w:r w:rsidRPr="00DC23D4">
              <w:t>Telefon: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4A878D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701D488B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2C5A9937" w14:textId="640EBADF" w:rsidR="0080205B" w:rsidRPr="00DC23D4" w:rsidRDefault="0080205B" w:rsidP="0080205B">
            <w:r w:rsidRPr="00DC23D4">
              <w:t>E-post: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B4AB53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5E0FF0A2" w14:textId="77777777" w:rsidTr="0080205B">
        <w:trPr>
          <w:trHeight w:hRule="exact" w:val="113"/>
        </w:trPr>
        <w:tc>
          <w:tcPr>
            <w:tcW w:w="2943" w:type="dxa"/>
            <w:vAlign w:val="center"/>
          </w:tcPr>
          <w:p w14:paraId="2E7501F2" w14:textId="77777777" w:rsidR="0080205B" w:rsidRPr="00DC23D4" w:rsidRDefault="0080205B" w:rsidP="007A7B9D"/>
        </w:tc>
        <w:tc>
          <w:tcPr>
            <w:tcW w:w="6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D867B8" w14:textId="77777777" w:rsidR="0080205B" w:rsidRPr="00DC23D4" w:rsidRDefault="0080205B" w:rsidP="007A7B9D"/>
        </w:tc>
      </w:tr>
    </w:tbl>
    <w:p w14:paraId="3FA0206A" w14:textId="77777777" w:rsidR="0080205B" w:rsidRPr="00DC23D4" w:rsidRDefault="0080205B" w:rsidP="00AD3648">
      <w:pPr>
        <w:pStyle w:val="Ingenlista1"/>
      </w:pPr>
    </w:p>
    <w:p w14:paraId="06165E3F" w14:textId="77777777" w:rsidR="00AD3648" w:rsidRPr="00DC23D4" w:rsidRDefault="00AD3648" w:rsidP="00AD3648">
      <w:pPr>
        <w:pStyle w:val="Ingenlista1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237"/>
      </w:tblGrid>
      <w:tr w:rsidR="0080205B" w:rsidRPr="00DC23D4" w14:paraId="0E9EBDAE" w14:textId="77777777" w:rsidTr="0080205B">
        <w:trPr>
          <w:trHeight w:val="340"/>
        </w:trPr>
        <w:tc>
          <w:tcPr>
            <w:tcW w:w="91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F782136" w14:textId="77777777" w:rsidR="0080205B" w:rsidRPr="00DC23D4" w:rsidRDefault="0080205B" w:rsidP="007A7B9D">
            <w:pPr>
              <w:rPr>
                <w:b/>
              </w:rPr>
            </w:pPr>
            <w:r w:rsidRPr="00DC23D4">
              <w:rPr>
                <w:b/>
              </w:rPr>
              <w:t>Kvalificeringsprojekt 2 (platschef)</w:t>
            </w:r>
          </w:p>
        </w:tc>
      </w:tr>
      <w:tr w:rsidR="0080205B" w:rsidRPr="00DC23D4" w14:paraId="6CF25808" w14:textId="77777777" w:rsidTr="0080205B">
        <w:trPr>
          <w:trHeight w:val="340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14:paraId="7ADF845D" w14:textId="6CA78A02" w:rsidR="0080205B" w:rsidRPr="00DC23D4" w:rsidRDefault="0080205B" w:rsidP="0080205B">
            <w:r w:rsidRPr="00DC23D4">
              <w:t>Projektnamn:</w:t>
            </w:r>
          </w:p>
        </w:tc>
        <w:tc>
          <w:tcPr>
            <w:tcW w:w="623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E5E0EA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50FDA749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282821D2" w14:textId="5D953F66" w:rsidR="0080205B" w:rsidRPr="00DC23D4" w:rsidRDefault="0080205B" w:rsidP="0080205B">
            <w:r w:rsidRPr="00DC23D4">
              <w:t xml:space="preserve">Entreprenadform 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632F5" w14:textId="4BFD111C" w:rsidR="0080205B" w:rsidRPr="00DC23D4" w:rsidRDefault="003D4A5A" w:rsidP="0080205B">
            <w:r w:rsidRPr="00DC23D4"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3D4">
              <w:instrText xml:space="preserve"> FORMCHECKBOX </w:instrText>
            </w:r>
            <w:r w:rsidR="00F3333C">
              <w:fldChar w:fldCharType="separate"/>
            </w:r>
            <w:r w:rsidRPr="00DC23D4">
              <w:fldChar w:fldCharType="end"/>
            </w:r>
            <w:r w:rsidRPr="00DC23D4">
              <w:t>Totalentreprenad</w:t>
            </w:r>
          </w:p>
        </w:tc>
      </w:tr>
      <w:tr w:rsidR="0080205B" w:rsidRPr="00DC23D4" w14:paraId="6854DCE5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2E0783E5" w14:textId="4CE2AB54" w:rsidR="0080205B" w:rsidRPr="00DC23D4" w:rsidRDefault="0080205B" w:rsidP="0080205B">
            <w:r w:rsidRPr="00DC23D4">
              <w:t>Kort beskrivning av projektet: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BC300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60C048EA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1AAB2DD0" w14:textId="0499EE76" w:rsidR="0080205B" w:rsidRPr="00DC23D4" w:rsidRDefault="0080205B" w:rsidP="0080205B">
            <w:r w:rsidRPr="00DC23D4">
              <w:t>Entreprenadsumma: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93844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5B899AF8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4BBA2C66" w14:textId="48CED5D5" w:rsidR="0080205B" w:rsidRPr="00DC23D4" w:rsidRDefault="0080205B" w:rsidP="0080205B">
            <w:r w:rsidRPr="00DC23D4">
              <w:t>Datum för slutbesiktning: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61467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772BE2FE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490AF6FB" w14:textId="6A92E91D" w:rsidR="0080205B" w:rsidRPr="00DC23D4" w:rsidRDefault="0080205B" w:rsidP="0080205B">
            <w:r w:rsidRPr="00DC23D4">
              <w:t>Beställare (organisation):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1E1AF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562C8FB2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69B0241B" w14:textId="7BD8E4DE" w:rsidR="0080205B" w:rsidRPr="00DC23D4" w:rsidRDefault="0080205B" w:rsidP="0080205B">
            <w:r w:rsidRPr="00DC23D4">
              <w:t>Projektansvarig hos beställare: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60723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:rsidRPr="00DC23D4" w14:paraId="70DE57A3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06919288" w14:textId="500CD376" w:rsidR="0080205B" w:rsidRPr="00DC23D4" w:rsidRDefault="0080205B" w:rsidP="0080205B">
            <w:r w:rsidRPr="00DC23D4">
              <w:t>Telefon: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F3058" w14:textId="77777777" w:rsidR="0080205B" w:rsidRPr="00DC23D4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14:paraId="136337ED" w14:textId="77777777" w:rsidTr="0080205B">
        <w:trPr>
          <w:trHeight w:val="340"/>
        </w:trPr>
        <w:tc>
          <w:tcPr>
            <w:tcW w:w="2943" w:type="dxa"/>
            <w:vAlign w:val="center"/>
          </w:tcPr>
          <w:p w14:paraId="1CD506D9" w14:textId="3F4781E5" w:rsidR="0080205B" w:rsidRPr="00DC23D4" w:rsidRDefault="0080205B" w:rsidP="0080205B">
            <w:r w:rsidRPr="00DC23D4">
              <w:t>E-post: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746569" w14:textId="77777777" w:rsidR="0080205B" w:rsidRDefault="0080205B" w:rsidP="0080205B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</w:tr>
      <w:tr w:rsidR="0080205B" w14:paraId="47D2E34F" w14:textId="77777777" w:rsidTr="0080205B">
        <w:trPr>
          <w:trHeight w:hRule="exact" w:val="113"/>
        </w:trPr>
        <w:tc>
          <w:tcPr>
            <w:tcW w:w="2943" w:type="dxa"/>
            <w:vAlign w:val="center"/>
          </w:tcPr>
          <w:p w14:paraId="2F278D44" w14:textId="77777777" w:rsidR="0080205B" w:rsidRPr="0027738D" w:rsidRDefault="0080205B" w:rsidP="007A7B9D">
            <w:pPr>
              <w:rPr>
                <w:highlight w:val="yellow"/>
              </w:rPr>
            </w:pPr>
          </w:p>
        </w:tc>
        <w:tc>
          <w:tcPr>
            <w:tcW w:w="6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63341C" w14:textId="77777777" w:rsidR="0080205B" w:rsidRDefault="0080205B" w:rsidP="007A7B9D"/>
        </w:tc>
      </w:tr>
    </w:tbl>
    <w:p w14:paraId="59BC93C8" w14:textId="77777777" w:rsidR="00AD3648" w:rsidRDefault="00AD3648" w:rsidP="00AD3648">
      <w:pPr>
        <w:pStyle w:val="Ingenlista1"/>
      </w:pPr>
    </w:p>
    <w:p w14:paraId="327E4D47" w14:textId="77777777" w:rsidR="00AD3648" w:rsidRPr="00A23776" w:rsidRDefault="004B4C20" w:rsidP="00AD3648">
      <w:pPr>
        <w:pStyle w:val="Rubrik3"/>
      </w:pPr>
      <w:r w:rsidRPr="00A23776">
        <w:t>AFB.624</w:t>
      </w:r>
      <w:r>
        <w:t xml:space="preserve"> </w:t>
      </w:r>
      <w:r w:rsidR="002922B0">
        <w:t xml:space="preserve">Åberopande av annat företags kapacitet </w:t>
      </w:r>
    </w:p>
    <w:p w14:paraId="44C0A7B9" w14:textId="64A18AFB" w:rsidR="00AD3648" w:rsidRDefault="004B4C20" w:rsidP="00AD3648">
      <w:r w:rsidRPr="00A23776">
        <w:t>Denna uppgift behövs endast vid åberopandet av annat företags kapacitet</w:t>
      </w:r>
      <w:r w:rsidR="00430A84">
        <w:t xml:space="preserve">. </w:t>
      </w:r>
      <w:r w:rsidR="00DC23D4">
        <w:br/>
      </w:r>
      <w:r w:rsidR="00430A84">
        <w:t xml:space="preserve">Bevis enligt AFB.624 </w:t>
      </w:r>
      <w:r w:rsidR="00430A84" w:rsidRPr="00430A84">
        <w:rPr>
          <w:u w:val="single"/>
        </w:rPr>
        <w:t>lämnas in efter anmodan</w:t>
      </w:r>
      <w:r w:rsidR="00430A84">
        <w:t>, se AFB.414.</w:t>
      </w:r>
    </w:p>
    <w:p w14:paraId="50FEF835" w14:textId="77777777" w:rsidR="00430A84" w:rsidRPr="00A23776" w:rsidRDefault="00430A84" w:rsidP="00AD3648"/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2093"/>
        <w:gridCol w:w="7087"/>
      </w:tblGrid>
      <w:tr w:rsidR="008857CC" w14:paraId="4B3772E1" w14:textId="77777777" w:rsidTr="00AF2A47">
        <w:trPr>
          <w:trHeight w:val="28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DEF489D" w14:textId="77777777" w:rsidR="00AD3648" w:rsidRPr="00A23776" w:rsidRDefault="004B4C20" w:rsidP="00866BCB">
            <w:r w:rsidRPr="00A23776">
              <w:t xml:space="preserve">Leverantör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FC171CC" w14:textId="77777777" w:rsidR="00AD3648" w:rsidRPr="00A23776" w:rsidRDefault="004B4C20" w:rsidP="00866BCB">
            <w:r w:rsidRPr="00A23776">
              <w:t>Organisationsnummer</w:t>
            </w:r>
          </w:p>
        </w:tc>
      </w:tr>
      <w:tr w:rsidR="008857CC" w14:paraId="2DE40FEC" w14:textId="77777777" w:rsidTr="00AF2A47">
        <w:trPr>
          <w:trHeight w:val="28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93EFE6D" w14:textId="77777777" w:rsidR="00AD3648" w:rsidRPr="00A23776" w:rsidRDefault="004B4C20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  <w:tc>
          <w:tcPr>
            <w:tcW w:w="7087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B36985" w14:textId="77777777" w:rsidR="00AD3648" w:rsidRPr="00A23776" w:rsidRDefault="004B4C20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</w:tr>
      <w:tr w:rsidR="008857CC" w14:paraId="0D77E55C" w14:textId="77777777" w:rsidTr="00AF2A47">
        <w:trPr>
          <w:trHeight w:val="284"/>
        </w:trPr>
        <w:tc>
          <w:tcPr>
            <w:tcW w:w="20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143AD46" w14:textId="77777777" w:rsidR="00AD3648" w:rsidRPr="00A23776" w:rsidRDefault="004B4C20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C5B166B" w14:textId="77777777" w:rsidR="00AD3648" w:rsidRPr="00A23776" w:rsidRDefault="004B4C20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</w:tr>
      <w:tr w:rsidR="00430A84" w14:paraId="4844C3AD" w14:textId="77777777" w:rsidTr="00AF2A47">
        <w:trPr>
          <w:trHeight w:val="284"/>
        </w:trPr>
        <w:tc>
          <w:tcPr>
            <w:tcW w:w="20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919CED0" w14:textId="4E4DA236" w:rsidR="00430A84" w:rsidRPr="00A23776" w:rsidRDefault="00430A84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1FE299" w14:textId="1354CE62" w:rsidR="00430A84" w:rsidRPr="00A23776" w:rsidRDefault="00430A84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</w:tr>
      <w:tr w:rsidR="008857CC" w14:paraId="54B1FEFE" w14:textId="77777777" w:rsidTr="00DC23D4">
        <w:trPr>
          <w:trHeight w:hRule="exact" w:val="113"/>
        </w:trPr>
        <w:tc>
          <w:tcPr>
            <w:tcW w:w="918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6AFC5" w14:textId="4509B568" w:rsidR="00AD3648" w:rsidRPr="00430A84" w:rsidRDefault="00AD3648" w:rsidP="00866BCB">
            <w:pPr>
              <w:rPr>
                <w:sz w:val="4"/>
                <w:szCs w:val="4"/>
              </w:rPr>
            </w:pPr>
          </w:p>
        </w:tc>
      </w:tr>
    </w:tbl>
    <w:p w14:paraId="4B903BBA" w14:textId="77777777" w:rsidR="00AD3648" w:rsidRDefault="00AD3648" w:rsidP="00AD3648">
      <w:pPr>
        <w:pStyle w:val="Ingenlista1"/>
        <w:tabs>
          <w:tab w:val="left" w:pos="1795"/>
        </w:tabs>
        <w:rPr>
          <w:rFonts w:ascii="Arial" w:eastAsia="Arial" w:hAnsi="Arial"/>
          <w:b/>
        </w:rPr>
      </w:pPr>
    </w:p>
    <w:p w14:paraId="77502629" w14:textId="77777777" w:rsidR="00AD3648" w:rsidRDefault="004B4C20" w:rsidP="00AD3648">
      <w:pPr>
        <w:pStyle w:val="Rubrik3"/>
      </w:pPr>
      <w:r>
        <w:t>AFB.625 F</w:t>
      </w:r>
      <w:r w:rsidR="002922B0">
        <w:t xml:space="preserve">öretagets kvalitetsledningssystem </w:t>
      </w:r>
    </w:p>
    <w:p w14:paraId="54A662C2" w14:textId="11334FA2" w:rsidR="00AD3648" w:rsidRPr="00430A84" w:rsidRDefault="00430A84" w:rsidP="00AD3648">
      <w:r>
        <w:t xml:space="preserve">Anbudsgivaren intygar med underskrift av anbud att krav enligt AFB.625 är uppfyllt. </w:t>
      </w:r>
      <w:r>
        <w:rPr>
          <w:u w:val="single"/>
        </w:rPr>
        <w:t>Uppgiften kan komma att kontrolleras inför tilldelning</w:t>
      </w:r>
      <w:r>
        <w:t>, se AFB.414.</w:t>
      </w:r>
    </w:p>
    <w:p w14:paraId="518DF77F" w14:textId="77777777" w:rsidR="00AD3648" w:rsidRDefault="004B4C20" w:rsidP="00AD3648">
      <w:pPr>
        <w:pStyle w:val="Rubrik3"/>
      </w:pPr>
      <w:r>
        <w:t xml:space="preserve">AFB.626 </w:t>
      </w:r>
      <w:r w:rsidR="002922B0">
        <w:t xml:space="preserve">Företagets miljöledningssystem </w:t>
      </w:r>
    </w:p>
    <w:p w14:paraId="31A90DCE" w14:textId="05A81EBB" w:rsidR="00AB4E22" w:rsidRPr="00A6496F" w:rsidRDefault="004B4C20" w:rsidP="00AB4E22">
      <w:pPr>
        <w:rPr>
          <w:u w:val="single"/>
        </w:rPr>
      </w:pPr>
      <w:r w:rsidRPr="0064368A">
        <w:t xml:space="preserve">Anbudsgivaren intygar med underskrift av anbud att krav enligt AFB.626 är uppfyllt. </w:t>
      </w:r>
      <w:r w:rsidRPr="00A6496F">
        <w:rPr>
          <w:u w:val="single"/>
        </w:rPr>
        <w:t>Uppgiften kan komma att kontrolleras inför tilldelning</w:t>
      </w:r>
      <w:r w:rsidR="0064368A" w:rsidRPr="00A6496F">
        <w:rPr>
          <w:u w:val="single"/>
        </w:rPr>
        <w:t>, se AFB.414.</w:t>
      </w:r>
    </w:p>
    <w:p w14:paraId="75177DC0" w14:textId="7BB59583" w:rsidR="00F93A58" w:rsidRDefault="004B4C20" w:rsidP="00F93A58">
      <w:pPr>
        <w:pStyle w:val="Rubrik2"/>
      </w:pPr>
      <w:r>
        <w:t xml:space="preserve">AFB.63 </w:t>
      </w:r>
      <w:r w:rsidR="00283F80">
        <w:t>UPPGIFTER FÖR PRÖVNING AV ANBUD</w:t>
      </w:r>
    </w:p>
    <w:p w14:paraId="21403420" w14:textId="77777777" w:rsidR="00F93A58" w:rsidRDefault="004B4C20" w:rsidP="00AB2AAD">
      <w:pPr>
        <w:pStyle w:val="Rubrik3"/>
      </w:pPr>
      <w:r>
        <w:t xml:space="preserve">1. </w:t>
      </w:r>
      <w:r w:rsidR="00283F80">
        <w:t>Ersättning för uppdraget</w:t>
      </w:r>
    </w:p>
    <w:p w14:paraId="371C6F64" w14:textId="77777777" w:rsidR="00F93A58" w:rsidRDefault="00F93A58" w:rsidP="00F93A58">
      <w:pPr>
        <w:pStyle w:val="Ingenlista1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912"/>
        <w:gridCol w:w="2374"/>
      </w:tblGrid>
      <w:tr w:rsidR="008857CC" w14:paraId="1A78DC5D" w14:textId="77777777" w:rsidTr="00CC3463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8EA18E8" w14:textId="77777777" w:rsidR="00F93A58" w:rsidRPr="0079366A" w:rsidRDefault="004B4C20" w:rsidP="00CC3463">
            <w:pPr>
              <w:rPr>
                <w:b/>
              </w:rPr>
            </w:pPr>
            <w:r w:rsidRPr="0079366A">
              <w:rPr>
                <w:b/>
              </w:rPr>
              <w:t>Huv</w:t>
            </w:r>
            <w:r>
              <w:rPr>
                <w:b/>
              </w:rPr>
              <w:t xml:space="preserve">udanbud: Fast pris enligt </w:t>
            </w:r>
            <w:r w:rsidR="008C0ECA">
              <w:rPr>
                <w:b/>
              </w:rPr>
              <w:t>AFA.5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CA645C" w14:textId="77777777" w:rsidR="00F93A58" w:rsidRDefault="00F93A58" w:rsidP="00CC3463"/>
        </w:tc>
      </w:tr>
      <w:tr w:rsidR="008857CC" w14:paraId="6EE41BED" w14:textId="77777777" w:rsidTr="00CC3463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9AAA571" w14:textId="77777777" w:rsidR="00F93A58" w:rsidRDefault="004B4C20" w:rsidP="00CC3463">
            <w:r w:rsidRPr="006D4809">
              <w:br/>
              <w:t>(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  <w:r>
              <w:t xml:space="preserve">)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2374" w:type="dxa"/>
            <w:tcBorders>
              <w:top w:val="single" w:sz="4" w:space="0" w:color="auto"/>
              <w:right w:val="single" w:sz="4" w:space="0" w:color="auto"/>
            </w:tcBorders>
          </w:tcPr>
          <w:p w14:paraId="1299A8BC" w14:textId="77777777" w:rsidR="00F93A58" w:rsidRDefault="00F93A58" w:rsidP="00CC3463"/>
          <w:p w14:paraId="2BEAEF1E" w14:textId="77777777" w:rsidR="00F93A58" w:rsidRDefault="004B4C20" w:rsidP="00CC3463">
            <w:r>
              <w:t>kronor.</w:t>
            </w:r>
          </w:p>
        </w:tc>
      </w:tr>
      <w:tr w:rsidR="008857CC" w14:paraId="73B18360" w14:textId="77777777" w:rsidTr="00CC3463">
        <w:tc>
          <w:tcPr>
            <w:tcW w:w="69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40103E9F" w14:textId="77777777" w:rsidR="00F93A58" w:rsidRDefault="004B4C20" w:rsidP="00CC3463">
            <w:r>
              <w:t xml:space="preserve">Utöver anbudssumman tillkommer lagstadgad mervärdesskatt. </w:t>
            </w:r>
          </w:p>
        </w:tc>
        <w:tc>
          <w:tcPr>
            <w:tcW w:w="2374" w:type="dxa"/>
            <w:tcBorders>
              <w:bottom w:val="single" w:sz="4" w:space="0" w:color="auto"/>
              <w:right w:val="single" w:sz="4" w:space="0" w:color="auto"/>
            </w:tcBorders>
          </w:tcPr>
          <w:p w14:paraId="4A3F266A" w14:textId="77777777" w:rsidR="00F93A58" w:rsidRDefault="00F93A58" w:rsidP="00CC3463"/>
        </w:tc>
      </w:tr>
    </w:tbl>
    <w:p w14:paraId="7C09F607" w14:textId="77777777" w:rsidR="00F93A58" w:rsidRDefault="00F93A58" w:rsidP="00F93A58">
      <w:pPr>
        <w:pStyle w:val="Ingenlista1"/>
      </w:pPr>
    </w:p>
    <w:p w14:paraId="2F34F676" w14:textId="77777777" w:rsidR="00F93A58" w:rsidRDefault="00F93A58" w:rsidP="00F93A58">
      <w:pPr>
        <w:pStyle w:val="Ingenlista1"/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510"/>
        <w:gridCol w:w="313"/>
        <w:gridCol w:w="4082"/>
        <w:gridCol w:w="1417"/>
      </w:tblGrid>
      <w:tr w:rsidR="008857CC" w14:paraId="2E9D4237" w14:textId="77777777" w:rsidTr="00EC620A">
        <w:trPr>
          <w:trHeight w:val="340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DFD28E" w14:textId="77777777" w:rsidR="00F93A58" w:rsidRPr="0079366A" w:rsidRDefault="004B4C20" w:rsidP="00CC3463">
            <w:pPr>
              <w:rPr>
                <w:b/>
              </w:rPr>
            </w:pPr>
            <w:r w:rsidRPr="0079366A">
              <w:rPr>
                <w:b/>
              </w:rPr>
              <w:t xml:space="preserve">Fördelning av anbudssumman </w:t>
            </w:r>
          </w:p>
        </w:tc>
      </w:tr>
      <w:tr w:rsidR="008857CC" w14:paraId="03C8DE98" w14:textId="77777777" w:rsidTr="00EC620A">
        <w:trPr>
          <w:trHeight w:val="340"/>
        </w:trPr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0D66" w14:textId="381D11D3" w:rsidR="00F93A58" w:rsidRDefault="004B4C20" w:rsidP="00CC3463">
            <w:r>
              <w:t xml:space="preserve">Anbudssumman </w:t>
            </w:r>
            <w:r w:rsidR="00A6496F">
              <w:t>i</w:t>
            </w:r>
            <w:r w:rsidR="00DC23D4">
              <w:t xml:space="preserve"> </w:t>
            </w:r>
            <w:r w:rsidR="00A6496F">
              <w:t xml:space="preserve">huvudanbudet </w:t>
            </w:r>
            <w:r>
              <w:t>fördelar sig enligt följande:</w:t>
            </w:r>
          </w:p>
        </w:tc>
      </w:tr>
      <w:tr w:rsidR="008857CC" w14:paraId="5D8740F0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C102D35" w14:textId="5FFF05C9" w:rsidR="00F93A58" w:rsidRPr="00EC620A" w:rsidRDefault="00EC620A" w:rsidP="00CC3463">
            <w:r w:rsidRPr="00EC620A">
              <w:t xml:space="preserve">Projektering </w:t>
            </w:r>
          </w:p>
        </w:tc>
        <w:tc>
          <w:tcPr>
            <w:tcW w:w="4082" w:type="dxa"/>
            <w:tcBorders>
              <w:bottom w:val="dotted" w:sz="4" w:space="0" w:color="auto"/>
            </w:tcBorders>
            <w:vAlign w:val="center"/>
          </w:tcPr>
          <w:p w14:paraId="23A328BE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55EB65F" w14:textId="77777777" w:rsidR="00F93A58" w:rsidRDefault="004B4C20" w:rsidP="00CC3463">
            <w:r>
              <w:t>kronor</w:t>
            </w:r>
          </w:p>
        </w:tc>
      </w:tr>
      <w:tr w:rsidR="008857CC" w14:paraId="6393982A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8D31CA4" w14:textId="77777777" w:rsidR="00F93A58" w:rsidRPr="00EC620A" w:rsidRDefault="004B4C20" w:rsidP="00CC3463">
            <w:r w:rsidRPr="00EC620A">
              <w:t>Byggnadsarbeten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E972B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2FA336C" w14:textId="77777777" w:rsidR="00F93A58" w:rsidRDefault="004B4C20" w:rsidP="00CC3463">
            <w:r>
              <w:t>kronor</w:t>
            </w:r>
          </w:p>
        </w:tc>
      </w:tr>
      <w:tr w:rsidR="00EC620A" w14:paraId="7BFA1A06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B6EF026" w14:textId="62947112" w:rsidR="00EC620A" w:rsidRPr="00EC620A" w:rsidRDefault="00EC620A" w:rsidP="00EC620A">
            <w:r w:rsidRPr="00EC620A">
              <w:t>Markarbeten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FAF95" w14:textId="1C0BC005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0FFAF6F" w14:textId="09D23086" w:rsidR="00EC620A" w:rsidRDefault="00EC620A" w:rsidP="00EC620A">
            <w:r>
              <w:t>kronor</w:t>
            </w:r>
          </w:p>
        </w:tc>
      </w:tr>
      <w:tr w:rsidR="00EC620A" w14:paraId="6A7F6F0F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0416C9C" w14:textId="77777777" w:rsidR="00EC620A" w:rsidRPr="00EC620A" w:rsidRDefault="00EC620A" w:rsidP="00EC620A">
            <w:r w:rsidRPr="00EC620A">
              <w:t>Rörarbeten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5EFB" w14:textId="77777777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878B9DF" w14:textId="77777777" w:rsidR="00EC620A" w:rsidRDefault="00EC620A" w:rsidP="00EC620A">
            <w:r>
              <w:t>kronor</w:t>
            </w:r>
          </w:p>
        </w:tc>
      </w:tr>
      <w:tr w:rsidR="00EC620A" w14:paraId="3A345A8A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5D4847E" w14:textId="77777777" w:rsidR="00EC620A" w:rsidRPr="00EC620A" w:rsidRDefault="00EC620A" w:rsidP="00EC620A">
            <w:r w:rsidRPr="00EC620A">
              <w:t>Luftbehandlings</w:t>
            </w:r>
            <w:r w:rsidRPr="00EC620A">
              <w:softHyphen/>
              <w:t>arbeten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B9AC9" w14:textId="77777777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9DCFA9" w14:textId="77777777" w:rsidR="00EC620A" w:rsidRDefault="00EC620A" w:rsidP="00EC620A">
            <w:r>
              <w:t>kronor</w:t>
            </w:r>
          </w:p>
        </w:tc>
      </w:tr>
      <w:tr w:rsidR="00EC620A" w14:paraId="058F13A4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582394D" w14:textId="517263B8" w:rsidR="00EC620A" w:rsidRPr="00EC620A" w:rsidRDefault="00EC620A" w:rsidP="00EC620A">
            <w:r w:rsidRPr="00EC620A">
              <w:t>Styr-, regler- och övervakningsarbeten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CF84A" w14:textId="77777777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B2E2D5E" w14:textId="77777777" w:rsidR="00EC620A" w:rsidRDefault="00EC620A" w:rsidP="00EC620A">
            <w:r>
              <w:t>kronor</w:t>
            </w:r>
          </w:p>
        </w:tc>
      </w:tr>
      <w:tr w:rsidR="00EC620A" w14:paraId="3775B186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CF13FA9" w14:textId="77777777" w:rsidR="00EC620A" w:rsidRPr="00EC620A" w:rsidRDefault="00EC620A" w:rsidP="00EC620A">
            <w:r w:rsidRPr="00EC620A">
              <w:t>Elarbeten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4225E" w14:textId="77777777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B47402C" w14:textId="77777777" w:rsidR="00EC620A" w:rsidRDefault="00EC620A" w:rsidP="00EC620A">
            <w:r>
              <w:t>kronor</w:t>
            </w:r>
          </w:p>
        </w:tc>
      </w:tr>
      <w:tr w:rsidR="00EC620A" w14:paraId="1353037D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9283DD8" w14:textId="77777777" w:rsidR="00EC620A" w:rsidRPr="00EC620A" w:rsidRDefault="00EC620A" w:rsidP="00EC620A">
            <w:r w:rsidRPr="00EC620A">
              <w:t>Storkök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94AFA" w14:textId="77777777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61E4BE9" w14:textId="77777777" w:rsidR="00EC620A" w:rsidRDefault="00EC620A" w:rsidP="00EC620A">
            <w:r>
              <w:t>kronor</w:t>
            </w:r>
          </w:p>
        </w:tc>
      </w:tr>
      <w:tr w:rsidR="00EC620A" w14:paraId="44A1B195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B586652" w14:textId="0DC00344" w:rsidR="00EC620A" w:rsidRPr="00EC620A" w:rsidRDefault="00EC620A" w:rsidP="00EC620A">
            <w:r w:rsidRPr="00EC620A">
              <w:t>Varukyla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A300D" w14:textId="44CD6318" w:rsidR="00EC620A" w:rsidRDefault="00EC620A" w:rsidP="00EC620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3F261E0" w14:textId="095ABA1E" w:rsidR="00EC620A" w:rsidRDefault="00EC620A" w:rsidP="00EC620A">
            <w:r>
              <w:t>kronor</w:t>
            </w:r>
          </w:p>
        </w:tc>
      </w:tr>
      <w:tr w:rsidR="00EC620A" w14:paraId="247B6F8F" w14:textId="77777777" w:rsidTr="00EC620A">
        <w:trPr>
          <w:trHeight w:val="340"/>
        </w:trPr>
        <w:tc>
          <w:tcPr>
            <w:tcW w:w="3823" w:type="dxa"/>
            <w:gridSpan w:val="2"/>
            <w:tcBorders>
              <w:left w:val="single" w:sz="4" w:space="0" w:color="auto"/>
            </w:tcBorders>
          </w:tcPr>
          <w:p w14:paraId="72B97DB7" w14:textId="77777777" w:rsidR="00EC620A" w:rsidRDefault="00EC620A" w:rsidP="00EC620A"/>
          <w:p w14:paraId="5118D53C" w14:textId="01BAB65F" w:rsidR="00EC620A" w:rsidRDefault="00EC620A" w:rsidP="00EC620A">
            <w:r>
              <w:t xml:space="preserve">Anbudssumma </w:t>
            </w:r>
            <w:r>
              <w:br/>
              <w:t>(ska bli samma som huvudanbudet)</w:t>
            </w:r>
          </w:p>
        </w:tc>
        <w:tc>
          <w:tcPr>
            <w:tcW w:w="4082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0B92D19" w14:textId="77777777" w:rsidR="00EC620A" w:rsidRDefault="00EC620A" w:rsidP="00EC620A">
            <w:r>
              <w:br/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B03EACE" w14:textId="77777777" w:rsidR="00EC620A" w:rsidRDefault="00EC620A" w:rsidP="00EC620A"/>
          <w:p w14:paraId="0053A8B2" w14:textId="77777777" w:rsidR="00EC620A" w:rsidRDefault="00EC620A" w:rsidP="00EC620A">
            <w:r>
              <w:t>kronor</w:t>
            </w:r>
          </w:p>
        </w:tc>
      </w:tr>
      <w:tr w:rsidR="00EC620A" w14:paraId="4B7D84A0" w14:textId="77777777" w:rsidTr="00EC620A">
        <w:trPr>
          <w:trHeight w:val="340"/>
        </w:trPr>
        <w:tc>
          <w:tcPr>
            <w:tcW w:w="3510" w:type="dxa"/>
            <w:tcBorders>
              <w:left w:val="single" w:sz="4" w:space="0" w:color="auto"/>
              <w:bottom w:val="single" w:sz="4" w:space="0" w:color="auto"/>
            </w:tcBorders>
          </w:tcPr>
          <w:p w14:paraId="2E7391F3" w14:textId="77777777" w:rsidR="00EC620A" w:rsidRDefault="00EC620A" w:rsidP="00EC620A"/>
        </w:tc>
        <w:tc>
          <w:tcPr>
            <w:tcW w:w="4395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22B2E6B4" w14:textId="77777777" w:rsidR="00EC620A" w:rsidRDefault="00EC620A" w:rsidP="00EC620A"/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44494F8C" w14:textId="77777777" w:rsidR="00EC620A" w:rsidRDefault="00EC620A" w:rsidP="00EC620A"/>
        </w:tc>
      </w:tr>
    </w:tbl>
    <w:p w14:paraId="2955D501" w14:textId="77777777" w:rsidR="00F93A58" w:rsidRDefault="00F93A58" w:rsidP="00F93A58">
      <w:pPr>
        <w:pStyle w:val="Ingenlista1"/>
      </w:pPr>
    </w:p>
    <w:tbl>
      <w:tblPr>
        <w:tblW w:w="9351" w:type="dxa"/>
        <w:tblLayout w:type="fixed"/>
        <w:tblLook w:val="01E0" w:firstRow="1" w:lastRow="1" w:firstColumn="1" w:lastColumn="1" w:noHBand="0" w:noVBand="0"/>
      </w:tblPr>
      <w:tblGrid>
        <w:gridCol w:w="3799"/>
        <w:gridCol w:w="3544"/>
        <w:gridCol w:w="2008"/>
      </w:tblGrid>
      <w:tr w:rsidR="008857CC" w14:paraId="16F4E1C9" w14:textId="77777777" w:rsidTr="007E4C46">
        <w:trPr>
          <w:trHeight w:val="340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D949E6" w14:textId="592785CC" w:rsidR="00F93A58" w:rsidRPr="007E4C46" w:rsidRDefault="004B4C20" w:rsidP="00CC3463">
            <w:pPr>
              <w:rPr>
                <w:b/>
              </w:rPr>
            </w:pPr>
            <w:r w:rsidRPr="007E4C46">
              <w:rPr>
                <w:b/>
              </w:rPr>
              <w:t xml:space="preserve">Separata priser </w:t>
            </w:r>
          </w:p>
        </w:tc>
      </w:tr>
      <w:tr w:rsidR="007E4C46" w14:paraId="45D6565D" w14:textId="77777777" w:rsidTr="007E4C46">
        <w:trPr>
          <w:trHeight w:val="340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9DA3E" w14:textId="16A9BA26" w:rsidR="007E4C46" w:rsidRPr="007E4C46" w:rsidRDefault="007E4C46" w:rsidP="007E4C46">
            <w:r w:rsidRPr="007E4C46">
              <w:t xml:space="preserve">I huvudanbudet </w:t>
            </w:r>
            <w:r w:rsidRPr="007E4C46">
              <w:rPr>
                <w:u w:val="single"/>
              </w:rPr>
              <w:t>ingår</w:t>
            </w:r>
            <w:r w:rsidRPr="007E4C46">
              <w:t xml:space="preserve"> kostnad för VA-omläggning, se AFD.1.:</w:t>
            </w:r>
          </w:p>
        </w:tc>
      </w:tr>
      <w:tr w:rsidR="007E4C46" w14:paraId="3C6C351A" w14:textId="77777777" w:rsidTr="007E4C46">
        <w:trPr>
          <w:trHeight w:val="340"/>
        </w:trPr>
        <w:tc>
          <w:tcPr>
            <w:tcW w:w="3799" w:type="dxa"/>
            <w:tcBorders>
              <w:left w:val="single" w:sz="4" w:space="0" w:color="auto"/>
              <w:bottom w:val="single" w:sz="4" w:space="0" w:color="auto"/>
            </w:tcBorders>
          </w:tcPr>
          <w:p w14:paraId="294404E5" w14:textId="77777777" w:rsidR="007E4C46" w:rsidRDefault="007E4C46" w:rsidP="007E4C46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7C936B" w14:textId="77777777" w:rsidR="007E4C46" w:rsidRDefault="007E4C46" w:rsidP="007E4C46">
            <w:r w:rsidRPr="006D4809">
              <w:t>(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6D4809">
              <w:t>)</w:t>
            </w:r>
          </w:p>
        </w:tc>
        <w:tc>
          <w:tcPr>
            <w:tcW w:w="2008" w:type="dxa"/>
            <w:tcBorders>
              <w:bottom w:val="single" w:sz="4" w:space="0" w:color="auto"/>
              <w:right w:val="single" w:sz="4" w:space="0" w:color="auto"/>
            </w:tcBorders>
          </w:tcPr>
          <w:p w14:paraId="13303BA0" w14:textId="77777777" w:rsidR="007E4C46" w:rsidRDefault="007E4C46" w:rsidP="007E4C46">
            <w:r>
              <w:t>kronor</w:t>
            </w:r>
          </w:p>
        </w:tc>
      </w:tr>
    </w:tbl>
    <w:p w14:paraId="77B58BAB" w14:textId="77777777" w:rsidR="006D6E57" w:rsidRDefault="006D6E57" w:rsidP="00F93A58">
      <w:pPr>
        <w:pStyle w:val="Rubrik3"/>
      </w:pPr>
    </w:p>
    <w:p w14:paraId="6A7E2DC4" w14:textId="77777777" w:rsidR="006D6E57" w:rsidRDefault="006D6E57">
      <w:pPr>
        <w:overflowPunct/>
        <w:autoSpaceDE/>
        <w:autoSpaceDN/>
        <w:adjustRightInd/>
        <w:textAlignment w:val="auto"/>
        <w:rPr>
          <w:rFonts w:ascii="Arial" w:eastAsia="Arial" w:hAnsi="Arial"/>
          <w:b/>
        </w:rPr>
      </w:pPr>
      <w:r>
        <w:br w:type="page"/>
      </w:r>
    </w:p>
    <w:p w14:paraId="33EF3015" w14:textId="0ABC07A6" w:rsidR="00F93A58" w:rsidRDefault="004B4C20" w:rsidP="00F93A58">
      <w:pPr>
        <w:pStyle w:val="Rubrik3"/>
      </w:pPr>
      <w:r>
        <w:t xml:space="preserve">2. </w:t>
      </w:r>
      <w:r w:rsidR="00CF7EE6">
        <w:t>Ersättning för ä</w:t>
      </w:r>
      <w:r w:rsidR="00283F80" w:rsidRPr="00624EBA">
        <w:t>ndring</w:t>
      </w:r>
      <w:r w:rsidR="00CF7EE6">
        <w:t>s-</w:t>
      </w:r>
      <w:r w:rsidR="00283F80" w:rsidRPr="00624EBA">
        <w:t xml:space="preserve"> och tilläggsarbeten</w:t>
      </w:r>
      <w:r>
        <w:t xml:space="preserve"> enligt AFD.611</w:t>
      </w:r>
    </w:p>
    <w:tbl>
      <w:tblPr>
        <w:tblW w:w="9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4352"/>
        <w:gridCol w:w="1299"/>
      </w:tblGrid>
      <w:tr w:rsidR="008857CC" w:rsidRPr="00DC23D4" w14:paraId="648164ED" w14:textId="77777777" w:rsidTr="00E5711B">
        <w:trPr>
          <w:trHeight w:val="34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14:paraId="7A146221" w14:textId="77777777" w:rsidR="00F93A58" w:rsidRPr="00DC23D4" w:rsidRDefault="004B4C20" w:rsidP="00CC3463">
            <w:pPr>
              <w:rPr>
                <w:b/>
              </w:rPr>
            </w:pPr>
            <w:r w:rsidRPr="00DC23D4">
              <w:rPr>
                <w:b/>
              </w:rPr>
              <w:t>Timpris</w:t>
            </w:r>
            <w:r w:rsidR="00283F80" w:rsidRPr="00DC23D4">
              <w:rPr>
                <w:b/>
              </w:rPr>
              <w:tab/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7B057748" w14:textId="77777777" w:rsidR="00F93A58" w:rsidRPr="00DC23D4" w:rsidRDefault="00F93A58" w:rsidP="00CC3463"/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BE098F" w14:textId="77777777" w:rsidR="00F93A58" w:rsidRPr="00DC23D4" w:rsidRDefault="00F93A58" w:rsidP="00CC3463"/>
        </w:tc>
      </w:tr>
      <w:tr w:rsidR="008857CC" w:rsidRPr="00DC23D4" w14:paraId="36DF2BA5" w14:textId="77777777" w:rsidTr="00E5711B">
        <w:trPr>
          <w:trHeight w:val="340"/>
        </w:trPr>
        <w:tc>
          <w:tcPr>
            <w:tcW w:w="91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09B7DB" w14:textId="4ACD6944" w:rsidR="00F93A58" w:rsidRPr="00DC23D4" w:rsidRDefault="004B4C20" w:rsidP="00CC3463">
            <w:r w:rsidRPr="00DC23D4">
              <w:t xml:space="preserve">Vid kostnadsreglering av ändrings- och tilläggsarbeten enligt löpande räkning gäller följande </w:t>
            </w:r>
            <w:r w:rsidR="00416C74" w:rsidRPr="00DC23D4">
              <w:t>timpris</w:t>
            </w:r>
            <w:r w:rsidR="004D7F35" w:rsidRPr="00DC23D4">
              <w:t>er</w:t>
            </w:r>
            <w:r w:rsidRPr="00DC23D4">
              <w:t xml:space="preserve"> enligt AF</w:t>
            </w:r>
            <w:r w:rsidR="00811802" w:rsidRPr="00DC23D4">
              <w:t>D</w:t>
            </w:r>
            <w:r w:rsidRPr="00DC23D4">
              <w:t>.611:</w:t>
            </w:r>
            <w:r w:rsidR="00245A06">
              <w:br/>
            </w:r>
          </w:p>
        </w:tc>
      </w:tr>
      <w:tr w:rsidR="008857CC" w:rsidRPr="00DC23D4" w14:paraId="14B095F4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A1FAD" w14:textId="32FFED98" w:rsidR="00F93A58" w:rsidRPr="00DC23D4" w:rsidRDefault="004B4C20" w:rsidP="00CC3463">
            <w:r w:rsidRPr="00DC23D4">
              <w:t>a) projektör, konsult</w:t>
            </w:r>
            <w:r>
              <w:t xml:space="preserve"> för </w:t>
            </w:r>
            <w:r w:rsidRPr="00245A06">
              <w:t>samtliga discipliner</w:t>
            </w:r>
            <w:r w:rsidRPr="00DC23D4">
              <w:t xml:space="preserve"> </w:t>
            </w:r>
          </w:p>
        </w:tc>
        <w:tc>
          <w:tcPr>
            <w:tcW w:w="43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BDF54E" w14:textId="77777777" w:rsidR="00F93A58" w:rsidRPr="00DC23D4" w:rsidRDefault="004B4C20" w:rsidP="00CC3463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899CA" w14:textId="77777777" w:rsidR="00F93A58" w:rsidRPr="00DC23D4" w:rsidRDefault="004B4C20" w:rsidP="00CC3463">
            <w:r w:rsidRPr="00DC23D4">
              <w:t>kr/tim</w:t>
            </w:r>
          </w:p>
        </w:tc>
      </w:tr>
      <w:tr w:rsidR="00DC23D4" w:rsidRPr="00DC23D4" w14:paraId="366CAD0C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CFC2A7" w14:textId="1F4AC0F4" w:rsidR="00DC23D4" w:rsidRPr="00DC23D4" w:rsidRDefault="00DC23D4" w:rsidP="00DC23D4">
            <w:r w:rsidRPr="00DC23D4">
              <w:t xml:space="preserve">b) </w:t>
            </w:r>
            <w:r w:rsidR="004B4C20" w:rsidRPr="00DC23D4">
              <w:t>byggnadsarbetare</w:t>
            </w:r>
          </w:p>
        </w:tc>
        <w:tc>
          <w:tcPr>
            <w:tcW w:w="43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96B7328" w14:textId="2685359B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DB45A" w14:textId="5F66530C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22E67F29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7574A0" w14:textId="510DFFC2" w:rsidR="00DC23D4" w:rsidRPr="00DC23D4" w:rsidRDefault="00DC23D4" w:rsidP="00DC23D4">
            <w:r w:rsidRPr="00DC23D4">
              <w:t>c) mark- och anläggningsarbetare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0806CD" w14:textId="7777777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9B6CC" w14:textId="77777777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25756DD2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91392" w14:textId="6F4DC90F" w:rsidR="00DC23D4" w:rsidRPr="00DC23D4" w:rsidRDefault="00DC23D4" w:rsidP="00DC23D4">
            <w:r w:rsidRPr="00DC23D4">
              <w:t>d) rörmontörer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60B36A" w14:textId="7777777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A839" w14:textId="77777777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5C0C8E57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02E656" w14:textId="76F280EB" w:rsidR="00DC23D4" w:rsidRPr="00DC23D4" w:rsidRDefault="00DC23D4" w:rsidP="00DC23D4">
            <w:r w:rsidRPr="00DC23D4">
              <w:t>e) ventilationsmontörer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4B2AEF" w14:textId="7777777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B0DC9" w14:textId="77777777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65F24267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D93E4" w14:textId="0F78426F" w:rsidR="00DC23D4" w:rsidRPr="00DC23D4" w:rsidRDefault="00DC23D4" w:rsidP="00DC23D4">
            <w:r w:rsidRPr="00DC23D4">
              <w:t>f) elmontörer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DF8E6F" w14:textId="7777777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814C9" w14:textId="77777777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6592C39C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A4C07" w14:textId="7B15E2F6" w:rsidR="00DC23D4" w:rsidRPr="00DC23D4" w:rsidRDefault="00DC23D4" w:rsidP="00DC23D4">
            <w:r w:rsidRPr="00DC23D4">
              <w:t xml:space="preserve">g) styrmontör (montör, </w:t>
            </w:r>
            <w:proofErr w:type="gramStart"/>
            <w:r w:rsidRPr="00DC23D4">
              <w:t>styr- regler</w:t>
            </w:r>
            <w:proofErr w:type="gramEnd"/>
            <w:r w:rsidRPr="00DC23D4">
              <w:t>)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735D84" w14:textId="7777777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D77AE8" w14:textId="77777777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2E28612C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6733C1" w14:textId="4C10D97B" w:rsidR="00DC23D4" w:rsidRPr="00DC23D4" w:rsidRDefault="00DC23D4" w:rsidP="00DC23D4">
            <w:r w:rsidRPr="00DC23D4">
              <w:t>h) programmerare, styr o regler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39509F" w14:textId="7777777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6D7F9" w14:textId="77777777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75F5F7A4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E296AF" w14:textId="0B73724C" w:rsidR="00DC23D4" w:rsidRPr="00DC23D4" w:rsidRDefault="00DC23D4" w:rsidP="00DC23D4">
            <w:r w:rsidRPr="00DC23D4">
              <w:t>i) storköksmontör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BB8772" w14:textId="4350D5E4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81261" w14:textId="0F2A58C8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2C8F8671" w14:textId="77777777" w:rsidTr="00E5711B">
        <w:trPr>
          <w:trHeight w:val="34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558BE0" w14:textId="13CD2AF0" w:rsidR="00DC23D4" w:rsidRPr="00DC23D4" w:rsidRDefault="00DC23D4" w:rsidP="00DC23D4">
            <w:r w:rsidRPr="00DC23D4">
              <w:t>j) målare</w:t>
            </w:r>
          </w:p>
        </w:tc>
        <w:tc>
          <w:tcPr>
            <w:tcW w:w="4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E40498" w14:textId="6ACAB467" w:rsidR="00DC23D4" w:rsidRPr="00DC23D4" w:rsidRDefault="00DC23D4" w:rsidP="00DC23D4">
            <w:r w:rsidRPr="00DC23D4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instrText xml:space="preserve"> FORMTEXT </w:instrText>
            </w:r>
            <w:r w:rsidRPr="00DC23D4">
              <w:fldChar w:fldCharType="separate"/>
            </w:r>
            <w:r w:rsidRPr="00DC23D4">
              <w:rPr>
                <w:noProof/>
              </w:rPr>
              <w:t>     </w:t>
            </w:r>
            <w:r w:rsidRPr="00DC23D4">
              <w:fldChar w:fldCharType="end"/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0E435" w14:textId="7D77CB60" w:rsidR="00DC23D4" w:rsidRPr="00DC23D4" w:rsidRDefault="00DC23D4" w:rsidP="00DC23D4">
            <w:r w:rsidRPr="00DC23D4">
              <w:t>kr/tim</w:t>
            </w:r>
          </w:p>
        </w:tc>
      </w:tr>
      <w:tr w:rsidR="00DC23D4" w:rsidRPr="00DC23D4" w14:paraId="3CA1F0DF" w14:textId="77777777" w:rsidTr="00E5711B">
        <w:trPr>
          <w:trHeight w:val="340"/>
        </w:trPr>
        <w:tc>
          <w:tcPr>
            <w:tcW w:w="91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962C" w14:textId="77777777" w:rsidR="00DC23D4" w:rsidRPr="00DC23D4" w:rsidRDefault="00DC23D4" w:rsidP="00DC23D4">
            <w:r w:rsidRPr="00DC23D4">
              <w:t>I ovannämnda arbetskostnader ingår ej mervärdesskatt.</w:t>
            </w:r>
          </w:p>
        </w:tc>
      </w:tr>
    </w:tbl>
    <w:p w14:paraId="2BA28184" w14:textId="77777777" w:rsidR="00F93A58" w:rsidRPr="00DC23D4" w:rsidRDefault="00F93A58" w:rsidP="00F93A58">
      <w:pPr>
        <w:pStyle w:val="Ingenlista1"/>
      </w:pPr>
    </w:p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7905"/>
        <w:gridCol w:w="850"/>
        <w:gridCol w:w="425"/>
      </w:tblGrid>
      <w:tr w:rsidR="008857CC" w:rsidRPr="00DC23D4" w14:paraId="45C9258F" w14:textId="77777777" w:rsidTr="00E5688F">
        <w:trPr>
          <w:trHeight w:val="340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4F6B04" w14:textId="77777777" w:rsidR="00F93A58" w:rsidRPr="00DC23D4" w:rsidRDefault="004B4C20" w:rsidP="00CC3463">
            <w:pPr>
              <w:rPr>
                <w:b/>
                <w:bCs/>
              </w:rPr>
            </w:pPr>
            <w:r w:rsidRPr="00DC23D4">
              <w:rPr>
                <w:b/>
                <w:bCs/>
              </w:rPr>
              <w:t>Entreprenörarvode</w:t>
            </w:r>
          </w:p>
        </w:tc>
      </w:tr>
      <w:tr w:rsidR="008857CC" w:rsidRPr="00DC23D4" w14:paraId="75679808" w14:textId="77777777" w:rsidTr="00E5688F">
        <w:trPr>
          <w:trHeight w:val="340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2C620" w14:textId="77777777" w:rsidR="00F93A58" w:rsidRPr="00DC23D4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t xml:space="preserve">Vid kostnadsreglering av ändrings- och tilläggsarbeten gäller följande entreprenörarvoden enligt </w:t>
            </w:r>
            <w:r w:rsidR="00283F80" w:rsidRPr="00DC23D4">
              <w:rPr>
                <w:color w:val="000000" w:themeColor="text1"/>
              </w:rPr>
              <w:t>(AF</w:t>
            </w:r>
            <w:r w:rsidR="00811802" w:rsidRPr="00DC23D4">
              <w:rPr>
                <w:color w:val="000000" w:themeColor="text1"/>
              </w:rPr>
              <w:t>D</w:t>
            </w:r>
            <w:r w:rsidR="00283F80" w:rsidRPr="00DC23D4">
              <w:rPr>
                <w:color w:val="000000" w:themeColor="text1"/>
              </w:rPr>
              <w:t>.611.)</w:t>
            </w:r>
            <w:r w:rsidR="00283F80" w:rsidRPr="00DC23D4">
              <w:rPr>
                <w:color w:val="000000" w:themeColor="text1"/>
              </w:rPr>
              <w:br/>
              <w:t>Procentsats för täckande av samtliga omkostnader o entreprenadarvode enligt AB</w:t>
            </w:r>
            <w:r w:rsidR="005E1788" w:rsidRPr="00DC23D4">
              <w:rPr>
                <w:color w:val="000000" w:themeColor="text1"/>
              </w:rPr>
              <w:t>T</w:t>
            </w:r>
            <w:r w:rsidR="00283F80" w:rsidRPr="00DC23D4">
              <w:rPr>
                <w:color w:val="000000" w:themeColor="text1"/>
              </w:rPr>
              <w:t xml:space="preserve"> 0</w:t>
            </w:r>
            <w:r w:rsidR="005E1788" w:rsidRPr="00DC23D4">
              <w:rPr>
                <w:color w:val="000000" w:themeColor="text1"/>
              </w:rPr>
              <w:t>6</w:t>
            </w:r>
            <w:r w:rsidR="00283F80" w:rsidRPr="00DC23D4">
              <w:rPr>
                <w:color w:val="000000" w:themeColor="text1"/>
              </w:rPr>
              <w:t xml:space="preserve"> kap 6 § 9 punkt 2,4,6,7 och 8a att utta </w:t>
            </w:r>
            <w:proofErr w:type="gramStart"/>
            <w:r w:rsidR="00283F80" w:rsidRPr="00DC23D4">
              <w:rPr>
                <w:color w:val="000000" w:themeColor="text1"/>
              </w:rPr>
              <w:t>på :</w:t>
            </w:r>
            <w:proofErr w:type="gramEnd"/>
            <w:r w:rsidR="00283F80" w:rsidRPr="00DC23D4">
              <w:rPr>
                <w:color w:val="000000" w:themeColor="text1"/>
              </w:rPr>
              <w:br/>
            </w:r>
          </w:p>
        </w:tc>
      </w:tr>
      <w:tr w:rsidR="008857CC" w:rsidRPr="00DC23D4" w14:paraId="7B324F3F" w14:textId="77777777" w:rsidTr="00E5688F">
        <w:trPr>
          <w:trHeight w:val="340"/>
        </w:trPr>
        <w:tc>
          <w:tcPr>
            <w:tcW w:w="7905" w:type="dxa"/>
            <w:tcBorders>
              <w:left w:val="single" w:sz="4" w:space="0" w:color="auto"/>
            </w:tcBorders>
            <w:vAlign w:val="center"/>
          </w:tcPr>
          <w:p w14:paraId="22406604" w14:textId="77777777" w:rsidR="00F93A58" w:rsidRPr="00DC23D4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t>direkta material- och varukostnader, exkl. mervärdesskatt, enligt AB</w:t>
            </w:r>
            <w:r w:rsidR="005E1788" w:rsidRPr="00DC23D4">
              <w:rPr>
                <w:color w:val="000000" w:themeColor="text1"/>
              </w:rPr>
              <w:t>T 06</w:t>
            </w:r>
            <w:r w:rsidRPr="00DC23D4">
              <w:rPr>
                <w:color w:val="000000" w:themeColor="text1"/>
              </w:rPr>
              <w:t xml:space="preserve"> kap 6 § 9 punkt 1</w:t>
            </w: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1B966BB7" w14:textId="77777777" w:rsidR="00F93A58" w:rsidRPr="00DC23D4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rPr>
                <w:color w:val="000000" w:themeColor="text1"/>
              </w:rPr>
              <w:instrText xml:space="preserve"> FORMTEXT </w:instrText>
            </w:r>
            <w:r w:rsidRPr="00DC23D4">
              <w:rPr>
                <w:color w:val="000000" w:themeColor="text1"/>
              </w:rPr>
            </w:r>
            <w:r w:rsidRPr="00DC23D4">
              <w:rPr>
                <w:color w:val="000000" w:themeColor="text1"/>
              </w:rPr>
              <w:fldChar w:fldCharType="separate"/>
            </w:r>
            <w:r w:rsidRPr="00DC23D4">
              <w:rPr>
                <w:noProof/>
                <w:color w:val="000000" w:themeColor="text1"/>
              </w:rPr>
              <w:t>     </w:t>
            </w:r>
            <w:r w:rsidRPr="00DC23D4">
              <w:rPr>
                <w:color w:val="000000" w:themeColor="text1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14:paraId="74AF1129" w14:textId="77777777" w:rsidR="00F93A58" w:rsidRPr="00DC23D4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t>%</w:t>
            </w:r>
          </w:p>
        </w:tc>
      </w:tr>
      <w:tr w:rsidR="008857CC" w14:paraId="4FF98B47" w14:textId="77777777" w:rsidTr="00E5688F">
        <w:trPr>
          <w:trHeight w:val="340"/>
        </w:trPr>
        <w:tc>
          <w:tcPr>
            <w:tcW w:w="7905" w:type="dxa"/>
            <w:tcBorders>
              <w:left w:val="single" w:sz="4" w:space="0" w:color="auto"/>
            </w:tcBorders>
            <w:vAlign w:val="center"/>
          </w:tcPr>
          <w:p w14:paraId="54171FBE" w14:textId="77777777" w:rsidR="00F93A58" w:rsidRPr="00DC23D4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t xml:space="preserve">direkta kostnader på </w:t>
            </w:r>
            <w:r w:rsidR="00981C23" w:rsidRPr="00DC23D4">
              <w:rPr>
                <w:color w:val="000000" w:themeColor="text1"/>
              </w:rPr>
              <w:t xml:space="preserve">underentreprenader </w:t>
            </w:r>
            <w:r w:rsidRPr="00DC23D4">
              <w:rPr>
                <w:color w:val="000000" w:themeColor="text1"/>
              </w:rPr>
              <w:t>exkl. mervärdesskatt, enligt AB</w:t>
            </w:r>
            <w:r w:rsidR="005E1788" w:rsidRPr="00DC23D4">
              <w:rPr>
                <w:color w:val="000000" w:themeColor="text1"/>
              </w:rPr>
              <w:t>T</w:t>
            </w:r>
            <w:r w:rsidRPr="00DC23D4">
              <w:rPr>
                <w:color w:val="000000" w:themeColor="text1"/>
              </w:rPr>
              <w:t xml:space="preserve"> 0</w:t>
            </w:r>
            <w:r w:rsidR="005E1788" w:rsidRPr="00DC23D4">
              <w:rPr>
                <w:color w:val="000000" w:themeColor="text1"/>
              </w:rPr>
              <w:t>6</w:t>
            </w:r>
            <w:r w:rsidRPr="00DC23D4">
              <w:rPr>
                <w:color w:val="000000" w:themeColor="text1"/>
              </w:rPr>
              <w:t xml:space="preserve"> kap 6 § 9 punkt 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99F9B" w14:textId="77777777" w:rsidR="00F93A58" w:rsidRPr="00DC23D4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DC23D4">
              <w:rPr>
                <w:color w:val="000000" w:themeColor="text1"/>
              </w:rPr>
              <w:instrText xml:space="preserve"> FORMTEXT </w:instrText>
            </w:r>
            <w:r w:rsidRPr="00DC23D4">
              <w:rPr>
                <w:color w:val="000000" w:themeColor="text1"/>
              </w:rPr>
            </w:r>
            <w:r w:rsidRPr="00DC23D4">
              <w:rPr>
                <w:color w:val="000000" w:themeColor="text1"/>
              </w:rPr>
              <w:fldChar w:fldCharType="separate"/>
            </w:r>
            <w:r w:rsidRPr="00DC23D4">
              <w:rPr>
                <w:noProof/>
                <w:color w:val="000000" w:themeColor="text1"/>
              </w:rPr>
              <w:t>     </w:t>
            </w:r>
            <w:r w:rsidRPr="00DC23D4">
              <w:rPr>
                <w:color w:val="000000" w:themeColor="text1"/>
              </w:rPr>
              <w:fldChar w:fldCharType="end"/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14:paraId="55DCC025" w14:textId="77777777" w:rsidR="00F93A58" w:rsidRPr="00DC23D4" w:rsidRDefault="00F93A58" w:rsidP="00CC3463">
            <w:pPr>
              <w:rPr>
                <w:color w:val="000000" w:themeColor="text1"/>
              </w:rPr>
            </w:pPr>
          </w:p>
          <w:p w14:paraId="10C4262F" w14:textId="77777777" w:rsidR="00F93A58" w:rsidRPr="008C0ECA" w:rsidRDefault="004B4C20" w:rsidP="00CC3463">
            <w:pPr>
              <w:rPr>
                <w:color w:val="000000" w:themeColor="text1"/>
              </w:rPr>
            </w:pPr>
            <w:r w:rsidRPr="00DC23D4">
              <w:rPr>
                <w:color w:val="000000" w:themeColor="text1"/>
              </w:rPr>
              <w:t>%</w:t>
            </w:r>
          </w:p>
        </w:tc>
      </w:tr>
      <w:tr w:rsidR="008857CC" w14:paraId="3557B5EF" w14:textId="77777777" w:rsidTr="00E5688F">
        <w:trPr>
          <w:trHeight w:hRule="exact" w:val="113"/>
        </w:trPr>
        <w:tc>
          <w:tcPr>
            <w:tcW w:w="79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409C26" w14:textId="77777777" w:rsidR="00F93A58" w:rsidRDefault="00F93A58" w:rsidP="00CC3463"/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B3486E" w14:textId="77777777" w:rsidR="00F93A58" w:rsidRDefault="00F93A58" w:rsidP="00CC3463"/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E69A4" w14:textId="77777777" w:rsidR="00F93A58" w:rsidRDefault="00F93A58" w:rsidP="00CC3463"/>
        </w:tc>
      </w:tr>
    </w:tbl>
    <w:p w14:paraId="00EB673F" w14:textId="77777777" w:rsidR="00F93A58" w:rsidRPr="000F6BBA" w:rsidRDefault="004B4C20" w:rsidP="00F93A58">
      <w:pPr>
        <w:pStyle w:val="Rubrik3"/>
      </w:pPr>
      <w:r>
        <w:br/>
      </w:r>
      <w:r w:rsidR="00717BCA" w:rsidRPr="000F6BBA">
        <w:t xml:space="preserve">3. </w:t>
      </w:r>
      <w:r w:rsidRPr="000F6BBA">
        <w:t xml:space="preserve">Reglerbara mängder </w:t>
      </w:r>
      <w:r w:rsidR="00D97A11" w:rsidRPr="000F6BBA">
        <w:t>enligt AFD.612</w:t>
      </w:r>
    </w:p>
    <w:p w14:paraId="1BAF9191" w14:textId="2393CD03" w:rsidR="00C9699B" w:rsidRPr="000F6BBA" w:rsidRDefault="00C9699B" w:rsidP="00C9699B"/>
    <w:p w14:paraId="47FCD920" w14:textId="77777777" w:rsidR="00C9699B" w:rsidRPr="000F6BBA" w:rsidRDefault="004B4C20" w:rsidP="00AE610E">
      <w:r w:rsidRPr="000F6BBA">
        <w:t xml:space="preserve">Med ingående mängd menas att den är inräknad i huvudanbudet. </w:t>
      </w:r>
      <w:r w:rsidRPr="000F6BBA">
        <w:br/>
        <w:t>Ett och samma à-pris ska gälla för tillkommande och avgående reglerbar mängd.</w:t>
      </w:r>
    </w:p>
    <w:p w14:paraId="25DE0EA2" w14:textId="77777777" w:rsidR="00C9699B" w:rsidRPr="000F6BBA" w:rsidRDefault="00C9699B" w:rsidP="00AE610E"/>
    <w:p w14:paraId="64A307D4" w14:textId="0DBC668C" w:rsidR="00352429" w:rsidRPr="000F6BBA" w:rsidRDefault="00C9699B" w:rsidP="00AE610E">
      <w:r w:rsidRPr="00C91BC0">
        <w:t>Regle</w:t>
      </w:r>
      <w:r w:rsidR="00352429" w:rsidRPr="00C91BC0">
        <w:t>r</w:t>
      </w:r>
      <w:r w:rsidRPr="00C91BC0">
        <w:t>bar mängd för förorenade massor, mängder enligt 7.19 Beräkningar föroreningar schakt.</w:t>
      </w:r>
      <w:r w:rsidR="00F51C9C" w:rsidRPr="00C91BC0">
        <w:t xml:space="preserve"> Samtliga kostnader tillhörande hanteringen av massorna ska ingå.</w:t>
      </w:r>
    </w:p>
    <w:p w14:paraId="661843DD" w14:textId="77777777" w:rsidR="00C24722" w:rsidRPr="000F6BBA" w:rsidRDefault="00C24722" w:rsidP="00AE610E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423"/>
        <w:gridCol w:w="1843"/>
        <w:gridCol w:w="1276"/>
        <w:gridCol w:w="992"/>
      </w:tblGrid>
      <w:tr w:rsidR="00C24722" w:rsidRPr="000F6BBA" w14:paraId="4BFD5558" w14:textId="77777777" w:rsidTr="00C9699B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96AB56C" w14:textId="7A198F03" w:rsidR="00C24722" w:rsidRPr="000F6BBA" w:rsidRDefault="00C24722" w:rsidP="00CC3463"/>
        </w:tc>
        <w:tc>
          <w:tcPr>
            <w:tcW w:w="44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DBEC3EE" w14:textId="22CC53CA" w:rsidR="00C24722" w:rsidRPr="000F6BBA" w:rsidRDefault="00352429" w:rsidP="00CC3463">
            <w:r w:rsidRPr="000F6BBA">
              <w:t xml:space="preserve">Typ </w:t>
            </w:r>
            <w:r w:rsidR="000F6BBA">
              <w:t>(se övrig handling 7.19)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8E3ABEA" w14:textId="5898E2A8" w:rsidR="00C24722" w:rsidRPr="000F6BBA" w:rsidRDefault="00C24722" w:rsidP="00CC3463">
            <w:r w:rsidRPr="000F6BBA">
              <w:t>Ingående mängd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A6F572E" w14:textId="58874618" w:rsidR="00C24722" w:rsidRPr="000F6BBA" w:rsidRDefault="00C24722" w:rsidP="00CC3463">
            <w:r w:rsidRPr="000F6BBA">
              <w:t xml:space="preserve">À-pris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7051C3" w14:textId="1539769F" w:rsidR="00C24722" w:rsidRPr="000F6BBA" w:rsidRDefault="00C24722" w:rsidP="00CC3463"/>
        </w:tc>
      </w:tr>
      <w:tr w:rsidR="00C24722" w:rsidRPr="000F6BBA" w14:paraId="31345A03" w14:textId="77777777" w:rsidTr="00C9699B">
        <w:trPr>
          <w:trHeight w:val="3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2816A7" w14:textId="57577236" w:rsidR="00C24722" w:rsidRPr="000F6BBA" w:rsidRDefault="00C24722" w:rsidP="00C24722">
            <w:r w:rsidRPr="000F6BBA">
              <w:t>1)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A0207" w14:textId="72779AA5" w:rsidR="00C24722" w:rsidRPr="000F6BBA" w:rsidRDefault="00C24722" w:rsidP="00C24722">
            <w:r w:rsidRPr="000F6BBA">
              <w:t xml:space="preserve">FAH PAH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2C75AD" w14:textId="4542D9FA" w:rsidR="00C24722" w:rsidRPr="000F6BBA" w:rsidRDefault="00C24722" w:rsidP="00C9699B">
            <w:pPr>
              <w:jc w:val="center"/>
            </w:pPr>
            <w:r w:rsidRPr="000F6BBA">
              <w:t>95 m</w:t>
            </w:r>
            <w:r w:rsidRPr="000F6BBA">
              <w:rPr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0AB2AFD" w14:textId="3EDC62F8" w:rsidR="00C24722" w:rsidRPr="000F6BBA" w:rsidRDefault="00C24722" w:rsidP="00C24722">
            <w:r w:rsidRPr="000F6BBA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0F6BBA">
              <w:instrText xml:space="preserve"> FORMTEXT </w:instrText>
            </w:r>
            <w:r w:rsidRPr="000F6BBA">
              <w:fldChar w:fldCharType="separate"/>
            </w:r>
            <w:r w:rsidRPr="000F6BBA">
              <w:rPr>
                <w:noProof/>
              </w:rPr>
              <w:t>     </w:t>
            </w:r>
            <w:r w:rsidRPr="000F6BBA"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9D0E23" w14:textId="41EC0D9A" w:rsidR="00C24722" w:rsidRPr="000F6BBA" w:rsidRDefault="00C24722" w:rsidP="00C24722">
            <w:r w:rsidRPr="000F6BBA">
              <w:t>kr/m</w:t>
            </w:r>
            <w:r w:rsidRPr="000F6BBA">
              <w:rPr>
                <w:vertAlign w:val="superscript"/>
              </w:rPr>
              <w:t>3</w:t>
            </w:r>
          </w:p>
        </w:tc>
      </w:tr>
      <w:tr w:rsidR="00C24722" w:rsidRPr="000F6BBA" w14:paraId="0D6426E7" w14:textId="77777777" w:rsidTr="00C9699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0BFF0F4" w14:textId="77777777" w:rsidR="00C24722" w:rsidRPr="000F6BBA" w:rsidRDefault="00C24722" w:rsidP="00C24722">
            <w:r w:rsidRPr="000F6BBA">
              <w:t>2)</w:t>
            </w: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B8E44" w14:textId="1E25BE34" w:rsidR="00C24722" w:rsidRPr="000F6BBA" w:rsidRDefault="00C24722" w:rsidP="00C24722">
            <w:r w:rsidRPr="000F6BBA">
              <w:t>MKM PAH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92581" w14:textId="2B8202A4" w:rsidR="00C24722" w:rsidRPr="000F6BBA" w:rsidRDefault="00C24722" w:rsidP="00C9699B">
            <w:pPr>
              <w:jc w:val="center"/>
            </w:pPr>
            <w:r w:rsidRPr="000F6BBA">
              <w:t>286 m</w:t>
            </w:r>
            <w:r w:rsidRPr="000F6BBA">
              <w:rPr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ADDA76F" w14:textId="51473BAC" w:rsidR="00C24722" w:rsidRPr="000F6BBA" w:rsidRDefault="00C24722" w:rsidP="00C24722">
            <w:r w:rsidRPr="000F6BBA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0F6BBA">
              <w:instrText xml:space="preserve"> FORMTEXT </w:instrText>
            </w:r>
            <w:r w:rsidRPr="000F6BBA">
              <w:fldChar w:fldCharType="separate"/>
            </w:r>
            <w:r w:rsidRPr="000F6BBA">
              <w:t>     </w:t>
            </w:r>
            <w:r w:rsidRPr="000F6BBA"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6D3A59" w14:textId="080D366B" w:rsidR="00C24722" w:rsidRPr="000F6BBA" w:rsidRDefault="00C24722" w:rsidP="00C24722">
            <w:r w:rsidRPr="000F6BBA">
              <w:t>kr/m</w:t>
            </w:r>
            <w:r w:rsidRPr="000F6BBA">
              <w:rPr>
                <w:vertAlign w:val="superscript"/>
              </w:rPr>
              <w:t>3</w:t>
            </w:r>
          </w:p>
        </w:tc>
      </w:tr>
      <w:tr w:rsidR="00C24722" w:rsidRPr="000F6BBA" w14:paraId="184665CC" w14:textId="77777777" w:rsidTr="00C9699B">
        <w:trPr>
          <w:trHeight w:val="34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3512BB" w14:textId="77777777" w:rsidR="00C24722" w:rsidRPr="000F6BBA" w:rsidRDefault="00C24722" w:rsidP="00C24722">
            <w:r w:rsidRPr="000F6BBA">
              <w:t>3)</w:t>
            </w: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C6D38" w14:textId="0C1400DC" w:rsidR="00C24722" w:rsidRPr="000F6BBA" w:rsidRDefault="00C24722" w:rsidP="00C24722">
            <w:r w:rsidRPr="000F6BBA">
              <w:t>MKM-torv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94BAE" w14:textId="79216342" w:rsidR="00C24722" w:rsidRPr="000F6BBA" w:rsidRDefault="00C24722" w:rsidP="00C9699B">
            <w:pPr>
              <w:jc w:val="center"/>
            </w:pPr>
            <w:r w:rsidRPr="000F6BBA">
              <w:t>1031 m</w:t>
            </w:r>
            <w:r w:rsidRPr="000F6BBA">
              <w:rPr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696DCA7" w14:textId="23B08E8C" w:rsidR="00C24722" w:rsidRPr="000F6BBA" w:rsidRDefault="00C24722" w:rsidP="00C24722">
            <w:r w:rsidRPr="000F6BBA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0F6BBA">
              <w:instrText xml:space="preserve"> FORMTEXT </w:instrText>
            </w:r>
            <w:r w:rsidRPr="000F6BBA">
              <w:fldChar w:fldCharType="separate"/>
            </w:r>
            <w:r w:rsidRPr="000F6BBA">
              <w:rPr>
                <w:noProof/>
              </w:rPr>
              <w:t>     </w:t>
            </w:r>
            <w:r w:rsidRPr="000F6BBA"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9BCE4D" w14:textId="16569281" w:rsidR="00C24722" w:rsidRPr="000F6BBA" w:rsidRDefault="00C24722" w:rsidP="00C24722">
            <w:r w:rsidRPr="000F6BBA">
              <w:t>kr/m</w:t>
            </w:r>
            <w:r w:rsidRPr="000F6BBA">
              <w:rPr>
                <w:vertAlign w:val="superscript"/>
              </w:rPr>
              <w:t>3</w:t>
            </w:r>
          </w:p>
        </w:tc>
      </w:tr>
      <w:tr w:rsidR="00C24722" w14:paraId="284620B5" w14:textId="77777777" w:rsidTr="00C9699B">
        <w:trPr>
          <w:trHeight w:hRule="exact" w:val="113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18CE0A" w14:textId="77777777" w:rsidR="00C24722" w:rsidRPr="000F6BBA" w:rsidRDefault="00C24722" w:rsidP="00C24722">
            <w:pPr>
              <w:rPr>
                <w:sz w:val="4"/>
                <w:szCs w:val="4"/>
              </w:rPr>
            </w:pP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A51DA3" w14:textId="77777777" w:rsidR="00C24722" w:rsidRPr="000F6BBA" w:rsidRDefault="00C24722" w:rsidP="00C24722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62513" w14:textId="77777777" w:rsidR="00C24722" w:rsidRPr="000F6BBA" w:rsidRDefault="00C24722" w:rsidP="00C24722"/>
        </w:tc>
        <w:tc>
          <w:tcPr>
            <w:tcW w:w="127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F6EE569" w14:textId="16677527" w:rsidR="00C24722" w:rsidRPr="000F6BBA" w:rsidRDefault="00C24722" w:rsidP="00C24722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3B5E6" w14:textId="77777777" w:rsidR="00C24722" w:rsidRPr="000F6BBA" w:rsidRDefault="00C24722" w:rsidP="00C24722"/>
        </w:tc>
      </w:tr>
    </w:tbl>
    <w:p w14:paraId="256185AA" w14:textId="77777777" w:rsidR="00F93A58" w:rsidRDefault="00F93A58" w:rsidP="00F93A58">
      <w:pPr>
        <w:rPr>
          <w:b/>
        </w:rPr>
      </w:pPr>
    </w:p>
    <w:p w14:paraId="2951904B" w14:textId="77777777" w:rsidR="00F93A58" w:rsidRDefault="00F93A58" w:rsidP="00F93A58">
      <w:pPr>
        <w:overflowPunct/>
        <w:autoSpaceDE/>
        <w:autoSpaceDN/>
        <w:adjustRightInd/>
        <w:textAlignment w:val="auto"/>
        <w:rPr>
          <w:b/>
        </w:rPr>
      </w:pPr>
    </w:p>
    <w:p w14:paraId="3919564D" w14:textId="77777777" w:rsidR="00F93A58" w:rsidRDefault="00F93A58" w:rsidP="00F93A58">
      <w:pPr>
        <w:overflowPunct/>
        <w:autoSpaceDE/>
        <w:autoSpaceDN/>
        <w:adjustRightInd/>
        <w:textAlignment w:val="auto"/>
        <w:rPr>
          <w:b/>
        </w:rPr>
      </w:pPr>
    </w:p>
    <w:p w14:paraId="1C10A5A3" w14:textId="77777777" w:rsidR="00D43386" w:rsidRDefault="004B4C20" w:rsidP="00D43386">
      <w:pPr>
        <w:rPr>
          <w:b/>
          <w:bCs/>
        </w:rPr>
      </w:pPr>
      <w:r w:rsidRPr="008C0ECA">
        <w:rPr>
          <w:b/>
          <w:bCs/>
        </w:rPr>
        <w:t>Genom underskrift av detta anbudsformulär intygas på heder och samvete att anbudsgivaren är godkänd för F-skatt</w:t>
      </w:r>
      <w:r w:rsidRPr="006B34D0">
        <w:rPr>
          <w:b/>
          <w:bCs/>
        </w:rPr>
        <w:t xml:space="preserve"> och är fritt från hinder enligt </w:t>
      </w:r>
      <w:r>
        <w:rPr>
          <w:b/>
          <w:bCs/>
        </w:rPr>
        <w:t xml:space="preserve">13 kap. </w:t>
      </w:r>
      <w:r w:rsidR="00610276">
        <w:rPr>
          <w:b/>
          <w:bCs/>
        </w:rPr>
        <w:t>1–3</w:t>
      </w:r>
      <w:r>
        <w:rPr>
          <w:b/>
          <w:bCs/>
        </w:rPr>
        <w:t xml:space="preserve"> §§ </w:t>
      </w:r>
      <w:r w:rsidR="00FD0DE5" w:rsidRPr="00073ED5">
        <w:rPr>
          <w:b/>
          <w:bCs/>
        </w:rPr>
        <w:t>lag (2016:1145) om offentlig upphandling (LOU)</w:t>
      </w:r>
      <w:r w:rsidRPr="006B34D0">
        <w:rPr>
          <w:b/>
          <w:bCs/>
        </w:rPr>
        <w:t>.</w:t>
      </w:r>
      <w:r w:rsidR="00717BCA">
        <w:rPr>
          <w:b/>
          <w:bCs/>
        </w:rPr>
        <w:br/>
      </w:r>
    </w:p>
    <w:p w14:paraId="6891419C" w14:textId="77777777" w:rsidR="00610276" w:rsidRDefault="00610276" w:rsidP="00D43386">
      <w:pPr>
        <w:rPr>
          <w:b/>
          <w:bCs/>
        </w:rPr>
      </w:pPr>
    </w:p>
    <w:p w14:paraId="278EDF01" w14:textId="77777777" w:rsidR="00610276" w:rsidRPr="00E1138F" w:rsidRDefault="004B4C20" w:rsidP="00610276">
      <w:pPr>
        <w:rPr>
          <w:rFonts w:cs="Times New Roman"/>
          <w:szCs w:val="22"/>
        </w:rPr>
      </w:pPr>
      <w:bookmarkStart w:id="0" w:name="_Hlk115877749"/>
      <w:r w:rsidRPr="00073ED5">
        <w:rPr>
          <w:rFonts w:cs="Times New Roman"/>
        </w:rPr>
        <w:t xml:space="preserve">Anbudet ska vara undertecknat av behörig(a) företrädare. Med undertecknande avses egenhändigt undertecknande </w:t>
      </w:r>
      <w:r w:rsidRPr="00073ED5">
        <w:rPr>
          <w:rFonts w:cs="Times New Roman"/>
          <w:i/>
          <w:iCs/>
        </w:rPr>
        <w:t>eller</w:t>
      </w:r>
      <w:r w:rsidRPr="00073ED5">
        <w:rPr>
          <w:rFonts w:cs="Times New Roman"/>
        </w:rPr>
        <w:t xml:space="preserve"> att anbudsgivaren undertecknar anbudet genom e-signeringsverktyg där kvitto, som intygar signeringens giltighet, ska bifogas anbudet (kvitto får ej kompletteras i efterhand)</w:t>
      </w:r>
      <w:r w:rsidRPr="00073ED5">
        <w:rPr>
          <w:rFonts w:cs="Times New Roman"/>
          <w:color w:val="000000"/>
        </w:rPr>
        <w:t xml:space="preserve">. </w:t>
      </w:r>
      <w:r w:rsidRPr="00073ED5">
        <w:rPr>
          <w:rFonts w:cs="Times New Roman"/>
        </w:rPr>
        <w:t>Egenhändigt undertecknande i kopia godtas.</w:t>
      </w:r>
    </w:p>
    <w:bookmarkEnd w:id="0"/>
    <w:p w14:paraId="2F0E0155" w14:textId="77777777" w:rsidR="00610276" w:rsidRPr="00DB0F44" w:rsidRDefault="00610276" w:rsidP="00D43386">
      <w:pPr>
        <w:rPr>
          <w:b/>
          <w:bCs/>
        </w:rPr>
      </w:pPr>
    </w:p>
    <w:p w14:paraId="4755D6CC" w14:textId="77777777" w:rsidR="00F93A58" w:rsidRDefault="00F93A58" w:rsidP="00F93A58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802"/>
        <w:gridCol w:w="6520"/>
      </w:tblGrid>
      <w:tr w:rsidR="008857CC" w14:paraId="68D9CFED" w14:textId="77777777" w:rsidTr="00CC3463">
        <w:tc>
          <w:tcPr>
            <w:tcW w:w="2802" w:type="dxa"/>
          </w:tcPr>
          <w:p w14:paraId="431E1D6F" w14:textId="77777777" w:rsidR="00F93A58" w:rsidRDefault="004B4C20" w:rsidP="00CC3463">
            <w:r>
              <w:t>Ort och Datum</w:t>
            </w:r>
          </w:p>
        </w:tc>
        <w:tc>
          <w:tcPr>
            <w:tcW w:w="6520" w:type="dxa"/>
            <w:tcBorders>
              <w:bottom w:val="dotted" w:sz="4" w:space="0" w:color="000000"/>
            </w:tcBorders>
          </w:tcPr>
          <w:p w14:paraId="755C168B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7F186D5F" w14:textId="77777777" w:rsidTr="00CC3463">
        <w:tc>
          <w:tcPr>
            <w:tcW w:w="2802" w:type="dxa"/>
          </w:tcPr>
          <w:p w14:paraId="070A93A3" w14:textId="77777777" w:rsidR="00F93A58" w:rsidRDefault="004B4C20" w:rsidP="00CC3463">
            <w:r>
              <w:t>Underskrift av behörig(a) företrädare</w:t>
            </w:r>
            <w:r w:rsidR="00610276">
              <w:t xml:space="preserve"> </w:t>
            </w:r>
          </w:p>
        </w:tc>
        <w:tc>
          <w:tcPr>
            <w:tcW w:w="6520" w:type="dxa"/>
            <w:tcBorders>
              <w:top w:val="dotted" w:sz="4" w:space="0" w:color="000000"/>
              <w:bottom w:val="dotted" w:sz="4" w:space="0" w:color="000000"/>
            </w:tcBorders>
          </w:tcPr>
          <w:p w14:paraId="3BCE9434" w14:textId="77777777" w:rsidR="00F93A58" w:rsidRDefault="00F93A58" w:rsidP="00CC3463"/>
        </w:tc>
      </w:tr>
      <w:tr w:rsidR="008857CC" w14:paraId="4615CBD3" w14:textId="77777777" w:rsidTr="00CC3463">
        <w:tc>
          <w:tcPr>
            <w:tcW w:w="2802" w:type="dxa"/>
          </w:tcPr>
          <w:p w14:paraId="6728D796" w14:textId="77777777" w:rsidR="00F93A58" w:rsidRDefault="00F93A58" w:rsidP="00CC3463"/>
        </w:tc>
        <w:tc>
          <w:tcPr>
            <w:tcW w:w="6520" w:type="dxa"/>
            <w:tcBorders>
              <w:top w:val="dotted" w:sz="4" w:space="0" w:color="000000"/>
            </w:tcBorders>
          </w:tcPr>
          <w:p w14:paraId="24E37BEC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267ABC16" w14:textId="77777777" w:rsidTr="00CC3463">
        <w:tc>
          <w:tcPr>
            <w:tcW w:w="2802" w:type="dxa"/>
          </w:tcPr>
          <w:p w14:paraId="4D39353E" w14:textId="77777777" w:rsidR="00F93A58" w:rsidRDefault="00F93A58" w:rsidP="00CC3463"/>
        </w:tc>
        <w:tc>
          <w:tcPr>
            <w:tcW w:w="6520" w:type="dxa"/>
          </w:tcPr>
          <w:p w14:paraId="26BC7254" w14:textId="77777777" w:rsidR="00F93A58" w:rsidRDefault="004B4C20" w:rsidP="00CC3463">
            <w:r>
              <w:t>(Namnförtydligande)</w:t>
            </w:r>
          </w:p>
        </w:tc>
      </w:tr>
      <w:tr w:rsidR="008857CC" w14:paraId="19BD0576" w14:textId="77777777" w:rsidTr="00CC3463">
        <w:tc>
          <w:tcPr>
            <w:tcW w:w="2802" w:type="dxa"/>
          </w:tcPr>
          <w:p w14:paraId="4D8E5AFA" w14:textId="77777777" w:rsidR="00F93A58" w:rsidRDefault="00F93A58" w:rsidP="00CC3463"/>
        </w:tc>
        <w:tc>
          <w:tcPr>
            <w:tcW w:w="6520" w:type="dxa"/>
          </w:tcPr>
          <w:p w14:paraId="6945117E" w14:textId="77777777" w:rsidR="00F93A58" w:rsidRDefault="00F93A58" w:rsidP="00CC3463"/>
        </w:tc>
      </w:tr>
      <w:tr w:rsidR="008857CC" w14:paraId="77C40CBB" w14:textId="77777777" w:rsidTr="00CC3463">
        <w:tc>
          <w:tcPr>
            <w:tcW w:w="2802" w:type="dxa"/>
          </w:tcPr>
          <w:p w14:paraId="03874EEC" w14:textId="77777777" w:rsidR="00F93A58" w:rsidRDefault="00F93A58" w:rsidP="00CC3463"/>
        </w:tc>
        <w:tc>
          <w:tcPr>
            <w:tcW w:w="6520" w:type="dxa"/>
            <w:tcBorders>
              <w:bottom w:val="dotted" w:sz="4" w:space="0" w:color="000000"/>
            </w:tcBorders>
          </w:tcPr>
          <w:p w14:paraId="78EB590C" w14:textId="77777777" w:rsidR="00F93A58" w:rsidRDefault="00F93A58" w:rsidP="00CC3463"/>
        </w:tc>
      </w:tr>
      <w:tr w:rsidR="008857CC" w14:paraId="2A5494CE" w14:textId="77777777" w:rsidTr="00CC3463">
        <w:tc>
          <w:tcPr>
            <w:tcW w:w="2802" w:type="dxa"/>
          </w:tcPr>
          <w:p w14:paraId="37294703" w14:textId="77777777" w:rsidR="00F93A58" w:rsidRDefault="00F93A58" w:rsidP="00CC3463"/>
        </w:tc>
        <w:tc>
          <w:tcPr>
            <w:tcW w:w="6520" w:type="dxa"/>
            <w:tcBorders>
              <w:top w:val="dotted" w:sz="4" w:space="0" w:color="000000"/>
            </w:tcBorders>
          </w:tcPr>
          <w:p w14:paraId="45961947" w14:textId="77777777" w:rsidR="00F93A58" w:rsidRDefault="004B4C20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8857CC" w14:paraId="0F8DBEA6" w14:textId="77777777" w:rsidTr="00CC3463">
        <w:tc>
          <w:tcPr>
            <w:tcW w:w="2802" w:type="dxa"/>
          </w:tcPr>
          <w:p w14:paraId="09DD7EC7" w14:textId="77777777" w:rsidR="00F93A58" w:rsidRDefault="00F93A58" w:rsidP="00CC3463"/>
        </w:tc>
        <w:tc>
          <w:tcPr>
            <w:tcW w:w="6520" w:type="dxa"/>
          </w:tcPr>
          <w:p w14:paraId="115546E7" w14:textId="77777777" w:rsidR="00F93A58" w:rsidRDefault="004B4C20" w:rsidP="00CC3463">
            <w:r>
              <w:t>(Namnförtydligande)</w:t>
            </w:r>
          </w:p>
        </w:tc>
      </w:tr>
      <w:tr w:rsidR="008857CC" w14:paraId="3CBCBE8C" w14:textId="77777777" w:rsidTr="00CC3463">
        <w:tc>
          <w:tcPr>
            <w:tcW w:w="2802" w:type="dxa"/>
          </w:tcPr>
          <w:p w14:paraId="4BD798A8" w14:textId="77777777" w:rsidR="00F93A58" w:rsidRDefault="00F93A58" w:rsidP="00CC3463"/>
        </w:tc>
        <w:tc>
          <w:tcPr>
            <w:tcW w:w="6520" w:type="dxa"/>
          </w:tcPr>
          <w:p w14:paraId="29084145" w14:textId="77777777" w:rsidR="00F93A58" w:rsidRDefault="00F93A58" w:rsidP="00CC3463"/>
        </w:tc>
      </w:tr>
    </w:tbl>
    <w:p w14:paraId="2FE6C977" w14:textId="77777777" w:rsidR="00F93A58" w:rsidRDefault="00F93A58" w:rsidP="00F93A58"/>
    <w:p w14:paraId="43CBB472" w14:textId="77777777" w:rsidR="00F93A58" w:rsidRDefault="004B4C20" w:rsidP="00F93A58">
      <w:pPr>
        <w:pStyle w:val="Rubrik2"/>
      </w:pPr>
      <w:r>
        <w:t xml:space="preserve">BILAGOR: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94"/>
        <w:gridCol w:w="1134"/>
        <w:gridCol w:w="2693"/>
      </w:tblGrid>
      <w:tr w:rsidR="008857CC" w14:paraId="4B7F83FB" w14:textId="77777777" w:rsidTr="00CC3463">
        <w:tc>
          <w:tcPr>
            <w:tcW w:w="4394" w:type="dxa"/>
          </w:tcPr>
          <w:p w14:paraId="78D64790" w14:textId="77777777" w:rsidR="00F93A58" w:rsidRDefault="00F93A58" w:rsidP="00CC3463"/>
        </w:tc>
        <w:tc>
          <w:tcPr>
            <w:tcW w:w="1134" w:type="dxa"/>
          </w:tcPr>
          <w:p w14:paraId="4F844A76" w14:textId="77777777" w:rsidR="00F93A58" w:rsidRDefault="00F93A58" w:rsidP="00CC3463"/>
        </w:tc>
        <w:tc>
          <w:tcPr>
            <w:tcW w:w="2693" w:type="dxa"/>
          </w:tcPr>
          <w:p w14:paraId="2129611E" w14:textId="77777777" w:rsidR="00F93A58" w:rsidRDefault="00F93A58" w:rsidP="00CC3463"/>
        </w:tc>
      </w:tr>
    </w:tbl>
    <w:p w14:paraId="313A7027" w14:textId="77777777" w:rsidR="004C4E92" w:rsidRDefault="004C4E92" w:rsidP="00F93A58"/>
    <w:p w14:paraId="29ED5319" w14:textId="77777777" w:rsidR="00F93A58" w:rsidRDefault="004B4C20" w:rsidP="00F93A58">
      <w:r w:rsidRPr="005F53A0">
        <w:t xml:space="preserve">Här kan anbudsgivaren lägga till uppgifter </w:t>
      </w:r>
      <w:r>
        <w:t xml:space="preserve">om </w:t>
      </w:r>
      <w:r w:rsidRPr="005F53A0">
        <w:t>eventuella egna bilagor:</w:t>
      </w:r>
    </w:p>
    <w:p w14:paraId="1099B223" w14:textId="77777777" w:rsidR="00F93A58" w:rsidRDefault="004B4C20" w:rsidP="00F93A58">
      <w: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  <w:r>
        <w:tab/>
      </w:r>
      <w: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  <w:r>
        <w:t xml:space="preserve"> </w:t>
      </w:r>
    </w:p>
    <w:p w14:paraId="7353AA33" w14:textId="77777777" w:rsidR="00F93A58" w:rsidRDefault="004B4C20" w:rsidP="00F93A58">
      <w: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  <w:r>
        <w:tab/>
      </w:r>
      <w: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</w:p>
    <w:p w14:paraId="6BB55D49" w14:textId="77777777" w:rsidR="00F93A58" w:rsidRDefault="00F93A58" w:rsidP="00F93A58"/>
    <w:p w14:paraId="27C8B5FA" w14:textId="77777777" w:rsidR="00F93A58" w:rsidRPr="002C36A1" w:rsidRDefault="00F93A58" w:rsidP="00F93A58">
      <w:pPr>
        <w:pStyle w:val="Ingenlista1"/>
      </w:pPr>
    </w:p>
    <w:p w14:paraId="59FA066B" w14:textId="77777777" w:rsidR="009A6813" w:rsidRPr="00F93A58" w:rsidRDefault="009A6813" w:rsidP="00F93A58"/>
    <w:sectPr w:rsidR="009A6813" w:rsidRPr="00F93A58" w:rsidSect="00CB2C4E">
      <w:headerReference w:type="default" r:id="rId7"/>
      <w:footerReference w:type="default" r:id="rId8"/>
      <w:pgSz w:w="11906" w:h="16838" w:code="9"/>
      <w:pgMar w:top="1701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F882" w14:textId="77777777" w:rsidR="00946E99" w:rsidRDefault="00946E99">
      <w:r>
        <w:separator/>
      </w:r>
    </w:p>
  </w:endnote>
  <w:endnote w:type="continuationSeparator" w:id="0">
    <w:p w14:paraId="33895430" w14:textId="77777777" w:rsidR="00946E99" w:rsidRDefault="0094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B21F" w14:textId="77777777" w:rsidR="00073ED5" w:rsidRPr="00E3110E" w:rsidRDefault="004B4C20" w:rsidP="00CF7EE6">
    <w:pPr>
      <w:pStyle w:val="GBPBrdtext"/>
      <w:pBdr>
        <w:top w:val="single" w:sz="4" w:space="1" w:color="auto"/>
      </w:pBdr>
    </w:pPr>
    <w:bookmarkStart w:id="1" w:name="_Hlk124844980"/>
    <w:r w:rsidRPr="00E3110E">
      <w:t xml:space="preserve">Gemensam </w:t>
    </w:r>
    <w:r>
      <w:t>Byggprocess, Göteborgs Stad</w:t>
    </w:r>
  </w:p>
  <w:p w14:paraId="356F00F1" w14:textId="77777777" w:rsidR="00073ED5" w:rsidRPr="00E3110E" w:rsidRDefault="004B4C20" w:rsidP="00073ED5">
    <w:pPr>
      <w:pStyle w:val="GBPBrdtext"/>
    </w:pPr>
    <w:r w:rsidRPr="00E3110E">
      <w:t>Organisation: Stadsfastigheter</w:t>
    </w:r>
    <w:r>
      <w:rPr>
        <w:szCs w:val="17"/>
      </w:rPr>
      <w:t>,</w:t>
    </w:r>
    <w:r w:rsidRPr="00E3110E">
      <w:rPr>
        <w:szCs w:val="17"/>
      </w:rPr>
      <w:t xml:space="preserve">  Dokumenttyp:</w:t>
    </w:r>
    <w:r w:rsidRPr="00E3110E">
      <w:t xml:space="preserve"> Mall</w:t>
    </w:r>
  </w:p>
  <w:p w14:paraId="7E83E16F" w14:textId="77777777" w:rsidR="007429D6" w:rsidRPr="00073ED5" w:rsidRDefault="004B4C20" w:rsidP="00073ED5">
    <w:pPr>
      <w:pStyle w:val="Sidfot"/>
    </w:pPr>
    <w:r w:rsidRPr="00E3110E">
      <w:t>Titel: Anbudsformulär ABT 06</w:t>
    </w:r>
    <w:r>
      <w:t>,</w:t>
    </w:r>
    <w:r w:rsidRPr="00E3110E">
      <w:t xml:space="preserve">  Dokument-id: MALL-1330</w:t>
    </w:r>
    <w:r>
      <w:t>,</w:t>
    </w:r>
    <w:r w:rsidRPr="00E3110E">
      <w:t xml:space="preserve">  Version: 5.0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6EF5" w14:textId="77777777" w:rsidR="00946E99" w:rsidRDefault="00946E99">
      <w:r>
        <w:separator/>
      </w:r>
    </w:p>
  </w:footnote>
  <w:footnote w:type="continuationSeparator" w:id="0">
    <w:p w14:paraId="256AF5F0" w14:textId="77777777" w:rsidR="00946E99" w:rsidRDefault="00946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4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40"/>
      <w:gridCol w:w="4502"/>
      <w:gridCol w:w="2552"/>
    </w:tblGrid>
    <w:tr w:rsidR="008857CC" w:rsidRPr="005E6A3D" w14:paraId="67836F3F" w14:textId="77777777" w:rsidTr="00C44CA7">
      <w:trPr>
        <w:cantSplit/>
        <w:trHeight w:val="690"/>
      </w:trPr>
      <w:tc>
        <w:tcPr>
          <w:tcW w:w="2340" w:type="dxa"/>
          <w:vMerge w:val="restart"/>
        </w:tcPr>
        <w:p w14:paraId="254419DC" w14:textId="77777777" w:rsidR="00C44CA7" w:rsidRDefault="004B4C20" w:rsidP="00C44CA7">
          <w:pPr>
            <w:pStyle w:val="Sidhuvud"/>
            <w:tabs>
              <w:tab w:val="clear" w:pos="4536"/>
              <w:tab w:val="center" w:pos="4500"/>
            </w:tabs>
          </w:pPr>
          <w:r>
            <w:rPr>
              <w:noProof/>
            </w:rPr>
            <w:drawing>
              <wp:inline distT="0" distB="0" distL="0" distR="0" wp14:anchorId="21366E28" wp14:editId="402CC72D">
                <wp:extent cx="1266825" cy="419100"/>
                <wp:effectExtent l="19050" t="0" r="9525" b="0"/>
                <wp:docPr id="2" name="Bild 1" descr="gbg_li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bg_li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2" w:type="dxa"/>
        </w:tcPr>
        <w:p w14:paraId="40A0C14C" w14:textId="77777777" w:rsidR="00C44CA7" w:rsidRPr="00B73E68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2"/>
              <w:szCs w:val="12"/>
            </w:rPr>
          </w:pPr>
          <w:r w:rsidRPr="00B73E68">
            <w:rPr>
              <w:sz w:val="12"/>
              <w:szCs w:val="12"/>
            </w:rPr>
            <w:t>Dokumentnamn/Kapitelrubrik</w:t>
          </w:r>
        </w:p>
        <w:p w14:paraId="7224592C" w14:textId="77777777" w:rsidR="00C44CA7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6"/>
              <w:szCs w:val="16"/>
            </w:rPr>
          </w:pPr>
          <w:r w:rsidRPr="00B73E68">
            <w:rPr>
              <w:sz w:val="16"/>
              <w:szCs w:val="16"/>
            </w:rPr>
            <w:t>ANBUDSFORMULÄR</w:t>
          </w:r>
          <w:r>
            <w:rPr>
              <w:sz w:val="16"/>
              <w:szCs w:val="16"/>
            </w:rPr>
            <w:t xml:space="preserve"> TOTALENTREPRENAD</w:t>
          </w:r>
        </w:p>
        <w:p w14:paraId="777DE1A5" w14:textId="77777777" w:rsidR="00C44CA7" w:rsidRPr="00B73E68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sz w:val="16"/>
              <w:szCs w:val="16"/>
            </w:rPr>
          </w:pPr>
        </w:p>
      </w:tc>
      <w:tc>
        <w:tcPr>
          <w:tcW w:w="2552" w:type="dxa"/>
          <w:vMerge w:val="restart"/>
        </w:tcPr>
        <w:p w14:paraId="3346701A" w14:textId="77777777" w:rsidR="00C44CA7" w:rsidRPr="004863F5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  <w:r w:rsidRPr="004863F5">
            <w:rPr>
              <w:sz w:val="14"/>
              <w:szCs w:val="14"/>
            </w:rPr>
            <w:t xml:space="preserve">/Sidnr: </w:t>
          </w:r>
          <w:r w:rsidRPr="004863F5">
            <w:rPr>
              <w:sz w:val="14"/>
              <w:szCs w:val="14"/>
            </w:rPr>
            <w:fldChar w:fldCharType="begin"/>
          </w:r>
          <w:r w:rsidRPr="004863F5">
            <w:rPr>
              <w:sz w:val="14"/>
              <w:szCs w:val="14"/>
            </w:rPr>
            <w:instrText xml:space="preserve"> PAGE </w:instrText>
          </w:r>
          <w:r w:rsidRPr="004863F5">
            <w:rPr>
              <w:sz w:val="14"/>
              <w:szCs w:val="14"/>
            </w:rPr>
            <w:fldChar w:fldCharType="separate"/>
          </w:r>
          <w:r w:rsidRPr="004863F5">
            <w:rPr>
              <w:sz w:val="14"/>
              <w:szCs w:val="14"/>
            </w:rPr>
            <w:t>6</w:t>
          </w:r>
          <w:r w:rsidRPr="004863F5">
            <w:rPr>
              <w:sz w:val="14"/>
              <w:szCs w:val="14"/>
            </w:rPr>
            <w:fldChar w:fldCharType="end"/>
          </w:r>
          <w:r w:rsidRPr="004863F5">
            <w:rPr>
              <w:sz w:val="14"/>
              <w:szCs w:val="14"/>
            </w:rPr>
            <w:t xml:space="preserve"> (</w:t>
          </w:r>
          <w:r w:rsidRPr="004863F5">
            <w:rPr>
              <w:sz w:val="14"/>
              <w:szCs w:val="14"/>
            </w:rPr>
            <w:fldChar w:fldCharType="begin"/>
          </w:r>
          <w:r w:rsidRPr="004863F5">
            <w:rPr>
              <w:sz w:val="14"/>
              <w:szCs w:val="14"/>
            </w:rPr>
            <w:instrText xml:space="preserve"> NUMPAGES </w:instrText>
          </w:r>
          <w:r w:rsidRPr="004863F5">
            <w:rPr>
              <w:sz w:val="14"/>
              <w:szCs w:val="14"/>
            </w:rPr>
            <w:fldChar w:fldCharType="separate"/>
          </w:r>
          <w:r w:rsidRPr="004863F5">
            <w:rPr>
              <w:sz w:val="14"/>
              <w:szCs w:val="14"/>
            </w:rPr>
            <w:t>6</w:t>
          </w:r>
          <w:r w:rsidRPr="004863F5">
            <w:rPr>
              <w:sz w:val="14"/>
              <w:szCs w:val="14"/>
            </w:rPr>
            <w:fldChar w:fldCharType="end"/>
          </w:r>
          <w:r w:rsidRPr="004863F5">
            <w:rPr>
              <w:sz w:val="14"/>
              <w:szCs w:val="14"/>
            </w:rPr>
            <w:t>)</w:t>
          </w:r>
        </w:p>
        <w:p w14:paraId="30476459" w14:textId="77777777" w:rsidR="00C44CA7" w:rsidRPr="004863F5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</w:p>
        <w:p w14:paraId="3DE16813" w14:textId="02D03566" w:rsidR="00C44CA7" w:rsidRPr="009375A7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  <w:r w:rsidRPr="009375A7">
            <w:rPr>
              <w:sz w:val="14"/>
              <w:szCs w:val="14"/>
            </w:rPr>
            <w:t xml:space="preserve">Upphandlare: </w:t>
          </w:r>
          <w:r w:rsidR="00430A84">
            <w:rPr>
              <w:sz w:val="14"/>
              <w:szCs w:val="14"/>
            </w:rPr>
            <w:t>Ulrica Wallström</w:t>
          </w:r>
        </w:p>
        <w:p w14:paraId="0B626E28" w14:textId="1888552E" w:rsidR="00C44CA7" w:rsidRPr="00805890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  <w:r w:rsidRPr="009375A7">
            <w:rPr>
              <w:sz w:val="14"/>
              <w:szCs w:val="14"/>
            </w:rPr>
            <w:t xml:space="preserve">Upphandlingens dnr.: </w:t>
          </w:r>
          <w:r w:rsidRPr="00805890">
            <w:rPr>
              <w:sz w:val="14"/>
              <w:szCs w:val="14"/>
            </w:rPr>
            <w:t>SFF-</w:t>
          </w:r>
          <w:r w:rsidR="00430A84">
            <w:rPr>
              <w:sz w:val="14"/>
              <w:szCs w:val="14"/>
            </w:rPr>
            <w:t>2024-01040</w:t>
          </w:r>
          <w:r w:rsidR="00430A84">
            <w:rPr>
              <w:sz w:val="14"/>
              <w:szCs w:val="14"/>
            </w:rPr>
            <w:br/>
          </w:r>
          <w:r>
            <w:rPr>
              <w:sz w:val="14"/>
              <w:szCs w:val="14"/>
            </w:rPr>
            <w:t>Projektets d</w:t>
          </w:r>
          <w:r w:rsidRPr="00805890">
            <w:rPr>
              <w:sz w:val="14"/>
              <w:szCs w:val="14"/>
            </w:rPr>
            <w:t xml:space="preserve">nr.: </w:t>
          </w:r>
          <w:r w:rsidR="00430A84">
            <w:rPr>
              <w:sz w:val="14"/>
              <w:szCs w:val="14"/>
            </w:rPr>
            <w:t>N230-2240/21</w:t>
          </w:r>
        </w:p>
        <w:p w14:paraId="5A28B26C" w14:textId="55DFE968" w:rsidR="00C44CA7" w:rsidRPr="00430A84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  <w:lang w:val="de-DE"/>
            </w:rPr>
          </w:pPr>
          <w:r w:rsidRPr="00430A84">
            <w:rPr>
              <w:sz w:val="14"/>
              <w:szCs w:val="14"/>
              <w:lang w:val="de-DE"/>
            </w:rPr>
            <w:t xml:space="preserve">Projektnr.: </w:t>
          </w:r>
          <w:r w:rsidR="00430A84" w:rsidRPr="00430A84">
            <w:rPr>
              <w:sz w:val="14"/>
              <w:szCs w:val="14"/>
              <w:lang w:val="de-DE"/>
            </w:rPr>
            <w:t>1</w:t>
          </w:r>
          <w:r w:rsidR="00430A84">
            <w:rPr>
              <w:sz w:val="14"/>
              <w:szCs w:val="14"/>
              <w:lang w:val="de-DE"/>
            </w:rPr>
            <w:t>9173</w:t>
          </w:r>
          <w:r w:rsidRPr="00430A84">
            <w:rPr>
              <w:sz w:val="14"/>
              <w:szCs w:val="14"/>
              <w:lang w:val="de-DE"/>
            </w:rPr>
            <w:br/>
          </w:r>
        </w:p>
        <w:p w14:paraId="6651B46C" w14:textId="5BF2AB04" w:rsidR="00C44CA7" w:rsidRPr="00430A84" w:rsidRDefault="004B4C20" w:rsidP="00C44CA7">
          <w:pPr>
            <w:pStyle w:val="Sidhuvud"/>
            <w:tabs>
              <w:tab w:val="center" w:pos="4500"/>
            </w:tabs>
            <w:ind w:right="-109"/>
            <w:rPr>
              <w:sz w:val="14"/>
              <w:szCs w:val="14"/>
              <w:lang w:val="de-DE"/>
            </w:rPr>
          </w:pPr>
          <w:r w:rsidRPr="00430A84">
            <w:rPr>
              <w:sz w:val="14"/>
              <w:szCs w:val="14"/>
              <w:lang w:val="de-DE"/>
            </w:rPr>
            <w:t xml:space="preserve">Datum: </w:t>
          </w:r>
          <w:r w:rsidR="006D6E57">
            <w:rPr>
              <w:sz w:val="14"/>
              <w:szCs w:val="14"/>
              <w:lang w:val="de-DE"/>
            </w:rPr>
            <w:t>2024-11-12</w:t>
          </w:r>
        </w:p>
      </w:tc>
    </w:tr>
    <w:tr w:rsidR="008857CC" w14:paraId="379B65E9" w14:textId="77777777" w:rsidTr="00C44CA7">
      <w:trPr>
        <w:cantSplit/>
        <w:trHeight w:val="253"/>
      </w:trPr>
      <w:tc>
        <w:tcPr>
          <w:tcW w:w="2340" w:type="dxa"/>
          <w:vMerge/>
        </w:tcPr>
        <w:p w14:paraId="384F9FD3" w14:textId="77777777" w:rsidR="00C44CA7" w:rsidRPr="006D6E57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lang w:val="de-DE"/>
            </w:rPr>
          </w:pPr>
        </w:p>
      </w:tc>
      <w:tc>
        <w:tcPr>
          <w:tcW w:w="4502" w:type="dxa"/>
          <w:vMerge w:val="restart"/>
        </w:tcPr>
        <w:p w14:paraId="61B3369F" w14:textId="2A4F5185" w:rsidR="00C44CA7" w:rsidRPr="006D6E57" w:rsidRDefault="004B4C20" w:rsidP="00C44CA7">
          <w:pPr>
            <w:pStyle w:val="Sidhuvud"/>
            <w:tabs>
              <w:tab w:val="clear" w:pos="4536"/>
              <w:tab w:val="center" w:pos="4500"/>
            </w:tabs>
          </w:pPr>
          <w:r w:rsidRPr="006D6E57">
            <w:rPr>
              <w:sz w:val="12"/>
              <w:szCs w:val="12"/>
              <w:lang w:val="de-DE"/>
            </w:rPr>
            <w:br/>
          </w:r>
          <w:r w:rsidRPr="006D6E57">
            <w:rPr>
              <w:sz w:val="12"/>
              <w:szCs w:val="12"/>
            </w:rPr>
            <w:t>Projektnamn</w:t>
          </w:r>
          <w:r w:rsidRPr="006D6E57">
            <w:br/>
          </w:r>
          <w:r w:rsidR="00430A84" w:rsidRPr="006D6E57">
            <w:t>Annandagsgatan 1 ny förskola</w:t>
          </w:r>
          <w:r w:rsidRPr="006D6E57">
            <w:br/>
          </w:r>
        </w:p>
      </w:tc>
      <w:tc>
        <w:tcPr>
          <w:tcW w:w="2552" w:type="dxa"/>
          <w:vMerge/>
        </w:tcPr>
        <w:p w14:paraId="33434ADA" w14:textId="77777777" w:rsidR="00C44CA7" w:rsidRPr="007C76BB" w:rsidRDefault="00C44CA7" w:rsidP="00C44CA7">
          <w:pPr>
            <w:pStyle w:val="Sidhuvud"/>
            <w:tabs>
              <w:tab w:val="center" w:pos="4500"/>
            </w:tabs>
            <w:rPr>
              <w:sz w:val="14"/>
              <w:szCs w:val="14"/>
            </w:rPr>
          </w:pPr>
        </w:p>
      </w:tc>
    </w:tr>
    <w:tr w:rsidR="008857CC" w14:paraId="0B0508BE" w14:textId="77777777" w:rsidTr="00C44CA7">
      <w:trPr>
        <w:cantSplit/>
        <w:trHeight w:val="90"/>
      </w:trPr>
      <w:tc>
        <w:tcPr>
          <w:tcW w:w="2340" w:type="dxa"/>
        </w:tcPr>
        <w:p w14:paraId="5FA177E1" w14:textId="77777777" w:rsidR="00C44CA7" w:rsidRPr="006D6E57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2"/>
              <w:szCs w:val="12"/>
            </w:rPr>
          </w:pPr>
          <w:r w:rsidRPr="006D6E57">
            <w:rPr>
              <w:sz w:val="12"/>
              <w:szCs w:val="12"/>
            </w:rPr>
            <w:t>Status</w:t>
          </w:r>
        </w:p>
        <w:p w14:paraId="5080E394" w14:textId="77777777" w:rsidR="00C44CA7" w:rsidRPr="006D6E57" w:rsidRDefault="004B4C20" w:rsidP="00C44CA7">
          <w:pPr>
            <w:pStyle w:val="Sidhuvud"/>
            <w:tabs>
              <w:tab w:val="clear" w:pos="4536"/>
              <w:tab w:val="center" w:pos="4500"/>
            </w:tabs>
            <w:rPr>
              <w:sz w:val="16"/>
              <w:szCs w:val="16"/>
            </w:rPr>
          </w:pPr>
          <w:r w:rsidRPr="006D6E57">
            <w:rPr>
              <w:sz w:val="16"/>
              <w:szCs w:val="16"/>
            </w:rPr>
            <w:t>Förfrågningsunderlag</w:t>
          </w:r>
        </w:p>
      </w:tc>
      <w:tc>
        <w:tcPr>
          <w:tcW w:w="4502" w:type="dxa"/>
          <w:vMerge/>
        </w:tcPr>
        <w:p w14:paraId="7BA793BB" w14:textId="77777777" w:rsidR="00C44CA7" w:rsidRPr="006D6E57" w:rsidRDefault="00C44CA7" w:rsidP="00C44CA7">
          <w:pPr>
            <w:pStyle w:val="Sidhuvud"/>
            <w:tabs>
              <w:tab w:val="clear" w:pos="4536"/>
              <w:tab w:val="center" w:pos="4500"/>
            </w:tabs>
          </w:pPr>
        </w:p>
      </w:tc>
      <w:tc>
        <w:tcPr>
          <w:tcW w:w="2552" w:type="dxa"/>
          <w:vMerge/>
        </w:tcPr>
        <w:p w14:paraId="66DB6D82" w14:textId="77777777" w:rsidR="00C44CA7" w:rsidRPr="007C76BB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</w:p>
      </w:tc>
    </w:tr>
  </w:tbl>
  <w:p w14:paraId="5B2D25CE" w14:textId="77777777" w:rsidR="007429D6" w:rsidRPr="00786EAB" w:rsidRDefault="007429D6">
    <w:pPr>
      <w:pStyle w:val="Ingenlista1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462E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721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ECB0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9077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435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622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2623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50B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C88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A015A"/>
    <w:multiLevelType w:val="hybridMultilevel"/>
    <w:tmpl w:val="1BB8C250"/>
    <w:lvl w:ilvl="0" w:tplc="27DC8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6CCB34" w:tentative="1">
      <w:start w:val="1"/>
      <w:numFmt w:val="lowerLetter"/>
      <w:lvlText w:val="%2."/>
      <w:lvlJc w:val="left"/>
      <w:pPr>
        <w:ind w:left="1440" w:hanging="360"/>
      </w:pPr>
    </w:lvl>
    <w:lvl w:ilvl="2" w:tplc="3E2EC8AA" w:tentative="1">
      <w:start w:val="1"/>
      <w:numFmt w:val="lowerRoman"/>
      <w:lvlText w:val="%3."/>
      <w:lvlJc w:val="right"/>
      <w:pPr>
        <w:ind w:left="2160" w:hanging="180"/>
      </w:pPr>
    </w:lvl>
    <w:lvl w:ilvl="3" w:tplc="99D052E0" w:tentative="1">
      <w:start w:val="1"/>
      <w:numFmt w:val="decimal"/>
      <w:lvlText w:val="%4."/>
      <w:lvlJc w:val="left"/>
      <w:pPr>
        <w:ind w:left="2880" w:hanging="360"/>
      </w:pPr>
    </w:lvl>
    <w:lvl w:ilvl="4" w:tplc="EC74DBE8" w:tentative="1">
      <w:start w:val="1"/>
      <w:numFmt w:val="lowerLetter"/>
      <w:lvlText w:val="%5."/>
      <w:lvlJc w:val="left"/>
      <w:pPr>
        <w:ind w:left="3600" w:hanging="360"/>
      </w:pPr>
    </w:lvl>
    <w:lvl w:ilvl="5" w:tplc="03C8851A" w:tentative="1">
      <w:start w:val="1"/>
      <w:numFmt w:val="lowerRoman"/>
      <w:lvlText w:val="%6."/>
      <w:lvlJc w:val="right"/>
      <w:pPr>
        <w:ind w:left="4320" w:hanging="180"/>
      </w:pPr>
    </w:lvl>
    <w:lvl w:ilvl="6" w:tplc="BAC22606" w:tentative="1">
      <w:start w:val="1"/>
      <w:numFmt w:val="decimal"/>
      <w:lvlText w:val="%7."/>
      <w:lvlJc w:val="left"/>
      <w:pPr>
        <w:ind w:left="5040" w:hanging="360"/>
      </w:pPr>
    </w:lvl>
    <w:lvl w:ilvl="7" w:tplc="F8F6891E" w:tentative="1">
      <w:start w:val="1"/>
      <w:numFmt w:val="lowerLetter"/>
      <w:lvlText w:val="%8."/>
      <w:lvlJc w:val="left"/>
      <w:pPr>
        <w:ind w:left="5760" w:hanging="360"/>
      </w:pPr>
    </w:lvl>
    <w:lvl w:ilvl="8" w:tplc="E26603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248CA"/>
    <w:multiLevelType w:val="hybridMultilevel"/>
    <w:tmpl w:val="B98CC6DE"/>
    <w:lvl w:ilvl="0" w:tplc="8DA45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30D3E"/>
    <w:multiLevelType w:val="hybridMultilevel"/>
    <w:tmpl w:val="908E24F0"/>
    <w:lvl w:ilvl="0" w:tplc="B33EEB2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622F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360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C7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6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CC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AF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621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0F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D199D"/>
    <w:multiLevelType w:val="hybridMultilevel"/>
    <w:tmpl w:val="FD32339C"/>
    <w:lvl w:ilvl="0" w:tplc="9280B7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66C89"/>
    <w:multiLevelType w:val="singleLevel"/>
    <w:tmpl w:val="99799376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4" w15:restartNumberingAfterBreak="0">
    <w:nsid w:val="66866C8A"/>
    <w:multiLevelType w:val="hybridMultilevel"/>
    <w:tmpl w:val="99799375"/>
    <w:lvl w:ilvl="0" w:tplc="67DA7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0BC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8864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5483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FEF7A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54054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081B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C24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2685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8928260">
    <w:abstractNumId w:val="13"/>
  </w:num>
  <w:num w:numId="2" w16cid:durableId="1489008127">
    <w:abstractNumId w:val="14"/>
  </w:num>
  <w:num w:numId="3" w16cid:durableId="792331719">
    <w:abstractNumId w:val="8"/>
  </w:num>
  <w:num w:numId="4" w16cid:durableId="888608853">
    <w:abstractNumId w:val="3"/>
  </w:num>
  <w:num w:numId="5" w16cid:durableId="1908881331">
    <w:abstractNumId w:val="2"/>
  </w:num>
  <w:num w:numId="6" w16cid:durableId="1679892508">
    <w:abstractNumId w:val="1"/>
  </w:num>
  <w:num w:numId="7" w16cid:durableId="980501155">
    <w:abstractNumId w:val="0"/>
  </w:num>
  <w:num w:numId="8" w16cid:durableId="1485243557">
    <w:abstractNumId w:val="7"/>
  </w:num>
  <w:num w:numId="9" w16cid:durableId="374308170">
    <w:abstractNumId w:val="6"/>
  </w:num>
  <w:num w:numId="10" w16cid:durableId="44448752">
    <w:abstractNumId w:val="5"/>
  </w:num>
  <w:num w:numId="11" w16cid:durableId="244917814">
    <w:abstractNumId w:val="4"/>
  </w:num>
  <w:num w:numId="12" w16cid:durableId="2032030545">
    <w:abstractNumId w:val="11"/>
  </w:num>
  <w:num w:numId="13" w16cid:durableId="1635745767">
    <w:abstractNumId w:val="9"/>
  </w:num>
  <w:num w:numId="14" w16cid:durableId="1650790882">
    <w:abstractNumId w:val="12"/>
  </w:num>
  <w:num w:numId="15" w16cid:durableId="1781104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F3NRelgCU+jm0zK/i8OguZtoH72cHYYCus6rIcR7jGlOik9DjeoVrmrlo7Konq2ckhvju3THLh6tY47xv7wyiw==" w:salt="cBvA/FaSx3xOeMYSND9PSQ=="/>
  <w:defaultTabStop w:val="1304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3"/>
    <w:rsid w:val="0000560F"/>
    <w:rsid w:val="0001517D"/>
    <w:rsid w:val="00027419"/>
    <w:rsid w:val="0006401E"/>
    <w:rsid w:val="00073ED5"/>
    <w:rsid w:val="000800D6"/>
    <w:rsid w:val="000B1543"/>
    <w:rsid w:val="000C5EE2"/>
    <w:rsid w:val="000F6BBA"/>
    <w:rsid w:val="00150758"/>
    <w:rsid w:val="001A2E41"/>
    <w:rsid w:val="001D330D"/>
    <w:rsid w:val="001F3D78"/>
    <w:rsid w:val="002025F8"/>
    <w:rsid w:val="00223527"/>
    <w:rsid w:val="002313D9"/>
    <w:rsid w:val="00237540"/>
    <w:rsid w:val="00245A06"/>
    <w:rsid w:val="0027738D"/>
    <w:rsid w:val="00283076"/>
    <w:rsid w:val="00283F80"/>
    <w:rsid w:val="002922B0"/>
    <w:rsid w:val="002C1E01"/>
    <w:rsid w:val="002C23C1"/>
    <w:rsid w:val="002C36A1"/>
    <w:rsid w:val="00327BBC"/>
    <w:rsid w:val="00345769"/>
    <w:rsid w:val="0035225B"/>
    <w:rsid w:val="00352429"/>
    <w:rsid w:val="003765E1"/>
    <w:rsid w:val="00390517"/>
    <w:rsid w:val="003A6C26"/>
    <w:rsid w:val="003C21C6"/>
    <w:rsid w:val="003D4A5A"/>
    <w:rsid w:val="003D5EB4"/>
    <w:rsid w:val="004071C3"/>
    <w:rsid w:val="00416C74"/>
    <w:rsid w:val="00430A84"/>
    <w:rsid w:val="004453E3"/>
    <w:rsid w:val="004863F5"/>
    <w:rsid w:val="004A6584"/>
    <w:rsid w:val="004B4C20"/>
    <w:rsid w:val="004C4E92"/>
    <w:rsid w:val="004D7F35"/>
    <w:rsid w:val="00503042"/>
    <w:rsid w:val="00521802"/>
    <w:rsid w:val="005334F7"/>
    <w:rsid w:val="005513E3"/>
    <w:rsid w:val="00551B96"/>
    <w:rsid w:val="00585454"/>
    <w:rsid w:val="005A19AB"/>
    <w:rsid w:val="005A3601"/>
    <w:rsid w:val="005D0ACE"/>
    <w:rsid w:val="005D4DCE"/>
    <w:rsid w:val="005E1788"/>
    <w:rsid w:val="005E6A3D"/>
    <w:rsid w:val="005F3009"/>
    <w:rsid w:val="005F53A0"/>
    <w:rsid w:val="00610276"/>
    <w:rsid w:val="00624EBA"/>
    <w:rsid w:val="00631B2D"/>
    <w:rsid w:val="00640E4D"/>
    <w:rsid w:val="0064368A"/>
    <w:rsid w:val="0065520C"/>
    <w:rsid w:val="0065620D"/>
    <w:rsid w:val="006667A2"/>
    <w:rsid w:val="00672518"/>
    <w:rsid w:val="0067438A"/>
    <w:rsid w:val="0068287E"/>
    <w:rsid w:val="00696893"/>
    <w:rsid w:val="006B34D0"/>
    <w:rsid w:val="006C7334"/>
    <w:rsid w:val="006D4809"/>
    <w:rsid w:val="006D6E57"/>
    <w:rsid w:val="006F5791"/>
    <w:rsid w:val="00717BCA"/>
    <w:rsid w:val="00722DAC"/>
    <w:rsid w:val="007429D6"/>
    <w:rsid w:val="007505B2"/>
    <w:rsid w:val="00786EAB"/>
    <w:rsid w:val="0079366A"/>
    <w:rsid w:val="007C76BB"/>
    <w:rsid w:val="007E46A7"/>
    <w:rsid w:val="007E4C46"/>
    <w:rsid w:val="007F32A8"/>
    <w:rsid w:val="0080205B"/>
    <w:rsid w:val="00805890"/>
    <w:rsid w:val="00811802"/>
    <w:rsid w:val="00816A76"/>
    <w:rsid w:val="00863DB0"/>
    <w:rsid w:val="00866BCB"/>
    <w:rsid w:val="0087689F"/>
    <w:rsid w:val="00880733"/>
    <w:rsid w:val="008857CC"/>
    <w:rsid w:val="0089039C"/>
    <w:rsid w:val="00895D30"/>
    <w:rsid w:val="008A19D4"/>
    <w:rsid w:val="008A4852"/>
    <w:rsid w:val="008A50A0"/>
    <w:rsid w:val="008A6209"/>
    <w:rsid w:val="008B3AA0"/>
    <w:rsid w:val="008B7559"/>
    <w:rsid w:val="008C0ECA"/>
    <w:rsid w:val="008D56AD"/>
    <w:rsid w:val="008D7D5F"/>
    <w:rsid w:val="008F2E1F"/>
    <w:rsid w:val="009009D4"/>
    <w:rsid w:val="009375A7"/>
    <w:rsid w:val="00946E99"/>
    <w:rsid w:val="00976E76"/>
    <w:rsid w:val="00981C23"/>
    <w:rsid w:val="009840EE"/>
    <w:rsid w:val="009A6813"/>
    <w:rsid w:val="009D5CD1"/>
    <w:rsid w:val="009E1A1D"/>
    <w:rsid w:val="009E6A3E"/>
    <w:rsid w:val="00A23776"/>
    <w:rsid w:val="00A3205E"/>
    <w:rsid w:val="00A6496F"/>
    <w:rsid w:val="00A74739"/>
    <w:rsid w:val="00AA7A71"/>
    <w:rsid w:val="00AB2AAD"/>
    <w:rsid w:val="00AB4E22"/>
    <w:rsid w:val="00AD3648"/>
    <w:rsid w:val="00AE610E"/>
    <w:rsid w:val="00AF06F3"/>
    <w:rsid w:val="00AF2A47"/>
    <w:rsid w:val="00B30965"/>
    <w:rsid w:val="00B30995"/>
    <w:rsid w:val="00B56875"/>
    <w:rsid w:val="00B61CE4"/>
    <w:rsid w:val="00B65DD9"/>
    <w:rsid w:val="00B707D0"/>
    <w:rsid w:val="00B73E68"/>
    <w:rsid w:val="00B97C0A"/>
    <w:rsid w:val="00BC5445"/>
    <w:rsid w:val="00BD5B56"/>
    <w:rsid w:val="00BF52AE"/>
    <w:rsid w:val="00C24722"/>
    <w:rsid w:val="00C44CA7"/>
    <w:rsid w:val="00C66470"/>
    <w:rsid w:val="00C91BC0"/>
    <w:rsid w:val="00C93A5B"/>
    <w:rsid w:val="00C9699B"/>
    <w:rsid w:val="00CB6917"/>
    <w:rsid w:val="00CB7C78"/>
    <w:rsid w:val="00CC1C8F"/>
    <w:rsid w:val="00CC3463"/>
    <w:rsid w:val="00CF7EE6"/>
    <w:rsid w:val="00D028E2"/>
    <w:rsid w:val="00D43386"/>
    <w:rsid w:val="00D53C78"/>
    <w:rsid w:val="00D8460B"/>
    <w:rsid w:val="00D97A11"/>
    <w:rsid w:val="00DB0F44"/>
    <w:rsid w:val="00DC23D4"/>
    <w:rsid w:val="00DC28C4"/>
    <w:rsid w:val="00DD0C9D"/>
    <w:rsid w:val="00E1138F"/>
    <w:rsid w:val="00E123D5"/>
    <w:rsid w:val="00E3110E"/>
    <w:rsid w:val="00E411BC"/>
    <w:rsid w:val="00E461E3"/>
    <w:rsid w:val="00E5688F"/>
    <w:rsid w:val="00E5711B"/>
    <w:rsid w:val="00E7489E"/>
    <w:rsid w:val="00E8670C"/>
    <w:rsid w:val="00E91269"/>
    <w:rsid w:val="00EB4F5A"/>
    <w:rsid w:val="00EC620A"/>
    <w:rsid w:val="00ED7A78"/>
    <w:rsid w:val="00F06CE4"/>
    <w:rsid w:val="00F109A7"/>
    <w:rsid w:val="00F279AF"/>
    <w:rsid w:val="00F3333C"/>
    <w:rsid w:val="00F51C9C"/>
    <w:rsid w:val="00F93A58"/>
    <w:rsid w:val="00FA3297"/>
    <w:rsid w:val="00FB4969"/>
    <w:rsid w:val="00F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B7582"/>
  <w15:docId w15:val="{A17CE853-596B-465B-8F7F-604F2EF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23776"/>
    <w:pPr>
      <w:overflowPunct w:val="0"/>
      <w:autoSpaceDE w:val="0"/>
      <w:autoSpaceDN w:val="0"/>
      <w:adjustRightInd w:val="0"/>
      <w:textAlignment w:val="baseline"/>
    </w:pPr>
    <w:rPr>
      <w:rFonts w:cs="Arial"/>
      <w:sz w:val="22"/>
      <w:szCs w:val="24"/>
    </w:rPr>
  </w:style>
  <w:style w:type="paragraph" w:styleId="Rubrik1">
    <w:name w:val="heading 1"/>
    <w:basedOn w:val="Normal"/>
    <w:next w:val="Normal"/>
    <w:link w:val="Rubrik1Char"/>
    <w:qFormat/>
    <w:rsid w:val="00AD4A6A"/>
    <w:pPr>
      <w:keepNext/>
      <w:ind w:right="-1134"/>
      <w:outlineLvl w:val="0"/>
    </w:pPr>
    <w:rPr>
      <w:rFonts w:ascii="Arial" w:eastAsia="Arial" w:hAnsi="Arial"/>
      <w:b/>
      <w:sz w:val="28"/>
      <w:szCs w:val="28"/>
    </w:rPr>
  </w:style>
  <w:style w:type="paragraph" w:styleId="Rubrik2">
    <w:name w:val="heading 2"/>
    <w:basedOn w:val="Normal"/>
    <w:next w:val="Normal"/>
    <w:link w:val="Rubrik2Char"/>
    <w:qFormat/>
    <w:rsid w:val="00AD4A6A"/>
    <w:pPr>
      <w:keepNext/>
      <w:tabs>
        <w:tab w:val="right" w:pos="9072"/>
      </w:tabs>
      <w:spacing w:before="240"/>
      <w:outlineLvl w:val="1"/>
    </w:pPr>
    <w:rPr>
      <w:rFonts w:ascii="Arial" w:eastAsia="Arial" w:hAnsi="Arial"/>
      <w:b/>
      <w:sz w:val="24"/>
    </w:rPr>
  </w:style>
  <w:style w:type="paragraph" w:styleId="Rubrik3">
    <w:name w:val="heading 3"/>
    <w:basedOn w:val="Normal"/>
    <w:next w:val="Normal"/>
    <w:link w:val="Rubrik3Char"/>
    <w:qFormat/>
    <w:rsid w:val="00AD4A6A"/>
    <w:pPr>
      <w:keepNext/>
      <w:spacing w:before="240"/>
      <w:outlineLvl w:val="2"/>
    </w:pPr>
    <w:rPr>
      <w:rFonts w:ascii="Arial" w:eastAsia="Arial" w:hAnsi="Arial"/>
      <w:b/>
    </w:rPr>
  </w:style>
  <w:style w:type="paragraph" w:styleId="Rubrik4">
    <w:name w:val="heading 4"/>
    <w:basedOn w:val="Normal"/>
    <w:next w:val="Normal"/>
    <w:link w:val="Rubrik4Char"/>
    <w:qFormat/>
    <w:rsid w:val="005A3601"/>
    <w:pPr>
      <w:keepNext/>
      <w:outlineLvl w:val="3"/>
    </w:pPr>
    <w:rPr>
      <w:rFonts w:eastAsia="Arial"/>
      <w:b/>
    </w:rPr>
  </w:style>
  <w:style w:type="paragraph" w:styleId="Rubrik5">
    <w:name w:val="heading 5"/>
    <w:basedOn w:val="Normal"/>
    <w:next w:val="Normal"/>
    <w:link w:val="Rubrik5Char"/>
    <w:qFormat/>
    <w:rsid w:val="00AD4A6A"/>
    <w:pPr>
      <w:keepNext/>
      <w:outlineLvl w:val="4"/>
    </w:pPr>
    <w:rPr>
      <w:rFonts w:ascii="Arial" w:eastAsia="Arial" w:hAnsi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ngenlista1">
    <w:name w:val="Ingen lista1"/>
    <w:semiHidden/>
    <w:rsid w:val="00AD4A6A"/>
  </w:style>
  <w:style w:type="character" w:customStyle="1" w:styleId="Rubrik1Char">
    <w:name w:val="Rubrik 1 Char"/>
    <w:basedOn w:val="Standardstycketeckensnitt"/>
    <w:link w:val="Rubrik1"/>
    <w:rsid w:val="00AD4A6A"/>
    <w:rPr>
      <w:rFonts w:ascii="Cambria" w:eastAsia="Cambria" w:hAnsi="Cambria" w:cs="Times New Roman"/>
      <w:b/>
      <w:bCs/>
      <w:kern w:val="32"/>
      <w:sz w:val="32"/>
      <w:szCs w:val="32"/>
      <w:lang w:val="sv-SE" w:eastAsia="sv-SE"/>
    </w:rPr>
  </w:style>
  <w:style w:type="character" w:customStyle="1" w:styleId="Rubrik2Char">
    <w:name w:val="Rubrik 2 Char"/>
    <w:basedOn w:val="Standardstycketeckensnitt"/>
    <w:link w:val="Rubrik2"/>
    <w:semiHidden/>
    <w:rsid w:val="00AD4A6A"/>
    <w:rPr>
      <w:rFonts w:ascii="Arial" w:eastAsia="Arial" w:hAnsi="Arial" w:cs="Arial"/>
      <w:b/>
      <w:sz w:val="24"/>
      <w:szCs w:val="24"/>
      <w:lang w:val="sv-SE" w:eastAsia="sv-SE" w:bidi="ar-SA"/>
    </w:rPr>
  </w:style>
  <w:style w:type="character" w:customStyle="1" w:styleId="Rubrik3Char">
    <w:name w:val="Rubrik 3 Char"/>
    <w:basedOn w:val="Standardstycketeckensnitt"/>
    <w:link w:val="Rubrik3"/>
    <w:semiHidden/>
    <w:rsid w:val="00AD4A6A"/>
    <w:rPr>
      <w:rFonts w:ascii="Arial" w:eastAsia="Arial" w:hAnsi="Arial" w:cs="Arial"/>
      <w:b/>
      <w:sz w:val="22"/>
      <w:szCs w:val="24"/>
      <w:lang w:val="sv-SE" w:eastAsia="sv-SE" w:bidi="ar-SA"/>
    </w:rPr>
  </w:style>
  <w:style w:type="character" w:customStyle="1" w:styleId="Rubrik4Char">
    <w:name w:val="Rubrik 4 Char"/>
    <w:basedOn w:val="Standardstycketeckensnitt"/>
    <w:link w:val="Rubrik4"/>
    <w:rsid w:val="005A3601"/>
    <w:rPr>
      <w:rFonts w:eastAsia="Arial" w:cs="Arial"/>
      <w:b/>
      <w:sz w:val="22"/>
      <w:szCs w:val="24"/>
    </w:rPr>
  </w:style>
  <w:style w:type="character" w:customStyle="1" w:styleId="Rubrik5Char">
    <w:name w:val="Rubrik 5 Char"/>
    <w:basedOn w:val="Standardstycketeckensnitt"/>
    <w:link w:val="Rubrik5"/>
    <w:semiHidden/>
    <w:rsid w:val="00AD4A6A"/>
    <w:rPr>
      <w:rFonts w:ascii="Calibri" w:eastAsia="Calibri" w:hAnsi="Calibri" w:cs="Times New Roman"/>
      <w:b/>
      <w:bCs/>
      <w:i/>
      <w:iCs/>
      <w:sz w:val="26"/>
      <w:szCs w:val="26"/>
      <w:lang w:val="sv-SE" w:eastAsia="sv-SE"/>
    </w:rPr>
  </w:style>
  <w:style w:type="paragraph" w:styleId="Rubrik">
    <w:name w:val="Title"/>
    <w:basedOn w:val="Normal"/>
    <w:link w:val="RubrikChar"/>
    <w:qFormat/>
    <w:rsid w:val="00AD4A6A"/>
    <w:pPr>
      <w:jc w:val="center"/>
    </w:pPr>
    <w:rPr>
      <w:b/>
      <w:sz w:val="32"/>
    </w:rPr>
  </w:style>
  <w:style w:type="character" w:customStyle="1" w:styleId="RubrikChar">
    <w:name w:val="Rubrik Char"/>
    <w:basedOn w:val="Standardstycketeckensnitt"/>
    <w:link w:val="Rubrik"/>
    <w:rsid w:val="00AD4A6A"/>
    <w:rPr>
      <w:rFonts w:ascii="Cambria" w:eastAsia="Cambria" w:hAnsi="Cambria" w:cs="Times New Roman"/>
      <w:b/>
      <w:bCs/>
      <w:kern w:val="28"/>
      <w:sz w:val="32"/>
      <w:szCs w:val="32"/>
      <w:lang w:val="sv-SE" w:eastAsia="sv-SE"/>
    </w:rPr>
  </w:style>
  <w:style w:type="paragraph" w:styleId="Brdtext">
    <w:name w:val="Body Text"/>
    <w:basedOn w:val="Normal"/>
    <w:link w:val="BrdtextChar"/>
    <w:semiHidden/>
    <w:rsid w:val="008A19D4"/>
    <w:rPr>
      <w:i/>
      <w:color w:val="0000FF"/>
    </w:rPr>
  </w:style>
  <w:style w:type="character" w:customStyle="1" w:styleId="BrdtextChar">
    <w:name w:val="Brödtext Char"/>
    <w:basedOn w:val="Standardstycketeckensnitt"/>
    <w:link w:val="Brdtext"/>
    <w:semiHidden/>
    <w:rsid w:val="008A19D4"/>
    <w:rPr>
      <w:rFonts w:cs="Arial"/>
      <w:i/>
      <w:color w:val="0000FF"/>
      <w:sz w:val="22"/>
      <w:szCs w:val="24"/>
    </w:rPr>
  </w:style>
  <w:style w:type="paragraph" w:styleId="Sidhuvud">
    <w:name w:val="header"/>
    <w:basedOn w:val="Normal"/>
    <w:link w:val="SidhuvudChar"/>
    <w:rsid w:val="00AD4A6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AD4A6A"/>
    <w:rPr>
      <w:rFonts w:cs="Arial"/>
      <w:sz w:val="24"/>
      <w:szCs w:val="24"/>
      <w:lang w:val="sv-SE" w:eastAsia="sv-SE"/>
    </w:rPr>
  </w:style>
  <w:style w:type="paragraph" w:styleId="Sidfot">
    <w:name w:val="footer"/>
    <w:basedOn w:val="Normal"/>
    <w:link w:val="SidfotChar"/>
    <w:semiHidden/>
    <w:rsid w:val="00AD4A6A"/>
    <w:pPr>
      <w:tabs>
        <w:tab w:val="center" w:pos="4536"/>
        <w:tab w:val="right" w:pos="9072"/>
      </w:tabs>
    </w:pPr>
    <w:rPr>
      <w:sz w:val="16"/>
    </w:rPr>
  </w:style>
  <w:style w:type="character" w:customStyle="1" w:styleId="SidfotChar">
    <w:name w:val="Sidfot Char"/>
    <w:basedOn w:val="Standardstycketeckensnitt"/>
    <w:link w:val="Sidfot"/>
    <w:semiHidden/>
    <w:rsid w:val="00AD4A6A"/>
    <w:rPr>
      <w:rFonts w:cs="Arial"/>
      <w:sz w:val="16"/>
      <w:szCs w:val="24"/>
      <w:lang w:val="sv-SE" w:eastAsia="sv-SE" w:bidi="ar-SA"/>
    </w:rPr>
  </w:style>
  <w:style w:type="table" w:styleId="Tabellrutnt">
    <w:name w:val="Table Grid"/>
    <w:basedOn w:val="Normaltabell"/>
    <w:rsid w:val="00AD4A6A"/>
    <w:pPr>
      <w:overflowPunct w:val="0"/>
      <w:autoSpaceDE w:val="0"/>
      <w:autoSpaceDN w:val="0"/>
      <w:adjustRightInd w:val="0"/>
      <w:spacing w:before="120"/>
      <w:textAlignment w:val="baseline"/>
    </w:pPr>
    <w:rPr>
      <w:sz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semiHidden/>
    <w:rsid w:val="00AD4A6A"/>
    <w:rPr>
      <w:rFonts w:cs="Times New Roman"/>
    </w:rPr>
  </w:style>
  <w:style w:type="paragraph" w:styleId="Ballongtext">
    <w:name w:val="Balloon Text"/>
    <w:basedOn w:val="Normal"/>
    <w:link w:val="BallongtextChar"/>
    <w:semiHidden/>
    <w:rsid w:val="00AD4A6A"/>
    <w:rPr>
      <w:rFonts w:ascii="Tahoma" w:eastAsia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AD4A6A"/>
    <w:rPr>
      <w:rFonts w:cs="Arial"/>
      <w:sz w:val="2"/>
      <w:lang w:val="sv-SE" w:eastAsia="sv-SE"/>
    </w:rPr>
  </w:style>
  <w:style w:type="paragraph" w:styleId="Punktlista">
    <w:name w:val="List Bullet"/>
    <w:basedOn w:val="Normal"/>
    <w:semiHidden/>
    <w:rsid w:val="00AD4A6A"/>
    <w:pPr>
      <w:numPr>
        <w:numId w:val="1"/>
      </w:numPr>
    </w:pPr>
  </w:style>
  <w:style w:type="paragraph" w:customStyle="1" w:styleId="Ingenlista10">
    <w:name w:val="Ingen lista1_0"/>
    <w:semiHidden/>
    <w:rsid w:val="00EC490F"/>
  </w:style>
  <w:style w:type="paragraph" w:customStyle="1" w:styleId="BrdtextGBP">
    <w:name w:val="Brödtext GBP"/>
    <w:qFormat/>
    <w:rsid w:val="00B91CD4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personalmessageentry1">
    <w:name w:val="personalmessageentry1"/>
    <w:basedOn w:val="Standardstycketeckensnitt"/>
    <w:rsid w:val="00B91CD4"/>
  </w:style>
  <w:style w:type="character" w:styleId="Kommentarsreferens">
    <w:name w:val="annotation reference"/>
    <w:basedOn w:val="Standardstycketeckensnitt"/>
    <w:uiPriority w:val="99"/>
    <w:semiHidden/>
    <w:unhideWhenUsed/>
    <w:rsid w:val="007E4FC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7E4FC2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7E4FC2"/>
    <w:rPr>
      <w:rFonts w:cs="Arial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E4FC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E4FC2"/>
    <w:rPr>
      <w:rFonts w:cs="Arial"/>
      <w:b/>
      <w:bCs/>
    </w:rPr>
  </w:style>
  <w:style w:type="paragraph" w:styleId="Liststycke">
    <w:name w:val="List Paragraph"/>
    <w:basedOn w:val="Normal"/>
    <w:uiPriority w:val="34"/>
    <w:qFormat/>
    <w:rsid w:val="00610276"/>
    <w:pPr>
      <w:ind w:left="720"/>
      <w:contextualSpacing/>
    </w:pPr>
  </w:style>
  <w:style w:type="paragraph" w:styleId="Innehll7">
    <w:name w:val="toc 7"/>
    <w:basedOn w:val="Normal"/>
    <w:next w:val="Normal"/>
    <w:uiPriority w:val="39"/>
    <w:rsid w:val="00073ED5"/>
    <w:pPr>
      <w:overflowPunct/>
      <w:autoSpaceDE/>
      <w:autoSpaceDN/>
      <w:adjustRightInd/>
      <w:ind w:left="1100" w:right="284"/>
      <w:textAlignment w:val="auto"/>
    </w:pPr>
    <w:rPr>
      <w:rFonts w:cs="Times New Roman"/>
      <w:sz w:val="20"/>
      <w:szCs w:val="20"/>
    </w:rPr>
  </w:style>
  <w:style w:type="paragraph" w:customStyle="1" w:styleId="GBPBrdtext">
    <w:name w:val="GBP Brödtext"/>
    <w:autoRedefine/>
    <w:qFormat/>
    <w:rsid w:val="00073ED5"/>
    <w:pPr>
      <w:spacing w:before="60" w:after="60"/>
    </w:pPr>
    <w:rPr>
      <w:rFonts w:ascii="Arial" w:hAnsi="Arial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LRWAL~1\LOCALS~1\Temp\notes0A900A\Anbudsformul&#228;r%20GE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42DC4307-20FB-4562-AAB6-D222FFD6ABDA}"/>
</file>

<file path=customXml/itemProps2.xml><?xml version="1.0" encoding="utf-8"?>
<ds:datastoreItem xmlns:ds="http://schemas.openxmlformats.org/officeDocument/2006/customXml" ds:itemID="{52A39C11-FC19-47D7-9055-3F2CB1C1012F}"/>
</file>

<file path=customXml/itemProps3.xml><?xml version="1.0" encoding="utf-8"?>
<ds:datastoreItem xmlns:ds="http://schemas.openxmlformats.org/officeDocument/2006/customXml" ds:itemID="{F95A5B38-36E8-4BA5-AFAD-7D0567551E00}"/>
</file>

<file path=docProps/app.xml><?xml version="1.0" encoding="utf-8"?>
<Properties xmlns="http://schemas.openxmlformats.org/officeDocument/2006/extended-properties" xmlns:vt="http://schemas.openxmlformats.org/officeDocument/2006/docPropsVTypes">
  <Template>Anbudsformulär GE.dot</Template>
  <TotalTime>0</TotalTime>
  <Pages>6</Pages>
  <Words>1186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Anbudsformulär utförandeentreprenad GE</vt:lpstr>
    </vt:vector>
  </TitlesOfParts>
  <Company>Göteborgs stad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Anbudsformulär ABT 06</dc:title>
  <dc:creator>ulrwal0224</dc:creator>
  <cp:lastModifiedBy>Ulrica Wallström</cp:lastModifiedBy>
  <cp:revision>73</cp:revision>
  <cp:lastPrinted>2010-12-06T10:50:00Z</cp:lastPrinted>
  <dcterms:created xsi:type="dcterms:W3CDTF">2023-01-19T07:35:00Z</dcterms:created>
  <dcterms:modified xsi:type="dcterms:W3CDTF">2025-01-31T08:27:00Z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2024-04-15T00:00:00Z</vt:filetime>
  </property>
  <property fmtid="{D5CDD505-2E9C-101B-9397-08002B2CF9AE}" pid="3" name="ArchivedDescription">
    <vt:lpwstr/>
  </property>
  <property fmtid="{D5CDD505-2E9C-101B-9397-08002B2CF9AE}" pid="4" name="ChangeDescription">
    <vt:lpwstr>Ny LOU</vt:lpwstr>
  </property>
  <property fmtid="{D5CDD505-2E9C-101B-9397-08002B2CF9AE}" pid="5" name="CreateDate">
    <vt:filetime>2013-08-07T13:08:49Z</vt:filetime>
  </property>
  <property fmtid="{D5CDD505-2E9C-101B-9397-08002B2CF9AE}" pid="6" name="Creator">
    <vt:lpwstr>Ulrica Wallström</vt:lpwstr>
  </property>
  <property fmtid="{D5CDD505-2E9C-101B-9397-08002B2CF9AE}" pid="7" name="DocumentType">
    <vt:lpwstr>Mall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ktivitet">
    <vt:lpwstr>Administrativa föreskrifter (AF)</vt:lpwstr>
  </property>
  <property fmtid="{D5CDD505-2E9C-101B-9397-08002B2CF9AE}" pid="13" name="MetadataAnge vilka organisationers konsulter som dokumentet ska vara tillgängligt för">
    <vt:lpwstr>Stadsfastigheter</vt:lpwstr>
  </property>
  <property fmtid="{D5CDD505-2E9C-101B-9397-08002B2CF9AE}" pid="14" name="MetadataDelprocess">
    <vt:lpwstr>Upphandling</vt:lpwstr>
  </property>
  <property fmtid="{D5CDD505-2E9C-101B-9397-08002B2CF9AE}" pid="15" name="MetadataDokumentansvarig">
    <vt:lpwstr>Ulrica Wallström</vt:lpwstr>
  </property>
  <property fmtid="{D5CDD505-2E9C-101B-9397-08002B2CF9AE}" pid="16" name="MetadataFastställare">
    <vt:lpwstr>Maria Hagberg</vt:lpwstr>
  </property>
  <property fmtid="{D5CDD505-2E9C-101B-9397-08002B2CF9AE}" pid="17" name="MetadataGranskare">
    <vt:lpwstr>Mats Andreasson</vt:lpwstr>
  </property>
  <property fmtid="{D5CDD505-2E9C-101B-9397-08002B2CF9AE}" pid="18" name="MetadataKravnivå">
    <vt:lpwstr>Röd</vt:lpwstr>
  </property>
  <property fmtid="{D5CDD505-2E9C-101B-9397-08002B2CF9AE}" pid="19" name="MetadataProcess">
    <vt:lpwstr>Byggprocess GBP, Upphandling</vt:lpwstr>
  </property>
  <property fmtid="{D5CDD505-2E9C-101B-9397-08002B2CF9AE}" pid="20" name="MetadataSkede">
    <vt:lpwstr>U.03 Framtagande av förfrågningsunderlag</vt:lpwstr>
  </property>
  <property fmtid="{D5CDD505-2E9C-101B-9397-08002B2CF9AE}" pid="21" name="MetadataVal av organisation">
    <vt:lpwstr>Stadsfastigheter</vt:lpwstr>
  </property>
  <property fmtid="{D5CDD505-2E9C-101B-9397-08002B2CF9AE}" pid="22" name="Number">
    <vt:lpwstr>1330</vt:lpwstr>
  </property>
  <property fmtid="{D5CDD505-2E9C-101B-9397-08002B2CF9AE}" pid="23" name="Prefix">
    <vt:lpwstr>MALL</vt:lpwstr>
  </property>
  <property fmtid="{D5CDD505-2E9C-101B-9397-08002B2CF9AE}" pid="24" name="PublishDate">
    <vt:filetime>2023-05-16T19:18:58Z</vt:filetime>
  </property>
  <property fmtid="{D5CDD505-2E9C-101B-9397-08002B2CF9AE}" pid="25" name="RoleAnvändare">
    <vt:lpwstr>Stadsfastigheter</vt:lpwstr>
  </property>
  <property fmtid="{D5CDD505-2E9C-101B-9397-08002B2CF9AE}" pid="26" name="RoleDistributör">
    <vt:lpwstr/>
  </property>
  <property fmtid="{D5CDD505-2E9C-101B-9397-08002B2CF9AE}" pid="27" name="RoleDokumentansvarig">
    <vt:lpwstr>Ulrica Wallström</vt:lpwstr>
  </property>
  <property fmtid="{D5CDD505-2E9C-101B-9397-08002B2CF9AE}" pid="28" name="RoleFastställare">
    <vt:lpwstr>Maria Hagberg</vt:lpwstr>
  </property>
  <property fmtid="{D5CDD505-2E9C-101B-9397-08002B2CF9AE}" pid="29" name="RoleGranskare">
    <vt:lpwstr>Mats Andreasson</vt:lpwstr>
  </property>
  <property fmtid="{D5CDD505-2E9C-101B-9397-08002B2CF9AE}" pid="30" name="RoleSkapare">
    <vt:lpwstr>Ulrica Wallström</vt:lpwstr>
  </property>
  <property fmtid="{D5CDD505-2E9C-101B-9397-08002B2CF9AE}" pid="31" name="SecurityLevel">
    <vt:i4>6</vt:i4>
  </property>
  <property fmtid="{D5CDD505-2E9C-101B-9397-08002B2CF9AE}" pid="32" name="Title">
    <vt:lpwstr>Anbudsformulär ABT 06</vt:lpwstr>
  </property>
  <property fmtid="{D5CDD505-2E9C-101B-9397-08002B2CF9AE}" pid="33" name="Version">
    <vt:i4>5</vt:i4>
  </property>
  <property fmtid="{D5CDD505-2E9C-101B-9397-08002B2CF9AE}" pid="34" name="MSIP_Label_43f08ec5-d6d9-4227-8387-ccbfcb3632c4_Enabled">
    <vt:lpwstr>true</vt:lpwstr>
  </property>
  <property fmtid="{D5CDD505-2E9C-101B-9397-08002B2CF9AE}" pid="35" name="MSIP_Label_43f08ec5-d6d9-4227-8387-ccbfcb3632c4_SetDate">
    <vt:lpwstr>2024-11-12T15:21:45Z</vt:lpwstr>
  </property>
  <property fmtid="{D5CDD505-2E9C-101B-9397-08002B2CF9AE}" pid="36" name="MSIP_Label_43f08ec5-d6d9-4227-8387-ccbfcb3632c4_Method">
    <vt:lpwstr>Standard</vt:lpwstr>
  </property>
  <property fmtid="{D5CDD505-2E9C-101B-9397-08002B2CF9AE}" pid="37" name="MSIP_Label_43f08ec5-d6d9-4227-8387-ccbfcb3632c4_Name">
    <vt:lpwstr>Sweco Restricted</vt:lpwstr>
  </property>
  <property fmtid="{D5CDD505-2E9C-101B-9397-08002B2CF9AE}" pid="38" name="MSIP_Label_43f08ec5-d6d9-4227-8387-ccbfcb3632c4_SiteId">
    <vt:lpwstr>b7872ef0-9a00-4c18-8a4a-c7d25c778a9e</vt:lpwstr>
  </property>
  <property fmtid="{D5CDD505-2E9C-101B-9397-08002B2CF9AE}" pid="39" name="MSIP_Label_43f08ec5-d6d9-4227-8387-ccbfcb3632c4_ActionId">
    <vt:lpwstr>341199aa-46ad-4835-a42c-551e8a168dd3</vt:lpwstr>
  </property>
  <property fmtid="{D5CDD505-2E9C-101B-9397-08002B2CF9AE}" pid="40" name="MSIP_Label_43f08ec5-d6d9-4227-8387-ccbfcb3632c4_ContentBits">
    <vt:lpwstr>0</vt:lpwstr>
  </property>
  <property fmtid="{D5CDD505-2E9C-101B-9397-08002B2CF9AE}" pid="41" name="ContentTypeId">
    <vt:lpwstr>0x010100936291E603A1B7478954D0C0A0BD62E7</vt:lpwstr>
  </property>
</Properties>
</file>