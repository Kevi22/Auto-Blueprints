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E142" w14:textId="77777777" w:rsidR="00F93A58" w:rsidRDefault="00F93A58" w:rsidP="00F93A58">
      <w:pPr>
        <w:pStyle w:val="Ingenlista1"/>
        <w:ind w:left="6521"/>
      </w:pPr>
    </w:p>
    <w:p w14:paraId="5738756B" w14:textId="77777777" w:rsidR="00F93A58" w:rsidRPr="00B65DD9" w:rsidRDefault="00DB5411" w:rsidP="00F93A58">
      <w:pPr>
        <w:pStyle w:val="Ingenlista1"/>
        <w:ind w:left="6521"/>
      </w:pPr>
      <w:r w:rsidRPr="00B65DD9">
        <w:t>Anbud lämnas via TendSign</w:t>
      </w:r>
    </w:p>
    <w:p w14:paraId="2BFD7EE9" w14:textId="26DAB552" w:rsidR="00F93A58" w:rsidRDefault="00DB5411" w:rsidP="00F93A58">
      <w:pPr>
        <w:pStyle w:val="Rubrik1"/>
      </w:pPr>
      <w:r>
        <w:rPr>
          <w:highlight w:val="yellow"/>
        </w:rPr>
        <w:br/>
      </w:r>
      <w:r w:rsidR="00DA4726">
        <w:t>ROSENDALSGATAN NY FÖRSKOLA</w:t>
      </w:r>
      <w:r w:rsidR="00283F80">
        <w:br/>
      </w:r>
      <w:r w:rsidR="005A19AB">
        <w:t>TOTALENTREPRENAD</w:t>
      </w:r>
      <w:r w:rsidR="00283F80">
        <w:t xml:space="preserve"> </w:t>
      </w:r>
    </w:p>
    <w:p w14:paraId="36FA7FD8" w14:textId="77777777" w:rsidR="00F93A58" w:rsidRPr="00DA4726" w:rsidRDefault="00F93A58" w:rsidP="00F93A58">
      <w:pPr>
        <w:pStyle w:val="Ingenlista1"/>
      </w:pPr>
    </w:p>
    <w:tbl>
      <w:tblPr>
        <w:tblW w:w="0" w:type="auto"/>
        <w:tblLayout w:type="fixed"/>
        <w:tblLook w:val="01E0" w:firstRow="1" w:lastRow="1" w:firstColumn="1" w:lastColumn="1" w:noHBand="0" w:noVBand="0"/>
      </w:tblPr>
      <w:tblGrid>
        <w:gridCol w:w="9322"/>
      </w:tblGrid>
      <w:tr w:rsidR="00DD1E6B" w14:paraId="0C3E17C3" w14:textId="77777777" w:rsidTr="00CC3463">
        <w:tc>
          <w:tcPr>
            <w:tcW w:w="9322" w:type="dxa"/>
          </w:tcPr>
          <w:p w14:paraId="43075B15" w14:textId="0281D754" w:rsidR="001F3D78" w:rsidRPr="00B707D0" w:rsidRDefault="00DB5411" w:rsidP="00CC3463">
            <w:r w:rsidRPr="00DA4726">
              <w:t xml:space="preserve">Vi erbjuder oss härmed att åt </w:t>
            </w:r>
            <w:r w:rsidR="008A4852" w:rsidRPr="00DA4726">
              <w:t>Stadsfastighetsförvaltningen</w:t>
            </w:r>
            <w:r w:rsidRPr="00DA4726">
              <w:t xml:space="preserve"> utföra </w:t>
            </w:r>
            <w:r w:rsidR="005A19AB" w:rsidRPr="00DA4726">
              <w:t>totalentreprenad</w:t>
            </w:r>
            <w:r w:rsidRPr="00DA4726">
              <w:t xml:space="preserve"> i form av generalentreprenad av </w:t>
            </w:r>
            <w:r w:rsidRPr="009D73EA">
              <w:t xml:space="preserve">ovan rubricerat projekt i överensstämmelse med under AFB.22 i ”Administrativa föreskrifter för </w:t>
            </w:r>
            <w:r w:rsidR="005A19AB" w:rsidRPr="009D73EA">
              <w:t>totalentreprenad</w:t>
            </w:r>
            <w:r w:rsidRPr="009D73EA">
              <w:t xml:space="preserve">” daterade </w:t>
            </w:r>
            <w:r w:rsidR="009D73EA" w:rsidRPr="009D73EA">
              <w:t>2024-08-19</w:t>
            </w:r>
            <w:r w:rsidRPr="009D73EA">
              <w:t xml:space="preserve"> angivna handlingar samt eventuella kompletterande förfrågningshandlingar.</w:t>
            </w:r>
          </w:p>
        </w:tc>
      </w:tr>
    </w:tbl>
    <w:p w14:paraId="4522533B" w14:textId="32EE84DE" w:rsidR="00F93A58" w:rsidRPr="00FA3297" w:rsidRDefault="00283F80" w:rsidP="00AD3648">
      <w:pPr>
        <w:pStyle w:val="Rubrik2"/>
      </w:pPr>
      <w:r>
        <w:t xml:space="preserve">Uppgifter om anbudsgivaren </w:t>
      </w:r>
      <w:r w:rsidR="00AD3648">
        <w:br/>
      </w:r>
    </w:p>
    <w:tbl>
      <w:tblPr>
        <w:tblW w:w="0" w:type="auto"/>
        <w:tblLayout w:type="fixed"/>
        <w:tblLook w:val="01E0" w:firstRow="1" w:lastRow="1" w:firstColumn="1" w:lastColumn="1" w:noHBand="0" w:noVBand="0"/>
      </w:tblPr>
      <w:tblGrid>
        <w:gridCol w:w="3085"/>
        <w:gridCol w:w="6095"/>
      </w:tblGrid>
      <w:tr w:rsidR="00DD1E6B" w14:paraId="17B8B86D" w14:textId="77777777" w:rsidTr="00AA7A71">
        <w:trPr>
          <w:trHeight w:val="340"/>
        </w:trPr>
        <w:tc>
          <w:tcPr>
            <w:tcW w:w="3085" w:type="dxa"/>
            <w:tcBorders>
              <w:top w:val="single" w:sz="4" w:space="0" w:color="auto"/>
              <w:left w:val="single" w:sz="4" w:space="0" w:color="auto"/>
            </w:tcBorders>
            <w:vAlign w:val="center"/>
          </w:tcPr>
          <w:p w14:paraId="50DFCB89" w14:textId="77777777" w:rsidR="00F93A58" w:rsidRDefault="00DB5411" w:rsidP="00CC3463">
            <w:r w:rsidRPr="00A74739">
              <w:rPr>
                <w:b/>
                <w:bCs/>
              </w:rPr>
              <w:t xml:space="preserve">Namn på </w:t>
            </w:r>
            <w:r w:rsidR="001F3D78">
              <w:rPr>
                <w:b/>
                <w:bCs/>
              </w:rPr>
              <w:t>anbudsgivaren</w:t>
            </w:r>
            <w:r w:rsidR="00B30995">
              <w:rPr>
                <w:b/>
                <w:bCs/>
              </w:rPr>
              <w:t xml:space="preserve"> </w:t>
            </w:r>
          </w:p>
        </w:tc>
        <w:tc>
          <w:tcPr>
            <w:tcW w:w="6095" w:type="dxa"/>
            <w:tcBorders>
              <w:top w:val="single" w:sz="4" w:space="0" w:color="auto"/>
              <w:bottom w:val="dotted" w:sz="4" w:space="0" w:color="auto"/>
              <w:right w:val="single" w:sz="4" w:space="0" w:color="auto"/>
            </w:tcBorders>
            <w:vAlign w:val="center"/>
          </w:tcPr>
          <w:p w14:paraId="34901D17"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511627B7" w14:textId="77777777" w:rsidTr="00AA7A71">
        <w:trPr>
          <w:trHeight w:val="340"/>
        </w:trPr>
        <w:tc>
          <w:tcPr>
            <w:tcW w:w="3085" w:type="dxa"/>
            <w:tcBorders>
              <w:left w:val="single" w:sz="4" w:space="0" w:color="auto"/>
            </w:tcBorders>
            <w:vAlign w:val="center"/>
          </w:tcPr>
          <w:p w14:paraId="2487E280" w14:textId="77777777" w:rsidR="00F93A58" w:rsidRDefault="00DB5411" w:rsidP="00CC3463">
            <w:r>
              <w:t>Organisationsnummer</w:t>
            </w:r>
          </w:p>
        </w:tc>
        <w:tc>
          <w:tcPr>
            <w:tcW w:w="6095" w:type="dxa"/>
            <w:tcBorders>
              <w:top w:val="dotted" w:sz="4" w:space="0" w:color="auto"/>
              <w:bottom w:val="dotted" w:sz="4" w:space="0" w:color="auto"/>
              <w:right w:val="single" w:sz="4" w:space="0" w:color="auto"/>
            </w:tcBorders>
            <w:vAlign w:val="center"/>
          </w:tcPr>
          <w:p w14:paraId="0C09051F"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25F23ED2" w14:textId="77777777" w:rsidTr="00AA7A71">
        <w:trPr>
          <w:trHeight w:val="340"/>
        </w:trPr>
        <w:tc>
          <w:tcPr>
            <w:tcW w:w="3085" w:type="dxa"/>
            <w:tcBorders>
              <w:left w:val="single" w:sz="4" w:space="0" w:color="auto"/>
            </w:tcBorders>
            <w:vAlign w:val="center"/>
          </w:tcPr>
          <w:p w14:paraId="59FE6CD3" w14:textId="77777777" w:rsidR="00F93A58" w:rsidRDefault="00DB5411" w:rsidP="00CC3463">
            <w:r>
              <w:t>Gatuadress</w:t>
            </w:r>
          </w:p>
        </w:tc>
        <w:tc>
          <w:tcPr>
            <w:tcW w:w="6095" w:type="dxa"/>
            <w:tcBorders>
              <w:top w:val="dotted" w:sz="4" w:space="0" w:color="auto"/>
              <w:bottom w:val="dotted" w:sz="4" w:space="0" w:color="auto"/>
              <w:right w:val="single" w:sz="4" w:space="0" w:color="auto"/>
            </w:tcBorders>
            <w:vAlign w:val="center"/>
          </w:tcPr>
          <w:p w14:paraId="10A1B039"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68E76788" w14:textId="77777777" w:rsidTr="00AA7A71">
        <w:trPr>
          <w:trHeight w:val="340"/>
        </w:trPr>
        <w:tc>
          <w:tcPr>
            <w:tcW w:w="3085" w:type="dxa"/>
            <w:tcBorders>
              <w:left w:val="single" w:sz="4" w:space="0" w:color="auto"/>
            </w:tcBorders>
            <w:vAlign w:val="center"/>
          </w:tcPr>
          <w:p w14:paraId="5960B609" w14:textId="77777777" w:rsidR="00F93A58" w:rsidRDefault="00DB5411" w:rsidP="00CC3463">
            <w:r>
              <w:t>Postadress</w:t>
            </w:r>
          </w:p>
        </w:tc>
        <w:tc>
          <w:tcPr>
            <w:tcW w:w="6095" w:type="dxa"/>
            <w:tcBorders>
              <w:top w:val="dotted" w:sz="4" w:space="0" w:color="auto"/>
              <w:bottom w:val="dotted" w:sz="4" w:space="0" w:color="auto"/>
              <w:right w:val="single" w:sz="4" w:space="0" w:color="auto"/>
            </w:tcBorders>
            <w:vAlign w:val="center"/>
          </w:tcPr>
          <w:p w14:paraId="6E345680"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30F630E8" w14:textId="77777777" w:rsidTr="00AA7A71">
        <w:trPr>
          <w:trHeight w:val="340"/>
        </w:trPr>
        <w:tc>
          <w:tcPr>
            <w:tcW w:w="3085" w:type="dxa"/>
            <w:tcBorders>
              <w:left w:val="single" w:sz="4" w:space="0" w:color="auto"/>
            </w:tcBorders>
            <w:vAlign w:val="center"/>
          </w:tcPr>
          <w:p w14:paraId="107BB024" w14:textId="77777777" w:rsidR="00F93A58" w:rsidRDefault="00DB5411" w:rsidP="00CC3463">
            <w:r>
              <w:t>Telefon</w:t>
            </w:r>
          </w:p>
        </w:tc>
        <w:tc>
          <w:tcPr>
            <w:tcW w:w="6095" w:type="dxa"/>
            <w:tcBorders>
              <w:top w:val="dotted" w:sz="4" w:space="0" w:color="auto"/>
              <w:bottom w:val="dotted" w:sz="4" w:space="0" w:color="auto"/>
              <w:right w:val="single" w:sz="4" w:space="0" w:color="auto"/>
            </w:tcBorders>
            <w:vAlign w:val="center"/>
          </w:tcPr>
          <w:p w14:paraId="7420FF7C"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2EBE0ADF" w14:textId="77777777" w:rsidTr="00AA7A71">
        <w:trPr>
          <w:trHeight w:val="340"/>
        </w:trPr>
        <w:tc>
          <w:tcPr>
            <w:tcW w:w="3085" w:type="dxa"/>
            <w:tcBorders>
              <w:left w:val="single" w:sz="4" w:space="0" w:color="auto"/>
            </w:tcBorders>
            <w:vAlign w:val="center"/>
          </w:tcPr>
          <w:p w14:paraId="6FBF0DAB" w14:textId="77777777" w:rsidR="00CC1C8F" w:rsidRDefault="00DB5411" w:rsidP="00CC3463">
            <w:r>
              <w:t>E-post</w:t>
            </w:r>
          </w:p>
        </w:tc>
        <w:tc>
          <w:tcPr>
            <w:tcW w:w="6095" w:type="dxa"/>
            <w:tcBorders>
              <w:top w:val="dotted" w:sz="4" w:space="0" w:color="auto"/>
              <w:bottom w:val="dotted" w:sz="4" w:space="0" w:color="auto"/>
              <w:right w:val="single" w:sz="4" w:space="0" w:color="auto"/>
            </w:tcBorders>
            <w:vAlign w:val="center"/>
          </w:tcPr>
          <w:p w14:paraId="0F7C4DB6" w14:textId="77777777" w:rsidR="00CC1C8F"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65473A43" w14:textId="77777777" w:rsidTr="00CC3463">
        <w:trPr>
          <w:trHeight w:hRule="exact" w:val="113"/>
        </w:trPr>
        <w:tc>
          <w:tcPr>
            <w:tcW w:w="3085" w:type="dxa"/>
            <w:tcBorders>
              <w:left w:val="single" w:sz="4" w:space="0" w:color="auto"/>
              <w:bottom w:val="single" w:sz="4" w:space="0" w:color="auto"/>
            </w:tcBorders>
          </w:tcPr>
          <w:p w14:paraId="4BB3D8FD" w14:textId="77777777" w:rsidR="00F93A58" w:rsidRDefault="00F93A58" w:rsidP="00CC3463"/>
        </w:tc>
        <w:tc>
          <w:tcPr>
            <w:tcW w:w="6095" w:type="dxa"/>
            <w:tcBorders>
              <w:top w:val="dotted" w:sz="4" w:space="0" w:color="auto"/>
              <w:bottom w:val="single" w:sz="4" w:space="0" w:color="auto"/>
              <w:right w:val="single" w:sz="4" w:space="0" w:color="auto"/>
            </w:tcBorders>
          </w:tcPr>
          <w:p w14:paraId="4D9842CB" w14:textId="77777777" w:rsidR="00F93A58" w:rsidRDefault="00F93A58" w:rsidP="00CC3463"/>
        </w:tc>
      </w:tr>
    </w:tbl>
    <w:p w14:paraId="78931858" w14:textId="77777777" w:rsidR="00F93A58" w:rsidRDefault="00F93A58" w:rsidP="00F93A58">
      <w:pPr>
        <w:pStyle w:val="Ingenlista1"/>
      </w:pPr>
    </w:p>
    <w:p w14:paraId="3E19D969" w14:textId="77777777" w:rsidR="00F93A58" w:rsidRDefault="00F93A58" w:rsidP="00F93A58"/>
    <w:p w14:paraId="00B66B4A" w14:textId="77777777" w:rsidR="00F93A58" w:rsidRDefault="00DB5411" w:rsidP="00F93A58">
      <w:r>
        <w:t>Förfrågningar angående detta anbud besvaras av</w:t>
      </w:r>
    </w:p>
    <w:p w14:paraId="713E96B3" w14:textId="77777777" w:rsidR="00F93A58" w:rsidRDefault="00F93A58" w:rsidP="00F93A58"/>
    <w:tbl>
      <w:tblPr>
        <w:tblW w:w="0" w:type="auto"/>
        <w:tblLayout w:type="fixed"/>
        <w:tblLook w:val="01E0" w:firstRow="1" w:lastRow="1" w:firstColumn="1" w:lastColumn="1" w:noHBand="0" w:noVBand="0"/>
      </w:tblPr>
      <w:tblGrid>
        <w:gridCol w:w="5495"/>
        <w:gridCol w:w="1134"/>
        <w:gridCol w:w="2693"/>
      </w:tblGrid>
      <w:tr w:rsidR="00DD1E6B" w14:paraId="165138FC" w14:textId="77777777" w:rsidTr="00CC3463">
        <w:tc>
          <w:tcPr>
            <w:tcW w:w="5495" w:type="dxa"/>
            <w:tcBorders>
              <w:bottom w:val="dotted" w:sz="4" w:space="0" w:color="000000"/>
            </w:tcBorders>
          </w:tcPr>
          <w:p w14:paraId="0928404D"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134" w:type="dxa"/>
          </w:tcPr>
          <w:p w14:paraId="68377EF2" w14:textId="77777777" w:rsidR="00F93A58" w:rsidRDefault="00DB5411" w:rsidP="00CC3463">
            <w:r>
              <w:t>Telefon:</w:t>
            </w:r>
          </w:p>
        </w:tc>
        <w:tc>
          <w:tcPr>
            <w:tcW w:w="2693" w:type="dxa"/>
            <w:tcBorders>
              <w:bottom w:val="dotted" w:sz="4" w:space="0" w:color="000000"/>
            </w:tcBorders>
          </w:tcPr>
          <w:p w14:paraId="340DF3DD"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5D89BB90" w14:textId="77777777" w:rsidTr="00CC3463">
        <w:tc>
          <w:tcPr>
            <w:tcW w:w="5495" w:type="dxa"/>
            <w:tcBorders>
              <w:top w:val="dotted" w:sz="4" w:space="0" w:color="000000"/>
            </w:tcBorders>
          </w:tcPr>
          <w:p w14:paraId="4503CAE7" w14:textId="77777777" w:rsidR="00F93A58" w:rsidRDefault="00F93A58" w:rsidP="00CC3463"/>
        </w:tc>
        <w:tc>
          <w:tcPr>
            <w:tcW w:w="1134" w:type="dxa"/>
          </w:tcPr>
          <w:p w14:paraId="3D8BD1F7" w14:textId="77777777" w:rsidR="00F93A58" w:rsidRDefault="00DB5411" w:rsidP="00CC3463">
            <w:r>
              <w:t>E-post:</w:t>
            </w:r>
          </w:p>
        </w:tc>
        <w:tc>
          <w:tcPr>
            <w:tcW w:w="2693" w:type="dxa"/>
            <w:tcBorders>
              <w:top w:val="dotted" w:sz="4" w:space="0" w:color="000000"/>
              <w:bottom w:val="dotted" w:sz="4" w:space="0" w:color="000000"/>
            </w:tcBorders>
          </w:tcPr>
          <w:p w14:paraId="3802C699"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bl>
    <w:p w14:paraId="07ED774E" w14:textId="77777777" w:rsidR="00F93A58" w:rsidRDefault="00F93A58" w:rsidP="00F93A58">
      <w:pPr>
        <w:pStyle w:val="Rubrik2"/>
      </w:pPr>
    </w:p>
    <w:p w14:paraId="3C06A5B5" w14:textId="77777777" w:rsidR="00AD3648" w:rsidRDefault="00DB5411" w:rsidP="005F3009">
      <w:pPr>
        <w:pStyle w:val="Rubrik2"/>
      </w:pPr>
      <w:r>
        <w:br w:type="page"/>
      </w:r>
      <w:r>
        <w:lastRenderedPageBreak/>
        <w:t>UPPGIFTER FÖR PRÖVNING AV ANBUDS</w:t>
      </w:r>
      <w:r>
        <w:t>GIVARE</w:t>
      </w:r>
      <w:r w:rsidRPr="00AD3648">
        <w:t xml:space="preserve"> </w:t>
      </w:r>
    </w:p>
    <w:p w14:paraId="05AA2BDE" w14:textId="77777777" w:rsidR="009E1319" w:rsidRDefault="00DB5411" w:rsidP="00AD3648">
      <w:pPr>
        <w:pStyle w:val="Rubrik3"/>
      </w:pPr>
      <w:r>
        <w:t xml:space="preserve">AFB.623 </w:t>
      </w:r>
      <w:r w:rsidR="005A3601">
        <w:t>Krav på teknisk och yrkesmässig kapacitet</w:t>
      </w:r>
      <w:r w:rsidR="00E91269">
        <w:t xml:space="preserve"> </w:t>
      </w:r>
    </w:p>
    <w:p w14:paraId="6C6184B0" w14:textId="77777777" w:rsidR="009E1319" w:rsidRPr="0079366A" w:rsidRDefault="009E1319" w:rsidP="009E1319">
      <w:pPr>
        <w:pStyle w:val="Rubrik4"/>
        <w:tabs>
          <w:tab w:val="left" w:pos="7462"/>
        </w:tabs>
      </w:pPr>
      <w:r w:rsidRPr="0079366A">
        <w:t>Personuppgifter och organisation</w:t>
      </w:r>
      <w:r>
        <w:tab/>
      </w:r>
    </w:p>
    <w:p w14:paraId="742C581C" w14:textId="77777777" w:rsidR="009E1319" w:rsidRPr="00CB6917" w:rsidRDefault="009E1319" w:rsidP="009E1319">
      <w:pPr>
        <w:rPr>
          <w:b/>
          <w:bCs/>
        </w:rPr>
      </w:pPr>
      <w:r w:rsidRPr="00ED722C">
        <w:t xml:space="preserve">CV för platschef, projekteringsledare, </w:t>
      </w:r>
      <w:r>
        <w:t>handläggare</w:t>
      </w:r>
      <w:r w:rsidRPr="00ED722C">
        <w:t xml:space="preserve"> BAS-P </w:t>
      </w:r>
      <w:r>
        <w:t>respektive</w:t>
      </w:r>
      <w:r w:rsidRPr="00ED722C">
        <w:t xml:space="preserve"> BAS-U samt utbildningsbevis för</w:t>
      </w:r>
      <w:r>
        <w:t xml:space="preserve"> handläggarna</w:t>
      </w:r>
      <w:r w:rsidRPr="00ED722C">
        <w:t xml:space="preserve"> för BAS-P </w:t>
      </w:r>
      <w:r>
        <w:t xml:space="preserve">respektive </w:t>
      </w:r>
      <w:r w:rsidRPr="00ED722C">
        <w:t xml:space="preserve">BAS-U </w:t>
      </w:r>
      <w:r w:rsidRPr="00ED722C">
        <w:rPr>
          <w:b/>
          <w:bCs/>
        </w:rPr>
        <w:t>bifogas som bilaga</w:t>
      </w:r>
      <w:r>
        <w:rPr>
          <w:b/>
          <w:bCs/>
        </w:rPr>
        <w:t xml:space="preserve"> 1</w:t>
      </w:r>
      <w:r w:rsidRPr="00ED722C">
        <w:rPr>
          <w:b/>
          <w:bCs/>
        </w:rPr>
        <w:t>.</w:t>
      </w:r>
      <w:r>
        <w:rPr>
          <w:b/>
          <w:bCs/>
        </w:rPr>
        <w:br/>
      </w:r>
    </w:p>
    <w:tbl>
      <w:tblPr>
        <w:tblW w:w="9180" w:type="dxa"/>
        <w:tblLayout w:type="fixed"/>
        <w:tblLook w:val="01E0" w:firstRow="1" w:lastRow="1" w:firstColumn="1" w:lastColumn="1" w:noHBand="0" w:noVBand="0"/>
      </w:tblPr>
      <w:tblGrid>
        <w:gridCol w:w="3510"/>
        <w:gridCol w:w="5670"/>
      </w:tblGrid>
      <w:tr w:rsidR="009E1319" w14:paraId="75427AEB" w14:textId="77777777" w:rsidTr="005778A2">
        <w:trPr>
          <w:trHeight w:val="340"/>
        </w:trPr>
        <w:tc>
          <w:tcPr>
            <w:tcW w:w="3510" w:type="dxa"/>
            <w:tcBorders>
              <w:top w:val="single" w:sz="4" w:space="0" w:color="auto"/>
              <w:left w:val="single" w:sz="4" w:space="0" w:color="auto"/>
              <w:bottom w:val="single" w:sz="4" w:space="0" w:color="auto"/>
            </w:tcBorders>
            <w:shd w:val="clear" w:color="auto" w:fill="C0C0C0"/>
          </w:tcPr>
          <w:p w14:paraId="643D13E5" w14:textId="77777777" w:rsidR="009E1319" w:rsidRPr="0079366A" w:rsidRDefault="009E1319" w:rsidP="005778A2">
            <w:pPr>
              <w:rPr>
                <w:b/>
              </w:rPr>
            </w:pPr>
            <w:r w:rsidRPr="0079366A">
              <w:rPr>
                <w:b/>
              </w:rPr>
              <w:t>Funktion</w:t>
            </w:r>
          </w:p>
        </w:tc>
        <w:tc>
          <w:tcPr>
            <w:tcW w:w="5670" w:type="dxa"/>
            <w:tcBorders>
              <w:top w:val="single" w:sz="4" w:space="0" w:color="auto"/>
              <w:bottom w:val="single" w:sz="4" w:space="0" w:color="auto"/>
              <w:right w:val="single" w:sz="4" w:space="0" w:color="auto"/>
            </w:tcBorders>
            <w:shd w:val="clear" w:color="auto" w:fill="C0C0C0"/>
          </w:tcPr>
          <w:p w14:paraId="16311D6C" w14:textId="77777777" w:rsidR="009E1319" w:rsidRPr="0079366A" w:rsidRDefault="009E1319" w:rsidP="005778A2">
            <w:pPr>
              <w:rPr>
                <w:b/>
              </w:rPr>
            </w:pPr>
            <w:r w:rsidRPr="0079366A">
              <w:rPr>
                <w:b/>
              </w:rPr>
              <w:t>Namn på person</w:t>
            </w:r>
          </w:p>
        </w:tc>
      </w:tr>
      <w:tr w:rsidR="009E1319" w14:paraId="7127FF2F" w14:textId="77777777" w:rsidTr="005778A2">
        <w:trPr>
          <w:trHeight w:val="340"/>
        </w:trPr>
        <w:tc>
          <w:tcPr>
            <w:tcW w:w="3510" w:type="dxa"/>
            <w:tcBorders>
              <w:top w:val="single" w:sz="4" w:space="0" w:color="auto"/>
              <w:left w:val="single" w:sz="4" w:space="0" w:color="auto"/>
            </w:tcBorders>
            <w:vAlign w:val="center"/>
          </w:tcPr>
          <w:p w14:paraId="12727C8A" w14:textId="77777777" w:rsidR="009E1319" w:rsidRPr="0027738D" w:rsidRDefault="009E1319" w:rsidP="005778A2">
            <w:pPr>
              <w:rPr>
                <w:highlight w:val="yellow"/>
              </w:rPr>
            </w:pPr>
            <w:r>
              <w:t xml:space="preserve">Ombud </w:t>
            </w:r>
          </w:p>
        </w:tc>
        <w:tc>
          <w:tcPr>
            <w:tcW w:w="5670" w:type="dxa"/>
            <w:tcBorders>
              <w:top w:val="single" w:sz="4" w:space="0" w:color="auto"/>
              <w:bottom w:val="dotted" w:sz="4" w:space="0" w:color="auto"/>
              <w:right w:val="single" w:sz="4" w:space="0" w:color="auto"/>
            </w:tcBorders>
            <w:vAlign w:val="center"/>
          </w:tcPr>
          <w:p w14:paraId="4D2074A7"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3479839D" w14:textId="77777777" w:rsidTr="005778A2">
        <w:trPr>
          <w:trHeight w:val="340"/>
        </w:trPr>
        <w:tc>
          <w:tcPr>
            <w:tcW w:w="3510" w:type="dxa"/>
            <w:tcBorders>
              <w:left w:val="single" w:sz="4" w:space="0" w:color="auto"/>
            </w:tcBorders>
            <w:vAlign w:val="center"/>
          </w:tcPr>
          <w:p w14:paraId="2675AA15" w14:textId="77777777" w:rsidR="009E1319" w:rsidRPr="00F87465" w:rsidRDefault="009E1319" w:rsidP="005778A2">
            <w:r w:rsidRPr="00F87465">
              <w:t>Platschef</w:t>
            </w:r>
          </w:p>
        </w:tc>
        <w:tc>
          <w:tcPr>
            <w:tcW w:w="5670" w:type="dxa"/>
            <w:tcBorders>
              <w:top w:val="dotted" w:sz="4" w:space="0" w:color="auto"/>
              <w:bottom w:val="dotted" w:sz="4" w:space="0" w:color="auto"/>
              <w:right w:val="single" w:sz="4" w:space="0" w:color="auto"/>
            </w:tcBorders>
            <w:vAlign w:val="center"/>
          </w:tcPr>
          <w:p w14:paraId="0B0AB2C9"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0FCEA559" w14:textId="77777777" w:rsidTr="005778A2">
        <w:trPr>
          <w:trHeight w:val="340"/>
        </w:trPr>
        <w:tc>
          <w:tcPr>
            <w:tcW w:w="3510" w:type="dxa"/>
            <w:tcBorders>
              <w:left w:val="single" w:sz="4" w:space="0" w:color="auto"/>
            </w:tcBorders>
            <w:vAlign w:val="center"/>
          </w:tcPr>
          <w:p w14:paraId="34BAF986" w14:textId="77777777" w:rsidR="009E1319" w:rsidRPr="00F87465" w:rsidRDefault="009E1319" w:rsidP="005778A2">
            <w:r w:rsidRPr="00F87465">
              <w:t>Projekteringsledare</w:t>
            </w:r>
          </w:p>
        </w:tc>
        <w:tc>
          <w:tcPr>
            <w:tcW w:w="5670" w:type="dxa"/>
            <w:tcBorders>
              <w:top w:val="dotted" w:sz="4" w:space="0" w:color="auto"/>
              <w:bottom w:val="dotted" w:sz="4" w:space="0" w:color="auto"/>
              <w:right w:val="single" w:sz="4" w:space="0" w:color="auto"/>
            </w:tcBorders>
            <w:vAlign w:val="center"/>
          </w:tcPr>
          <w:p w14:paraId="04035B35"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0F85AF53" w14:textId="77777777" w:rsidTr="005778A2">
        <w:trPr>
          <w:trHeight w:val="340"/>
        </w:trPr>
        <w:tc>
          <w:tcPr>
            <w:tcW w:w="3510" w:type="dxa"/>
            <w:tcBorders>
              <w:left w:val="single" w:sz="4" w:space="0" w:color="auto"/>
            </w:tcBorders>
          </w:tcPr>
          <w:p w14:paraId="05A9F771" w14:textId="77777777" w:rsidR="009E1319" w:rsidRPr="00F87465" w:rsidRDefault="009E1319" w:rsidP="005778A2">
            <w:r>
              <w:t>Handläggare</w:t>
            </w:r>
            <w:r w:rsidRPr="00F87465">
              <w:t xml:space="preserve"> BAS-P enligt AFD.1832</w:t>
            </w:r>
          </w:p>
        </w:tc>
        <w:tc>
          <w:tcPr>
            <w:tcW w:w="5670" w:type="dxa"/>
            <w:tcBorders>
              <w:top w:val="dotted" w:sz="4" w:space="0" w:color="auto"/>
              <w:bottom w:val="dotted" w:sz="4" w:space="0" w:color="auto"/>
              <w:right w:val="single" w:sz="4" w:space="0" w:color="auto"/>
            </w:tcBorders>
            <w:vAlign w:val="center"/>
          </w:tcPr>
          <w:p w14:paraId="64864EB0"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3DA167DA" w14:textId="77777777" w:rsidTr="005778A2">
        <w:trPr>
          <w:trHeight w:val="340"/>
        </w:trPr>
        <w:tc>
          <w:tcPr>
            <w:tcW w:w="3510" w:type="dxa"/>
            <w:tcBorders>
              <w:left w:val="single" w:sz="4" w:space="0" w:color="auto"/>
            </w:tcBorders>
          </w:tcPr>
          <w:p w14:paraId="16A3C085" w14:textId="77777777" w:rsidR="009E1319" w:rsidRPr="00F87465" w:rsidRDefault="009E1319" w:rsidP="005778A2">
            <w:r>
              <w:t>Handläggare</w:t>
            </w:r>
            <w:r w:rsidRPr="00F87465">
              <w:t xml:space="preserve"> BAS-U enligt AFD.1833</w:t>
            </w:r>
          </w:p>
        </w:tc>
        <w:tc>
          <w:tcPr>
            <w:tcW w:w="5670" w:type="dxa"/>
            <w:tcBorders>
              <w:top w:val="dotted" w:sz="4" w:space="0" w:color="auto"/>
              <w:bottom w:val="dotted" w:sz="4" w:space="0" w:color="auto"/>
              <w:right w:val="single" w:sz="4" w:space="0" w:color="auto"/>
            </w:tcBorders>
            <w:vAlign w:val="center"/>
          </w:tcPr>
          <w:p w14:paraId="231D7F17"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6432C3C7" w14:textId="77777777" w:rsidTr="005778A2">
        <w:trPr>
          <w:trHeight w:val="340"/>
        </w:trPr>
        <w:tc>
          <w:tcPr>
            <w:tcW w:w="3510" w:type="dxa"/>
            <w:tcBorders>
              <w:left w:val="single" w:sz="4" w:space="0" w:color="auto"/>
            </w:tcBorders>
          </w:tcPr>
          <w:p w14:paraId="7419EF82" w14:textId="77777777" w:rsidR="009E1319" w:rsidRPr="00F87465" w:rsidRDefault="009E1319" w:rsidP="005778A2">
            <w:pPr>
              <w:rPr>
                <w:i/>
                <w:iCs/>
              </w:rPr>
            </w:pPr>
            <w:r w:rsidRPr="00F87465">
              <w:rPr>
                <w:color w:val="000000" w:themeColor="text1"/>
              </w:rPr>
              <w:t>Installationssamordnare enligt AFD.326 (ej samma person som platschef)</w:t>
            </w:r>
          </w:p>
        </w:tc>
        <w:tc>
          <w:tcPr>
            <w:tcW w:w="5670" w:type="dxa"/>
            <w:tcBorders>
              <w:top w:val="dotted" w:sz="4" w:space="0" w:color="auto"/>
              <w:bottom w:val="dotted" w:sz="4" w:space="0" w:color="auto"/>
              <w:right w:val="single" w:sz="4" w:space="0" w:color="auto"/>
            </w:tcBorders>
            <w:vAlign w:val="center"/>
          </w:tcPr>
          <w:p w14:paraId="22063BD9"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5D444531" w14:textId="77777777" w:rsidTr="005778A2">
        <w:trPr>
          <w:trHeight w:val="340"/>
        </w:trPr>
        <w:tc>
          <w:tcPr>
            <w:tcW w:w="3510" w:type="dxa"/>
            <w:tcBorders>
              <w:left w:val="single" w:sz="4" w:space="0" w:color="auto"/>
            </w:tcBorders>
          </w:tcPr>
          <w:p w14:paraId="0A8DA23B" w14:textId="77777777" w:rsidR="009E1319" w:rsidRPr="00F87465" w:rsidRDefault="009E1319" w:rsidP="005778A2">
            <w:r w:rsidRPr="00F87465">
              <w:t>Tillståndsansvarig enligt AFD.5512</w:t>
            </w:r>
          </w:p>
        </w:tc>
        <w:tc>
          <w:tcPr>
            <w:tcW w:w="5670" w:type="dxa"/>
            <w:tcBorders>
              <w:top w:val="dotted" w:sz="4" w:space="0" w:color="auto"/>
              <w:bottom w:val="dotted" w:sz="4" w:space="0" w:color="auto"/>
              <w:right w:val="single" w:sz="4" w:space="0" w:color="auto"/>
            </w:tcBorders>
            <w:vAlign w:val="center"/>
          </w:tcPr>
          <w:p w14:paraId="76956B5A" w14:textId="77777777" w:rsidR="009E1319" w:rsidRDefault="009E1319" w:rsidP="005778A2">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9E1319" w14:paraId="2F8DC9A8" w14:textId="77777777" w:rsidTr="005778A2">
        <w:trPr>
          <w:trHeight w:hRule="exact" w:val="57"/>
        </w:trPr>
        <w:tc>
          <w:tcPr>
            <w:tcW w:w="3510" w:type="dxa"/>
            <w:tcBorders>
              <w:left w:val="single" w:sz="4" w:space="0" w:color="auto"/>
              <w:bottom w:val="single" w:sz="4" w:space="0" w:color="auto"/>
            </w:tcBorders>
          </w:tcPr>
          <w:p w14:paraId="1F1F5F6A" w14:textId="77777777" w:rsidR="009E1319" w:rsidRPr="0027738D" w:rsidRDefault="009E1319" w:rsidP="005778A2">
            <w:pPr>
              <w:rPr>
                <w:highlight w:val="yellow"/>
              </w:rPr>
            </w:pPr>
          </w:p>
        </w:tc>
        <w:tc>
          <w:tcPr>
            <w:tcW w:w="5670" w:type="dxa"/>
            <w:tcBorders>
              <w:top w:val="dotted" w:sz="4" w:space="0" w:color="auto"/>
              <w:bottom w:val="single" w:sz="4" w:space="0" w:color="auto"/>
              <w:right w:val="single" w:sz="4" w:space="0" w:color="auto"/>
            </w:tcBorders>
          </w:tcPr>
          <w:p w14:paraId="119C2D98" w14:textId="77777777" w:rsidR="009E1319" w:rsidRDefault="009E1319" w:rsidP="005778A2"/>
        </w:tc>
      </w:tr>
    </w:tbl>
    <w:p w14:paraId="6D7DF6AA" w14:textId="77777777" w:rsidR="009E1319" w:rsidRDefault="009E1319" w:rsidP="009E1319">
      <w:pPr>
        <w:pStyle w:val="Ingenlista1"/>
      </w:pPr>
    </w:p>
    <w:p w14:paraId="764BFB34" w14:textId="77777777" w:rsidR="00AD3648" w:rsidRDefault="00DB5411" w:rsidP="005A3601">
      <w:pPr>
        <w:pStyle w:val="Rubrik4"/>
      </w:pPr>
      <w:r w:rsidRPr="00CF7EE6">
        <w:t xml:space="preserve">Kvalificeringsprojekt </w:t>
      </w:r>
      <w:r>
        <w:t xml:space="preserve"> </w:t>
      </w:r>
    </w:p>
    <w:p w14:paraId="5BF0DDEB" w14:textId="1CED55B1" w:rsidR="00A23776" w:rsidRPr="00A23776" w:rsidRDefault="00A23776" w:rsidP="00A23776">
      <w:pPr>
        <w:pStyle w:val="Brdtext"/>
      </w:pPr>
    </w:p>
    <w:tbl>
      <w:tblPr>
        <w:tblW w:w="918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43"/>
        <w:gridCol w:w="6237"/>
      </w:tblGrid>
      <w:tr w:rsidR="00DD1E6B" w14:paraId="072BFAB4" w14:textId="77777777" w:rsidTr="005958F5">
        <w:trPr>
          <w:trHeight w:val="340"/>
        </w:trPr>
        <w:tc>
          <w:tcPr>
            <w:tcW w:w="9180" w:type="dxa"/>
            <w:gridSpan w:val="2"/>
            <w:tcBorders>
              <w:top w:val="single" w:sz="4" w:space="0" w:color="auto"/>
              <w:bottom w:val="single" w:sz="4" w:space="0" w:color="auto"/>
            </w:tcBorders>
            <w:shd w:val="clear" w:color="auto" w:fill="C0C0C0"/>
            <w:vAlign w:val="center"/>
          </w:tcPr>
          <w:p w14:paraId="427E6D18" w14:textId="77777777" w:rsidR="00AD3648" w:rsidRPr="00CD6F86" w:rsidRDefault="00DB5411" w:rsidP="00866BCB">
            <w:pPr>
              <w:rPr>
                <w:b/>
              </w:rPr>
            </w:pPr>
            <w:r w:rsidRPr="00CD6F86">
              <w:rPr>
                <w:b/>
              </w:rPr>
              <w:t>Kvalificeringsprojekt 1 (företag)</w:t>
            </w:r>
          </w:p>
        </w:tc>
      </w:tr>
      <w:tr w:rsidR="00DD1E6B" w14:paraId="37DBAFC6" w14:textId="77777777" w:rsidTr="005958F5">
        <w:trPr>
          <w:trHeight w:val="340"/>
        </w:trPr>
        <w:tc>
          <w:tcPr>
            <w:tcW w:w="2943" w:type="dxa"/>
            <w:tcBorders>
              <w:top w:val="single" w:sz="4" w:space="0" w:color="auto"/>
            </w:tcBorders>
            <w:vAlign w:val="center"/>
          </w:tcPr>
          <w:p w14:paraId="3D3D7BB8" w14:textId="77777777" w:rsidR="00AD3648" w:rsidRPr="00CD6F86" w:rsidRDefault="00DB5411" w:rsidP="00866BCB">
            <w:r w:rsidRPr="00CD6F86">
              <w:t>Projektnamn:</w:t>
            </w:r>
          </w:p>
        </w:tc>
        <w:tc>
          <w:tcPr>
            <w:tcW w:w="6237" w:type="dxa"/>
            <w:tcBorders>
              <w:top w:val="single" w:sz="4" w:space="0" w:color="auto"/>
              <w:bottom w:val="dotted" w:sz="4" w:space="0" w:color="auto"/>
            </w:tcBorders>
            <w:vAlign w:val="center"/>
          </w:tcPr>
          <w:p w14:paraId="7AC021C0"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5ED8E059" w14:textId="77777777" w:rsidTr="005958F5">
        <w:trPr>
          <w:trHeight w:val="340"/>
        </w:trPr>
        <w:tc>
          <w:tcPr>
            <w:tcW w:w="2943" w:type="dxa"/>
            <w:vAlign w:val="center"/>
          </w:tcPr>
          <w:p w14:paraId="01F2FD80" w14:textId="77777777" w:rsidR="00AD3648" w:rsidRPr="00CD6F86" w:rsidRDefault="00DB5411" w:rsidP="00866BCB">
            <w:r w:rsidRPr="00CD6F86">
              <w:t>Entreprenadform</w:t>
            </w:r>
          </w:p>
        </w:tc>
        <w:tc>
          <w:tcPr>
            <w:tcW w:w="6237" w:type="dxa"/>
            <w:tcBorders>
              <w:top w:val="dotted" w:sz="4" w:space="0" w:color="auto"/>
              <w:bottom w:val="dotted" w:sz="4" w:space="0" w:color="auto"/>
            </w:tcBorders>
            <w:vAlign w:val="center"/>
          </w:tcPr>
          <w:p w14:paraId="61F3BE50"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6ADC0E2F" w14:textId="77777777" w:rsidTr="005958F5">
        <w:trPr>
          <w:trHeight w:val="340"/>
        </w:trPr>
        <w:tc>
          <w:tcPr>
            <w:tcW w:w="2943" w:type="dxa"/>
            <w:vAlign w:val="center"/>
          </w:tcPr>
          <w:p w14:paraId="2E0C7983" w14:textId="7C7F380E" w:rsidR="00AD3648" w:rsidRPr="00CD6F86" w:rsidRDefault="005958F5" w:rsidP="00866BCB">
            <w:r w:rsidRPr="00CD6F86">
              <w:t>Datum för slutbesiktning:</w:t>
            </w:r>
          </w:p>
        </w:tc>
        <w:tc>
          <w:tcPr>
            <w:tcW w:w="6237" w:type="dxa"/>
            <w:tcBorders>
              <w:top w:val="dotted" w:sz="4" w:space="0" w:color="auto"/>
              <w:bottom w:val="dotted" w:sz="4" w:space="0" w:color="auto"/>
            </w:tcBorders>
            <w:vAlign w:val="center"/>
          </w:tcPr>
          <w:p w14:paraId="2F9E66D7"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04418B25" w14:textId="77777777" w:rsidTr="005958F5">
        <w:trPr>
          <w:trHeight w:val="340"/>
        </w:trPr>
        <w:tc>
          <w:tcPr>
            <w:tcW w:w="2943" w:type="dxa"/>
            <w:vAlign w:val="center"/>
          </w:tcPr>
          <w:p w14:paraId="1719173D" w14:textId="77777777" w:rsidR="00AD3648" w:rsidRPr="00CD6F86" w:rsidRDefault="00DB5411" w:rsidP="00866BCB">
            <w:r w:rsidRPr="00CD6F86">
              <w:t>Entreprenadsumma:</w:t>
            </w:r>
          </w:p>
        </w:tc>
        <w:tc>
          <w:tcPr>
            <w:tcW w:w="6237" w:type="dxa"/>
            <w:tcBorders>
              <w:top w:val="dotted" w:sz="4" w:space="0" w:color="auto"/>
              <w:bottom w:val="dotted" w:sz="4" w:space="0" w:color="auto"/>
            </w:tcBorders>
            <w:vAlign w:val="center"/>
          </w:tcPr>
          <w:p w14:paraId="389D43DF"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7A6BB9A3" w14:textId="77777777" w:rsidTr="005958F5">
        <w:trPr>
          <w:trHeight w:val="340"/>
        </w:trPr>
        <w:tc>
          <w:tcPr>
            <w:tcW w:w="2943" w:type="dxa"/>
            <w:vAlign w:val="center"/>
          </w:tcPr>
          <w:p w14:paraId="6183C8B5" w14:textId="77777777" w:rsidR="00AD3648" w:rsidRPr="00CD6F86" w:rsidRDefault="00DB5411" w:rsidP="00866BCB">
            <w:r w:rsidRPr="00CD6F86">
              <w:t>Kort beskrivning av projektet:</w:t>
            </w:r>
          </w:p>
        </w:tc>
        <w:tc>
          <w:tcPr>
            <w:tcW w:w="6237" w:type="dxa"/>
            <w:tcBorders>
              <w:top w:val="dotted" w:sz="4" w:space="0" w:color="auto"/>
              <w:bottom w:val="dotted" w:sz="4" w:space="0" w:color="auto"/>
            </w:tcBorders>
            <w:vAlign w:val="center"/>
          </w:tcPr>
          <w:p w14:paraId="17B79F6C" w14:textId="77777777" w:rsidR="00AD3648" w:rsidRDefault="00DB5411" w:rsidP="00866BCB">
            <w:r>
              <w:fldChar w:fldCharType="begin">
                <w:ffData>
                  <w:name w:val=""/>
                  <w:enabled/>
                  <w:calcOnExit w:val="0"/>
                  <w:textInput>
                    <w:maxLength w:val="400"/>
                  </w:textInput>
                </w:ffData>
              </w:fldChar>
            </w:r>
            <w:r>
              <w:instrText xml:space="preserve"> FORMTEXT </w:instrText>
            </w:r>
            <w:r>
              <w:fldChar w:fldCharType="separate"/>
            </w:r>
            <w:r>
              <w:rPr>
                <w:noProof/>
              </w:rPr>
              <w:t>     </w:t>
            </w:r>
            <w:r>
              <w:fldChar w:fldCharType="end"/>
            </w:r>
          </w:p>
        </w:tc>
      </w:tr>
      <w:tr w:rsidR="00DD1E6B" w14:paraId="5E0AFE17" w14:textId="77777777" w:rsidTr="005958F5">
        <w:trPr>
          <w:trHeight w:val="340"/>
        </w:trPr>
        <w:tc>
          <w:tcPr>
            <w:tcW w:w="2943" w:type="dxa"/>
            <w:vAlign w:val="center"/>
          </w:tcPr>
          <w:p w14:paraId="11BDA664" w14:textId="77777777" w:rsidR="00AD3648" w:rsidRPr="00CD6F86" w:rsidRDefault="00DB5411" w:rsidP="00866BCB">
            <w:r w:rsidRPr="00CD6F86">
              <w:t>Be</w:t>
            </w:r>
            <w:r w:rsidRPr="00CD6F86">
              <w:t>ställare:</w:t>
            </w:r>
          </w:p>
        </w:tc>
        <w:tc>
          <w:tcPr>
            <w:tcW w:w="6237" w:type="dxa"/>
            <w:tcBorders>
              <w:top w:val="dotted" w:sz="4" w:space="0" w:color="auto"/>
              <w:bottom w:val="dotted" w:sz="4" w:space="0" w:color="auto"/>
            </w:tcBorders>
            <w:vAlign w:val="center"/>
          </w:tcPr>
          <w:p w14:paraId="33A50DB1"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1A17C01B" w14:textId="77777777" w:rsidTr="005958F5">
        <w:trPr>
          <w:trHeight w:val="340"/>
        </w:trPr>
        <w:tc>
          <w:tcPr>
            <w:tcW w:w="2943" w:type="dxa"/>
            <w:vAlign w:val="center"/>
          </w:tcPr>
          <w:p w14:paraId="66C29A6F" w14:textId="77777777" w:rsidR="00AD3648" w:rsidRPr="00CD6F86" w:rsidRDefault="00DB5411" w:rsidP="00866BCB">
            <w:r w:rsidRPr="00CD6F86">
              <w:t>Projektansvarig hos beställare:</w:t>
            </w:r>
          </w:p>
        </w:tc>
        <w:tc>
          <w:tcPr>
            <w:tcW w:w="6237" w:type="dxa"/>
            <w:tcBorders>
              <w:top w:val="dotted" w:sz="4" w:space="0" w:color="auto"/>
              <w:bottom w:val="dotted" w:sz="4" w:space="0" w:color="auto"/>
            </w:tcBorders>
            <w:vAlign w:val="center"/>
          </w:tcPr>
          <w:p w14:paraId="52AB8B9C"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0EC6C501" w14:textId="77777777" w:rsidTr="005958F5">
        <w:trPr>
          <w:trHeight w:val="340"/>
        </w:trPr>
        <w:tc>
          <w:tcPr>
            <w:tcW w:w="2943" w:type="dxa"/>
            <w:vAlign w:val="center"/>
          </w:tcPr>
          <w:p w14:paraId="1C319CE2" w14:textId="77777777" w:rsidR="00AD3648" w:rsidRPr="00CD6F86" w:rsidRDefault="00DB5411" w:rsidP="00866BCB">
            <w:r w:rsidRPr="00CD6F86">
              <w:t>Telefon:</w:t>
            </w:r>
          </w:p>
        </w:tc>
        <w:tc>
          <w:tcPr>
            <w:tcW w:w="6237" w:type="dxa"/>
            <w:tcBorders>
              <w:top w:val="dotted" w:sz="4" w:space="0" w:color="auto"/>
              <w:bottom w:val="dotted" w:sz="4" w:space="0" w:color="auto"/>
            </w:tcBorders>
            <w:vAlign w:val="center"/>
          </w:tcPr>
          <w:p w14:paraId="365C521C"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130FA3C9" w14:textId="77777777" w:rsidTr="005958F5">
        <w:trPr>
          <w:trHeight w:val="340"/>
        </w:trPr>
        <w:tc>
          <w:tcPr>
            <w:tcW w:w="2943" w:type="dxa"/>
            <w:vAlign w:val="center"/>
          </w:tcPr>
          <w:p w14:paraId="7A80801E" w14:textId="77777777" w:rsidR="00AD3648" w:rsidRPr="00CD6F86" w:rsidRDefault="00DB5411" w:rsidP="00866BCB">
            <w:r w:rsidRPr="00CD6F86">
              <w:t>E-post:</w:t>
            </w:r>
          </w:p>
        </w:tc>
        <w:tc>
          <w:tcPr>
            <w:tcW w:w="6237" w:type="dxa"/>
            <w:tcBorders>
              <w:top w:val="dotted" w:sz="4" w:space="0" w:color="auto"/>
              <w:bottom w:val="dotted" w:sz="4" w:space="0" w:color="auto"/>
            </w:tcBorders>
            <w:vAlign w:val="center"/>
          </w:tcPr>
          <w:p w14:paraId="2EBFE70D"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21E19BE2" w14:textId="77777777" w:rsidTr="005958F5">
        <w:trPr>
          <w:trHeight w:hRule="exact" w:val="113"/>
        </w:trPr>
        <w:tc>
          <w:tcPr>
            <w:tcW w:w="2943" w:type="dxa"/>
            <w:vAlign w:val="center"/>
          </w:tcPr>
          <w:p w14:paraId="5A0B0320" w14:textId="77777777" w:rsidR="00AD3648" w:rsidRPr="0027738D" w:rsidRDefault="00AD3648" w:rsidP="00866BCB">
            <w:pPr>
              <w:rPr>
                <w:highlight w:val="yellow"/>
              </w:rPr>
            </w:pPr>
          </w:p>
        </w:tc>
        <w:tc>
          <w:tcPr>
            <w:tcW w:w="6237" w:type="dxa"/>
            <w:tcBorders>
              <w:top w:val="dotted" w:sz="4" w:space="0" w:color="auto"/>
              <w:bottom w:val="single" w:sz="4" w:space="0" w:color="auto"/>
            </w:tcBorders>
            <w:vAlign w:val="center"/>
          </w:tcPr>
          <w:p w14:paraId="7383C9CC" w14:textId="77777777" w:rsidR="00AD3648" w:rsidRDefault="00AD3648" w:rsidP="00866BCB"/>
        </w:tc>
      </w:tr>
    </w:tbl>
    <w:p w14:paraId="672601D8" w14:textId="77777777" w:rsidR="00AD3648" w:rsidRDefault="00AD3648" w:rsidP="00AD3648">
      <w:pPr>
        <w:pStyle w:val="Ingenlista1"/>
      </w:pPr>
    </w:p>
    <w:tbl>
      <w:tblPr>
        <w:tblW w:w="918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43"/>
        <w:gridCol w:w="6237"/>
      </w:tblGrid>
      <w:tr w:rsidR="005958F5" w14:paraId="042470A8" w14:textId="77777777" w:rsidTr="000D4E6C">
        <w:trPr>
          <w:trHeight w:val="340"/>
        </w:trPr>
        <w:tc>
          <w:tcPr>
            <w:tcW w:w="9180" w:type="dxa"/>
            <w:gridSpan w:val="2"/>
            <w:tcBorders>
              <w:top w:val="single" w:sz="4" w:space="0" w:color="auto"/>
              <w:bottom w:val="single" w:sz="4" w:space="0" w:color="auto"/>
            </w:tcBorders>
            <w:shd w:val="clear" w:color="auto" w:fill="C0C0C0"/>
            <w:vAlign w:val="center"/>
          </w:tcPr>
          <w:p w14:paraId="3DDA8B72" w14:textId="6F59DA44" w:rsidR="005958F5" w:rsidRPr="0079366A" w:rsidRDefault="005958F5" w:rsidP="000D4E6C">
            <w:pPr>
              <w:rPr>
                <w:b/>
              </w:rPr>
            </w:pPr>
            <w:r w:rsidRPr="00CF7EE6">
              <w:rPr>
                <w:b/>
              </w:rPr>
              <w:t xml:space="preserve">Kvalificeringsprojekt </w:t>
            </w:r>
            <w:r>
              <w:rPr>
                <w:b/>
              </w:rPr>
              <w:t>2</w:t>
            </w:r>
            <w:r w:rsidRPr="00CF7EE6">
              <w:rPr>
                <w:b/>
              </w:rPr>
              <w:t xml:space="preserve"> (</w:t>
            </w:r>
            <w:r>
              <w:rPr>
                <w:b/>
              </w:rPr>
              <w:t>projekteringsledar</w:t>
            </w:r>
            <w:r w:rsidR="00954FD5">
              <w:rPr>
                <w:b/>
              </w:rPr>
              <w:t>e</w:t>
            </w:r>
            <w:r w:rsidRPr="00CF7EE6">
              <w:rPr>
                <w:b/>
              </w:rPr>
              <w:t>)</w:t>
            </w:r>
          </w:p>
        </w:tc>
      </w:tr>
      <w:tr w:rsidR="005958F5" w14:paraId="3623315C" w14:textId="77777777" w:rsidTr="000D4E6C">
        <w:trPr>
          <w:trHeight w:val="340"/>
        </w:trPr>
        <w:tc>
          <w:tcPr>
            <w:tcW w:w="2943" w:type="dxa"/>
            <w:tcBorders>
              <w:top w:val="single" w:sz="4" w:space="0" w:color="auto"/>
            </w:tcBorders>
            <w:vAlign w:val="center"/>
          </w:tcPr>
          <w:p w14:paraId="05028127" w14:textId="77777777" w:rsidR="005958F5" w:rsidRPr="00CD6F86" w:rsidRDefault="005958F5" w:rsidP="000D4E6C">
            <w:r w:rsidRPr="00CD6F86">
              <w:t>Projektnamn:</w:t>
            </w:r>
          </w:p>
        </w:tc>
        <w:tc>
          <w:tcPr>
            <w:tcW w:w="6237" w:type="dxa"/>
            <w:tcBorders>
              <w:top w:val="single" w:sz="4" w:space="0" w:color="auto"/>
              <w:bottom w:val="dotted" w:sz="4" w:space="0" w:color="auto"/>
            </w:tcBorders>
            <w:vAlign w:val="center"/>
          </w:tcPr>
          <w:p w14:paraId="4C215769"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2353A1B0" w14:textId="77777777" w:rsidTr="000D4E6C">
        <w:trPr>
          <w:trHeight w:val="340"/>
        </w:trPr>
        <w:tc>
          <w:tcPr>
            <w:tcW w:w="2943" w:type="dxa"/>
            <w:vAlign w:val="center"/>
          </w:tcPr>
          <w:p w14:paraId="7F296492" w14:textId="77777777" w:rsidR="005958F5" w:rsidRPr="00CD6F86" w:rsidRDefault="005958F5" w:rsidP="000D4E6C">
            <w:r w:rsidRPr="00CD6F86">
              <w:t>Entreprenadform</w:t>
            </w:r>
          </w:p>
        </w:tc>
        <w:tc>
          <w:tcPr>
            <w:tcW w:w="6237" w:type="dxa"/>
            <w:tcBorders>
              <w:top w:val="dotted" w:sz="4" w:space="0" w:color="auto"/>
              <w:bottom w:val="dotted" w:sz="4" w:space="0" w:color="auto"/>
            </w:tcBorders>
            <w:vAlign w:val="center"/>
          </w:tcPr>
          <w:p w14:paraId="7204202F"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2C425BED" w14:textId="77777777" w:rsidTr="000D4E6C">
        <w:trPr>
          <w:trHeight w:val="340"/>
        </w:trPr>
        <w:tc>
          <w:tcPr>
            <w:tcW w:w="2943" w:type="dxa"/>
            <w:vAlign w:val="center"/>
          </w:tcPr>
          <w:p w14:paraId="5A6EA518" w14:textId="77777777" w:rsidR="005958F5" w:rsidRPr="00CD6F86" w:rsidRDefault="005958F5" w:rsidP="000D4E6C">
            <w:r w:rsidRPr="00CD6F86">
              <w:t>Datum för slutbesiktning:</w:t>
            </w:r>
          </w:p>
        </w:tc>
        <w:tc>
          <w:tcPr>
            <w:tcW w:w="6237" w:type="dxa"/>
            <w:tcBorders>
              <w:top w:val="dotted" w:sz="4" w:space="0" w:color="auto"/>
              <w:bottom w:val="dotted" w:sz="4" w:space="0" w:color="auto"/>
            </w:tcBorders>
            <w:vAlign w:val="center"/>
          </w:tcPr>
          <w:p w14:paraId="61C0607C"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6811A150" w14:textId="77777777" w:rsidTr="000D4E6C">
        <w:trPr>
          <w:trHeight w:val="340"/>
        </w:trPr>
        <w:tc>
          <w:tcPr>
            <w:tcW w:w="2943" w:type="dxa"/>
            <w:vAlign w:val="center"/>
          </w:tcPr>
          <w:p w14:paraId="08CD55A3" w14:textId="77777777" w:rsidR="005958F5" w:rsidRPr="00CD6F86" w:rsidRDefault="005958F5" w:rsidP="000D4E6C">
            <w:r w:rsidRPr="00CD6F86">
              <w:t>Entreprenadsumma:</w:t>
            </w:r>
          </w:p>
        </w:tc>
        <w:tc>
          <w:tcPr>
            <w:tcW w:w="6237" w:type="dxa"/>
            <w:tcBorders>
              <w:top w:val="dotted" w:sz="4" w:space="0" w:color="auto"/>
              <w:bottom w:val="dotted" w:sz="4" w:space="0" w:color="auto"/>
            </w:tcBorders>
            <w:vAlign w:val="center"/>
          </w:tcPr>
          <w:p w14:paraId="485B0D14"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666EC749" w14:textId="77777777" w:rsidTr="000D4E6C">
        <w:trPr>
          <w:trHeight w:val="340"/>
        </w:trPr>
        <w:tc>
          <w:tcPr>
            <w:tcW w:w="2943" w:type="dxa"/>
            <w:vAlign w:val="center"/>
          </w:tcPr>
          <w:p w14:paraId="07666D3B" w14:textId="77777777" w:rsidR="005958F5" w:rsidRPr="00CD6F86" w:rsidRDefault="005958F5" w:rsidP="000D4E6C">
            <w:r w:rsidRPr="00CD6F86">
              <w:t>Kort beskrivning av projektet:</w:t>
            </w:r>
          </w:p>
        </w:tc>
        <w:tc>
          <w:tcPr>
            <w:tcW w:w="6237" w:type="dxa"/>
            <w:tcBorders>
              <w:top w:val="dotted" w:sz="4" w:space="0" w:color="auto"/>
              <w:bottom w:val="dotted" w:sz="4" w:space="0" w:color="auto"/>
            </w:tcBorders>
            <w:vAlign w:val="center"/>
          </w:tcPr>
          <w:p w14:paraId="7F792AE0" w14:textId="77777777" w:rsidR="005958F5" w:rsidRDefault="005958F5" w:rsidP="000D4E6C">
            <w:r>
              <w:fldChar w:fldCharType="begin">
                <w:ffData>
                  <w:name w:val=""/>
                  <w:enabled/>
                  <w:calcOnExit w:val="0"/>
                  <w:textInput>
                    <w:maxLength w:val="400"/>
                  </w:textInput>
                </w:ffData>
              </w:fldChar>
            </w:r>
            <w:r>
              <w:instrText xml:space="preserve"> FORMTEXT </w:instrText>
            </w:r>
            <w:r>
              <w:fldChar w:fldCharType="separate"/>
            </w:r>
            <w:r>
              <w:rPr>
                <w:noProof/>
              </w:rPr>
              <w:t>     </w:t>
            </w:r>
            <w:r>
              <w:fldChar w:fldCharType="end"/>
            </w:r>
          </w:p>
        </w:tc>
      </w:tr>
      <w:tr w:rsidR="005958F5" w14:paraId="10020622" w14:textId="77777777" w:rsidTr="000D4E6C">
        <w:trPr>
          <w:trHeight w:val="340"/>
        </w:trPr>
        <w:tc>
          <w:tcPr>
            <w:tcW w:w="2943" w:type="dxa"/>
            <w:vAlign w:val="center"/>
          </w:tcPr>
          <w:p w14:paraId="42E03BB9" w14:textId="77777777" w:rsidR="005958F5" w:rsidRPr="00CD6F86" w:rsidRDefault="005958F5" w:rsidP="000D4E6C">
            <w:r w:rsidRPr="00CD6F86">
              <w:t>Beställare:</w:t>
            </w:r>
          </w:p>
        </w:tc>
        <w:tc>
          <w:tcPr>
            <w:tcW w:w="6237" w:type="dxa"/>
            <w:tcBorders>
              <w:top w:val="dotted" w:sz="4" w:space="0" w:color="auto"/>
              <w:bottom w:val="dotted" w:sz="4" w:space="0" w:color="auto"/>
            </w:tcBorders>
            <w:vAlign w:val="center"/>
          </w:tcPr>
          <w:p w14:paraId="2F5FF9E1"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038D1B47" w14:textId="77777777" w:rsidTr="000D4E6C">
        <w:trPr>
          <w:trHeight w:val="340"/>
        </w:trPr>
        <w:tc>
          <w:tcPr>
            <w:tcW w:w="2943" w:type="dxa"/>
            <w:vAlign w:val="center"/>
          </w:tcPr>
          <w:p w14:paraId="38B1EE37" w14:textId="77777777" w:rsidR="005958F5" w:rsidRPr="00CD6F86" w:rsidRDefault="005958F5" w:rsidP="000D4E6C">
            <w:r w:rsidRPr="00CD6F86">
              <w:t>Projektansvarig hos beställare:</w:t>
            </w:r>
          </w:p>
        </w:tc>
        <w:tc>
          <w:tcPr>
            <w:tcW w:w="6237" w:type="dxa"/>
            <w:tcBorders>
              <w:top w:val="dotted" w:sz="4" w:space="0" w:color="auto"/>
              <w:bottom w:val="dotted" w:sz="4" w:space="0" w:color="auto"/>
            </w:tcBorders>
            <w:vAlign w:val="center"/>
          </w:tcPr>
          <w:p w14:paraId="1D0C7FBC"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59C56BC5" w14:textId="77777777" w:rsidTr="000D4E6C">
        <w:trPr>
          <w:trHeight w:val="340"/>
        </w:trPr>
        <w:tc>
          <w:tcPr>
            <w:tcW w:w="2943" w:type="dxa"/>
            <w:vAlign w:val="center"/>
          </w:tcPr>
          <w:p w14:paraId="575C2D50" w14:textId="77777777" w:rsidR="005958F5" w:rsidRPr="00CD6F86" w:rsidRDefault="005958F5" w:rsidP="000D4E6C">
            <w:r w:rsidRPr="00CD6F86">
              <w:lastRenderedPageBreak/>
              <w:t>Telefon:</w:t>
            </w:r>
          </w:p>
        </w:tc>
        <w:tc>
          <w:tcPr>
            <w:tcW w:w="6237" w:type="dxa"/>
            <w:tcBorders>
              <w:top w:val="dotted" w:sz="4" w:space="0" w:color="auto"/>
              <w:bottom w:val="dotted" w:sz="4" w:space="0" w:color="auto"/>
            </w:tcBorders>
            <w:vAlign w:val="center"/>
          </w:tcPr>
          <w:p w14:paraId="06432A96"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0738A018" w14:textId="77777777" w:rsidTr="000D4E6C">
        <w:trPr>
          <w:trHeight w:val="340"/>
        </w:trPr>
        <w:tc>
          <w:tcPr>
            <w:tcW w:w="2943" w:type="dxa"/>
            <w:vAlign w:val="center"/>
          </w:tcPr>
          <w:p w14:paraId="05C45603" w14:textId="77777777" w:rsidR="005958F5" w:rsidRPr="00CD6F86" w:rsidRDefault="005958F5" w:rsidP="000D4E6C">
            <w:r w:rsidRPr="00CD6F86">
              <w:t>E-post:</w:t>
            </w:r>
          </w:p>
        </w:tc>
        <w:tc>
          <w:tcPr>
            <w:tcW w:w="6237" w:type="dxa"/>
            <w:tcBorders>
              <w:top w:val="dotted" w:sz="4" w:space="0" w:color="auto"/>
              <w:bottom w:val="dotted" w:sz="4" w:space="0" w:color="auto"/>
            </w:tcBorders>
            <w:vAlign w:val="center"/>
          </w:tcPr>
          <w:p w14:paraId="582464B7" w14:textId="77777777" w:rsidR="005958F5" w:rsidRDefault="005958F5" w:rsidP="000D4E6C">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5958F5" w14:paraId="3A626ED1" w14:textId="77777777" w:rsidTr="000D4E6C">
        <w:trPr>
          <w:trHeight w:hRule="exact" w:val="113"/>
        </w:trPr>
        <w:tc>
          <w:tcPr>
            <w:tcW w:w="2943" w:type="dxa"/>
            <w:vAlign w:val="center"/>
          </w:tcPr>
          <w:p w14:paraId="22626381" w14:textId="77777777" w:rsidR="005958F5" w:rsidRPr="0027738D" w:rsidRDefault="005958F5" w:rsidP="000D4E6C">
            <w:pPr>
              <w:rPr>
                <w:highlight w:val="yellow"/>
              </w:rPr>
            </w:pPr>
          </w:p>
        </w:tc>
        <w:tc>
          <w:tcPr>
            <w:tcW w:w="6237" w:type="dxa"/>
            <w:tcBorders>
              <w:top w:val="dotted" w:sz="4" w:space="0" w:color="auto"/>
              <w:bottom w:val="single" w:sz="4" w:space="0" w:color="auto"/>
            </w:tcBorders>
            <w:vAlign w:val="center"/>
          </w:tcPr>
          <w:p w14:paraId="33901AD7" w14:textId="77777777" w:rsidR="005958F5" w:rsidRDefault="005958F5" w:rsidP="000D4E6C"/>
        </w:tc>
      </w:tr>
    </w:tbl>
    <w:p w14:paraId="3821A605" w14:textId="77777777" w:rsidR="00AD3648" w:rsidRDefault="00AD3648" w:rsidP="00AD3648">
      <w:pPr>
        <w:pStyle w:val="Ingenlista1"/>
      </w:pPr>
    </w:p>
    <w:p w14:paraId="76588B07" w14:textId="77777777" w:rsidR="005958F5" w:rsidRDefault="005958F5" w:rsidP="00AD3648">
      <w:pPr>
        <w:pStyle w:val="Ingenlista1"/>
      </w:pPr>
    </w:p>
    <w:tbl>
      <w:tblPr>
        <w:tblW w:w="918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43"/>
        <w:gridCol w:w="6237"/>
      </w:tblGrid>
      <w:tr w:rsidR="00DD1E6B" w14:paraId="33B55885" w14:textId="77777777" w:rsidTr="005958F5">
        <w:trPr>
          <w:trHeight w:val="340"/>
        </w:trPr>
        <w:tc>
          <w:tcPr>
            <w:tcW w:w="9180" w:type="dxa"/>
            <w:gridSpan w:val="2"/>
            <w:tcBorders>
              <w:top w:val="single" w:sz="4" w:space="0" w:color="auto"/>
              <w:bottom w:val="single" w:sz="4" w:space="0" w:color="auto"/>
            </w:tcBorders>
            <w:shd w:val="clear" w:color="auto" w:fill="C0C0C0"/>
            <w:vAlign w:val="center"/>
          </w:tcPr>
          <w:p w14:paraId="7DEACC87" w14:textId="37E23260" w:rsidR="00AD3648" w:rsidRPr="00CD6F86" w:rsidRDefault="00DB5411" w:rsidP="00866BCB">
            <w:pPr>
              <w:rPr>
                <w:b/>
              </w:rPr>
            </w:pPr>
            <w:r w:rsidRPr="00CD6F86">
              <w:rPr>
                <w:b/>
              </w:rPr>
              <w:t xml:space="preserve">Kvalificeringsprojekt </w:t>
            </w:r>
            <w:r w:rsidR="005958F5" w:rsidRPr="00CD6F86">
              <w:rPr>
                <w:b/>
              </w:rPr>
              <w:t>3</w:t>
            </w:r>
            <w:r w:rsidRPr="00CD6F86">
              <w:rPr>
                <w:b/>
              </w:rPr>
              <w:t xml:space="preserve"> (platschef)</w:t>
            </w:r>
          </w:p>
        </w:tc>
      </w:tr>
      <w:tr w:rsidR="00DD1E6B" w14:paraId="19DF7B48" w14:textId="77777777" w:rsidTr="005958F5">
        <w:trPr>
          <w:trHeight w:val="340"/>
        </w:trPr>
        <w:tc>
          <w:tcPr>
            <w:tcW w:w="2943" w:type="dxa"/>
            <w:tcBorders>
              <w:top w:val="single" w:sz="4" w:space="0" w:color="auto"/>
            </w:tcBorders>
            <w:vAlign w:val="center"/>
          </w:tcPr>
          <w:p w14:paraId="4F11BB5C" w14:textId="77777777" w:rsidR="00AD3648" w:rsidRPr="00CD6F86" w:rsidRDefault="00DB5411" w:rsidP="00866BCB">
            <w:r w:rsidRPr="00CD6F86">
              <w:t>Projektnamn:</w:t>
            </w:r>
          </w:p>
        </w:tc>
        <w:tc>
          <w:tcPr>
            <w:tcW w:w="6237" w:type="dxa"/>
            <w:tcBorders>
              <w:top w:val="single" w:sz="4" w:space="0" w:color="auto"/>
              <w:bottom w:val="dotted" w:sz="4" w:space="0" w:color="auto"/>
            </w:tcBorders>
            <w:vAlign w:val="center"/>
          </w:tcPr>
          <w:p w14:paraId="764D987A"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31CDE9EA" w14:textId="77777777" w:rsidTr="005958F5">
        <w:trPr>
          <w:trHeight w:val="340"/>
        </w:trPr>
        <w:tc>
          <w:tcPr>
            <w:tcW w:w="2943" w:type="dxa"/>
            <w:vAlign w:val="center"/>
          </w:tcPr>
          <w:p w14:paraId="2D892F7B" w14:textId="77777777" w:rsidR="00AD3648" w:rsidRPr="00CD6F86" w:rsidRDefault="00DB5411" w:rsidP="00866BCB">
            <w:r w:rsidRPr="00CD6F86">
              <w:t>Entreprenadform</w:t>
            </w:r>
          </w:p>
        </w:tc>
        <w:tc>
          <w:tcPr>
            <w:tcW w:w="6237" w:type="dxa"/>
            <w:tcBorders>
              <w:top w:val="dotted" w:sz="4" w:space="0" w:color="auto"/>
              <w:bottom w:val="dotted" w:sz="4" w:space="0" w:color="auto"/>
            </w:tcBorders>
            <w:vAlign w:val="center"/>
          </w:tcPr>
          <w:p w14:paraId="02EF4F9D"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01FCA8A7" w14:textId="77777777" w:rsidTr="005958F5">
        <w:trPr>
          <w:trHeight w:val="340"/>
        </w:trPr>
        <w:tc>
          <w:tcPr>
            <w:tcW w:w="2943" w:type="dxa"/>
            <w:vAlign w:val="center"/>
          </w:tcPr>
          <w:p w14:paraId="5E2B865E" w14:textId="7DCF66B2" w:rsidR="00AD3648" w:rsidRPr="00CD6F86" w:rsidRDefault="005958F5" w:rsidP="00866BCB">
            <w:r w:rsidRPr="00CD6F86">
              <w:t>Datum för slutbesiktning:</w:t>
            </w:r>
          </w:p>
        </w:tc>
        <w:tc>
          <w:tcPr>
            <w:tcW w:w="6237" w:type="dxa"/>
            <w:tcBorders>
              <w:top w:val="dotted" w:sz="4" w:space="0" w:color="auto"/>
              <w:bottom w:val="dotted" w:sz="4" w:space="0" w:color="auto"/>
            </w:tcBorders>
            <w:vAlign w:val="center"/>
          </w:tcPr>
          <w:p w14:paraId="46CEAE2C"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1E69E3F5" w14:textId="77777777" w:rsidTr="005958F5">
        <w:trPr>
          <w:trHeight w:val="340"/>
        </w:trPr>
        <w:tc>
          <w:tcPr>
            <w:tcW w:w="2943" w:type="dxa"/>
            <w:vAlign w:val="center"/>
          </w:tcPr>
          <w:p w14:paraId="54DEB9E7" w14:textId="77777777" w:rsidR="00AD3648" w:rsidRPr="00CD6F86" w:rsidRDefault="00DB5411" w:rsidP="00866BCB">
            <w:r w:rsidRPr="00CD6F86">
              <w:t>Entreprenadsumma:</w:t>
            </w:r>
          </w:p>
        </w:tc>
        <w:tc>
          <w:tcPr>
            <w:tcW w:w="6237" w:type="dxa"/>
            <w:tcBorders>
              <w:top w:val="dotted" w:sz="4" w:space="0" w:color="auto"/>
              <w:bottom w:val="dotted" w:sz="4" w:space="0" w:color="auto"/>
            </w:tcBorders>
            <w:vAlign w:val="center"/>
          </w:tcPr>
          <w:p w14:paraId="7F8EA556"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156F1F95" w14:textId="77777777" w:rsidTr="005958F5">
        <w:trPr>
          <w:trHeight w:val="340"/>
        </w:trPr>
        <w:tc>
          <w:tcPr>
            <w:tcW w:w="2943" w:type="dxa"/>
            <w:vAlign w:val="center"/>
          </w:tcPr>
          <w:p w14:paraId="5F5AF077" w14:textId="77777777" w:rsidR="00AD3648" w:rsidRPr="00CD6F86" w:rsidRDefault="00DB5411" w:rsidP="00866BCB">
            <w:r w:rsidRPr="00CD6F86">
              <w:t>Kort beskrivning av projektet:</w:t>
            </w:r>
          </w:p>
        </w:tc>
        <w:tc>
          <w:tcPr>
            <w:tcW w:w="6237" w:type="dxa"/>
            <w:tcBorders>
              <w:top w:val="dotted" w:sz="4" w:space="0" w:color="auto"/>
              <w:bottom w:val="dotted" w:sz="4" w:space="0" w:color="auto"/>
            </w:tcBorders>
            <w:vAlign w:val="center"/>
          </w:tcPr>
          <w:p w14:paraId="3EC7E37E" w14:textId="77777777" w:rsidR="00AD3648" w:rsidRDefault="00DB5411" w:rsidP="00866BCB">
            <w:r>
              <w:fldChar w:fldCharType="begin">
                <w:ffData>
                  <w:name w:val=""/>
                  <w:enabled/>
                  <w:calcOnExit w:val="0"/>
                  <w:textInput>
                    <w:maxLength w:val="400"/>
                  </w:textInput>
                </w:ffData>
              </w:fldChar>
            </w:r>
            <w:r>
              <w:instrText xml:space="preserve"> FORMTEXT </w:instrText>
            </w:r>
            <w:r>
              <w:fldChar w:fldCharType="separate"/>
            </w:r>
            <w:r>
              <w:rPr>
                <w:noProof/>
              </w:rPr>
              <w:t>     </w:t>
            </w:r>
            <w:r>
              <w:fldChar w:fldCharType="end"/>
            </w:r>
          </w:p>
        </w:tc>
      </w:tr>
      <w:tr w:rsidR="00DD1E6B" w14:paraId="6E934D29" w14:textId="77777777" w:rsidTr="005958F5">
        <w:trPr>
          <w:trHeight w:val="340"/>
        </w:trPr>
        <w:tc>
          <w:tcPr>
            <w:tcW w:w="2943" w:type="dxa"/>
            <w:vAlign w:val="center"/>
          </w:tcPr>
          <w:p w14:paraId="631B638E" w14:textId="77777777" w:rsidR="00AD3648" w:rsidRPr="00CD6F86" w:rsidRDefault="00DB5411" w:rsidP="00866BCB">
            <w:r w:rsidRPr="00CD6F86">
              <w:t>Be</w:t>
            </w:r>
            <w:r w:rsidRPr="00CD6F86">
              <w:t>ställare:</w:t>
            </w:r>
          </w:p>
        </w:tc>
        <w:tc>
          <w:tcPr>
            <w:tcW w:w="6237" w:type="dxa"/>
            <w:tcBorders>
              <w:top w:val="dotted" w:sz="4" w:space="0" w:color="auto"/>
              <w:bottom w:val="dotted" w:sz="4" w:space="0" w:color="auto"/>
            </w:tcBorders>
            <w:vAlign w:val="center"/>
          </w:tcPr>
          <w:p w14:paraId="2CC722EB"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65CBC237" w14:textId="77777777" w:rsidTr="005958F5">
        <w:trPr>
          <w:trHeight w:val="340"/>
        </w:trPr>
        <w:tc>
          <w:tcPr>
            <w:tcW w:w="2943" w:type="dxa"/>
            <w:vAlign w:val="center"/>
          </w:tcPr>
          <w:p w14:paraId="24041C27" w14:textId="77777777" w:rsidR="00AD3648" w:rsidRPr="00CD6F86" w:rsidRDefault="00DB5411" w:rsidP="00866BCB">
            <w:r w:rsidRPr="00CD6F86">
              <w:t>Projektansvarig hos beställare:</w:t>
            </w:r>
          </w:p>
        </w:tc>
        <w:tc>
          <w:tcPr>
            <w:tcW w:w="6237" w:type="dxa"/>
            <w:tcBorders>
              <w:top w:val="dotted" w:sz="4" w:space="0" w:color="auto"/>
              <w:bottom w:val="dotted" w:sz="4" w:space="0" w:color="auto"/>
            </w:tcBorders>
            <w:vAlign w:val="center"/>
          </w:tcPr>
          <w:p w14:paraId="4CB8BA31"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358239F4" w14:textId="77777777" w:rsidTr="005958F5">
        <w:trPr>
          <w:trHeight w:val="340"/>
        </w:trPr>
        <w:tc>
          <w:tcPr>
            <w:tcW w:w="2943" w:type="dxa"/>
            <w:vAlign w:val="center"/>
          </w:tcPr>
          <w:p w14:paraId="54E69EB5" w14:textId="77777777" w:rsidR="00AD3648" w:rsidRPr="00CD6F86" w:rsidRDefault="00DB5411" w:rsidP="00866BCB">
            <w:r w:rsidRPr="00CD6F86">
              <w:t>Telefon:</w:t>
            </w:r>
          </w:p>
        </w:tc>
        <w:tc>
          <w:tcPr>
            <w:tcW w:w="6237" w:type="dxa"/>
            <w:tcBorders>
              <w:top w:val="dotted" w:sz="4" w:space="0" w:color="auto"/>
              <w:bottom w:val="dotted" w:sz="4" w:space="0" w:color="auto"/>
            </w:tcBorders>
            <w:vAlign w:val="center"/>
          </w:tcPr>
          <w:p w14:paraId="2E6360B8"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5D582053" w14:textId="77777777" w:rsidTr="005958F5">
        <w:trPr>
          <w:trHeight w:val="340"/>
        </w:trPr>
        <w:tc>
          <w:tcPr>
            <w:tcW w:w="2943" w:type="dxa"/>
            <w:vAlign w:val="center"/>
          </w:tcPr>
          <w:p w14:paraId="5FF60793" w14:textId="77777777" w:rsidR="00AD3648" w:rsidRPr="00CD6F86" w:rsidRDefault="00DB5411" w:rsidP="00866BCB">
            <w:r w:rsidRPr="00CD6F86">
              <w:t>E-post:</w:t>
            </w:r>
          </w:p>
        </w:tc>
        <w:tc>
          <w:tcPr>
            <w:tcW w:w="6237" w:type="dxa"/>
            <w:tcBorders>
              <w:top w:val="dotted" w:sz="4" w:space="0" w:color="auto"/>
              <w:bottom w:val="dotted" w:sz="4" w:space="0" w:color="auto"/>
            </w:tcBorders>
            <w:vAlign w:val="center"/>
          </w:tcPr>
          <w:p w14:paraId="7C8D8C9B" w14:textId="77777777" w:rsidR="00AD3648" w:rsidRDefault="00DB5411" w:rsidP="00866BCB">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390EE281" w14:textId="77777777" w:rsidTr="005958F5">
        <w:trPr>
          <w:trHeight w:hRule="exact" w:val="113"/>
        </w:trPr>
        <w:tc>
          <w:tcPr>
            <w:tcW w:w="2943" w:type="dxa"/>
            <w:vAlign w:val="center"/>
          </w:tcPr>
          <w:p w14:paraId="18DD0079" w14:textId="77777777" w:rsidR="00AD3648" w:rsidRPr="0027738D" w:rsidRDefault="00AD3648" w:rsidP="00866BCB">
            <w:pPr>
              <w:rPr>
                <w:highlight w:val="yellow"/>
              </w:rPr>
            </w:pPr>
          </w:p>
        </w:tc>
        <w:tc>
          <w:tcPr>
            <w:tcW w:w="6237" w:type="dxa"/>
            <w:tcBorders>
              <w:top w:val="dotted" w:sz="4" w:space="0" w:color="auto"/>
              <w:bottom w:val="single" w:sz="4" w:space="0" w:color="auto"/>
            </w:tcBorders>
            <w:vAlign w:val="center"/>
          </w:tcPr>
          <w:p w14:paraId="7167E025" w14:textId="77777777" w:rsidR="00AD3648" w:rsidRDefault="00AD3648" w:rsidP="00866BCB"/>
        </w:tc>
      </w:tr>
    </w:tbl>
    <w:p w14:paraId="0B143A78" w14:textId="77777777" w:rsidR="00AD3648" w:rsidRDefault="00AD3648" w:rsidP="00AD3648">
      <w:pPr>
        <w:pStyle w:val="Ingenlista1"/>
      </w:pPr>
    </w:p>
    <w:p w14:paraId="2213CBA3" w14:textId="77777777" w:rsidR="00AD3648" w:rsidRPr="00A23776" w:rsidRDefault="00DB5411" w:rsidP="00AD3648">
      <w:pPr>
        <w:pStyle w:val="Rubrik3"/>
      </w:pPr>
      <w:r w:rsidRPr="00A23776">
        <w:t>AFB.624</w:t>
      </w:r>
      <w:r>
        <w:t xml:space="preserve"> </w:t>
      </w:r>
      <w:r w:rsidR="002922B0">
        <w:t xml:space="preserve">Åberopande av annat företags kapacitet </w:t>
      </w:r>
    </w:p>
    <w:p w14:paraId="6C77EEF9" w14:textId="77777777" w:rsidR="00A23776" w:rsidRPr="00A23776" w:rsidRDefault="00DB5411" w:rsidP="00AD3648">
      <w:r w:rsidRPr="00A23776">
        <w:t xml:space="preserve"> </w:t>
      </w:r>
    </w:p>
    <w:p w14:paraId="5017C097" w14:textId="77777777" w:rsidR="00AD3648" w:rsidRPr="00A23776" w:rsidRDefault="00DB5411" w:rsidP="00AD3648">
      <w:r w:rsidRPr="00A23776">
        <w:t>Denna uppgift behövs endast vid åberopandet av annat företags kapacitet.</w:t>
      </w:r>
    </w:p>
    <w:tbl>
      <w:tblPr>
        <w:tblW w:w="9180" w:type="dxa"/>
        <w:tblLayout w:type="fixed"/>
        <w:tblLook w:val="01E0" w:firstRow="1" w:lastRow="1" w:firstColumn="1" w:lastColumn="1" w:noHBand="0" w:noVBand="0"/>
      </w:tblPr>
      <w:tblGrid>
        <w:gridCol w:w="2093"/>
        <w:gridCol w:w="7087"/>
      </w:tblGrid>
      <w:tr w:rsidR="00DD1E6B" w14:paraId="748A9841" w14:textId="77777777" w:rsidTr="00AF2A47">
        <w:trPr>
          <w:trHeight w:val="284"/>
        </w:trPr>
        <w:tc>
          <w:tcPr>
            <w:tcW w:w="2093" w:type="dxa"/>
            <w:tcBorders>
              <w:top w:val="single" w:sz="4" w:space="0" w:color="auto"/>
              <w:left w:val="single" w:sz="4" w:space="0" w:color="auto"/>
              <w:bottom w:val="single" w:sz="4" w:space="0" w:color="auto"/>
            </w:tcBorders>
            <w:shd w:val="clear" w:color="auto" w:fill="C0C0C0"/>
          </w:tcPr>
          <w:p w14:paraId="3A443DB1" w14:textId="77777777" w:rsidR="00AD3648" w:rsidRPr="00A23776" w:rsidRDefault="00DB5411" w:rsidP="00866BCB">
            <w:r w:rsidRPr="00A23776">
              <w:t xml:space="preserve">Leverantör </w:t>
            </w:r>
          </w:p>
        </w:tc>
        <w:tc>
          <w:tcPr>
            <w:tcW w:w="7087" w:type="dxa"/>
            <w:tcBorders>
              <w:top w:val="single" w:sz="4" w:space="0" w:color="auto"/>
              <w:bottom w:val="single" w:sz="4" w:space="0" w:color="auto"/>
              <w:right w:val="single" w:sz="4" w:space="0" w:color="auto"/>
            </w:tcBorders>
            <w:shd w:val="clear" w:color="auto" w:fill="C0C0C0"/>
          </w:tcPr>
          <w:p w14:paraId="66FF8B29" w14:textId="77777777" w:rsidR="00AD3648" w:rsidRPr="00A23776" w:rsidRDefault="00DB5411" w:rsidP="00866BCB">
            <w:r w:rsidRPr="00A23776">
              <w:t>Organisationsnummer</w:t>
            </w:r>
          </w:p>
        </w:tc>
      </w:tr>
      <w:tr w:rsidR="00DD1E6B" w14:paraId="5097780D" w14:textId="77777777" w:rsidTr="00AF2A47">
        <w:trPr>
          <w:trHeight w:val="284"/>
        </w:trPr>
        <w:tc>
          <w:tcPr>
            <w:tcW w:w="2093" w:type="dxa"/>
            <w:tcBorders>
              <w:top w:val="single" w:sz="4" w:space="0" w:color="auto"/>
              <w:left w:val="single" w:sz="4" w:space="0" w:color="auto"/>
              <w:bottom w:val="dotted" w:sz="4" w:space="0" w:color="auto"/>
            </w:tcBorders>
            <w:vAlign w:val="center"/>
          </w:tcPr>
          <w:p w14:paraId="03FFF931" w14:textId="77777777" w:rsidR="00AD3648" w:rsidRPr="00A23776" w:rsidRDefault="00DB5411" w:rsidP="00866BCB">
            <w:r w:rsidRPr="00A23776">
              <w:fldChar w:fldCharType="begin">
                <w:ffData>
                  <w:name w:val=""/>
                  <w:enabled/>
                  <w:calcOnExit w:val="0"/>
                  <w:textInput>
                    <w:maxLength w:val="70"/>
                  </w:textInput>
                </w:ffData>
              </w:fldChar>
            </w:r>
            <w:r w:rsidRPr="00A23776">
              <w:instrText xml:space="preserve"> FORMTEXT </w:instrText>
            </w:r>
            <w:r w:rsidRPr="00A23776">
              <w:fldChar w:fldCharType="separate"/>
            </w:r>
            <w:r w:rsidRPr="00A23776">
              <w:rPr>
                <w:noProof/>
              </w:rPr>
              <w:t>     </w:t>
            </w:r>
            <w:r w:rsidRPr="00A23776">
              <w:fldChar w:fldCharType="end"/>
            </w:r>
          </w:p>
        </w:tc>
        <w:tc>
          <w:tcPr>
            <w:tcW w:w="7087" w:type="dxa"/>
            <w:tcBorders>
              <w:top w:val="single" w:sz="4" w:space="0" w:color="auto"/>
              <w:bottom w:val="dotted" w:sz="4" w:space="0" w:color="auto"/>
              <w:right w:val="single" w:sz="4" w:space="0" w:color="auto"/>
            </w:tcBorders>
            <w:vAlign w:val="center"/>
          </w:tcPr>
          <w:p w14:paraId="0E077EC8" w14:textId="77777777" w:rsidR="00AD3648" w:rsidRPr="00A23776" w:rsidRDefault="00DB5411" w:rsidP="00866BCB">
            <w:r w:rsidRPr="00A23776">
              <w:fldChar w:fldCharType="begin">
                <w:ffData>
                  <w:name w:val=""/>
                  <w:enabled/>
                  <w:calcOnExit w:val="0"/>
                  <w:textInput>
                    <w:maxLength w:val="70"/>
                  </w:textInput>
                </w:ffData>
              </w:fldChar>
            </w:r>
            <w:r w:rsidRPr="00A23776">
              <w:instrText xml:space="preserve"> FORMTEXT </w:instrText>
            </w:r>
            <w:r w:rsidRPr="00A23776">
              <w:fldChar w:fldCharType="separate"/>
            </w:r>
            <w:r w:rsidRPr="00A23776">
              <w:rPr>
                <w:noProof/>
              </w:rPr>
              <w:t>     </w:t>
            </w:r>
            <w:r w:rsidRPr="00A23776">
              <w:fldChar w:fldCharType="end"/>
            </w:r>
          </w:p>
        </w:tc>
      </w:tr>
      <w:tr w:rsidR="00DD1E6B" w14:paraId="68DFC648" w14:textId="77777777" w:rsidTr="00AF2A47">
        <w:trPr>
          <w:trHeight w:val="284"/>
        </w:trPr>
        <w:tc>
          <w:tcPr>
            <w:tcW w:w="2093" w:type="dxa"/>
            <w:tcBorders>
              <w:top w:val="dotted" w:sz="4" w:space="0" w:color="auto"/>
              <w:left w:val="single" w:sz="4" w:space="0" w:color="auto"/>
              <w:bottom w:val="dotted" w:sz="4" w:space="0" w:color="auto"/>
            </w:tcBorders>
          </w:tcPr>
          <w:p w14:paraId="5DE569CE" w14:textId="77777777" w:rsidR="00AD3648" w:rsidRPr="00A23776" w:rsidRDefault="00DB5411" w:rsidP="00866BCB">
            <w:r w:rsidRPr="00A23776">
              <w:fldChar w:fldCharType="begin">
                <w:ffData>
                  <w:name w:val=""/>
                  <w:enabled/>
                  <w:calcOnExit w:val="0"/>
                  <w:textInput>
                    <w:maxLength w:val="70"/>
                  </w:textInput>
                </w:ffData>
              </w:fldChar>
            </w:r>
            <w:r w:rsidRPr="00A23776">
              <w:instrText xml:space="preserve"> FORMTEXT </w:instrText>
            </w:r>
            <w:r w:rsidRPr="00A23776">
              <w:fldChar w:fldCharType="separate"/>
            </w:r>
            <w:r w:rsidRPr="00A23776">
              <w:rPr>
                <w:noProof/>
              </w:rPr>
              <w:t>     </w:t>
            </w:r>
            <w:r w:rsidRPr="00A23776">
              <w:fldChar w:fldCharType="end"/>
            </w:r>
          </w:p>
        </w:tc>
        <w:tc>
          <w:tcPr>
            <w:tcW w:w="7087" w:type="dxa"/>
            <w:tcBorders>
              <w:top w:val="dotted" w:sz="4" w:space="0" w:color="auto"/>
              <w:bottom w:val="dotted" w:sz="4" w:space="0" w:color="auto"/>
              <w:right w:val="single" w:sz="4" w:space="0" w:color="auto"/>
            </w:tcBorders>
          </w:tcPr>
          <w:p w14:paraId="4518F0EE" w14:textId="77777777" w:rsidR="00AD3648" w:rsidRPr="00A23776" w:rsidRDefault="00DB5411" w:rsidP="00866BCB">
            <w:r w:rsidRPr="00A23776">
              <w:fldChar w:fldCharType="begin">
                <w:ffData>
                  <w:name w:val=""/>
                  <w:enabled/>
                  <w:calcOnExit w:val="0"/>
                  <w:textInput>
                    <w:maxLength w:val="70"/>
                  </w:textInput>
                </w:ffData>
              </w:fldChar>
            </w:r>
            <w:r w:rsidRPr="00A23776">
              <w:instrText xml:space="preserve"> FORMTEXT </w:instrText>
            </w:r>
            <w:r w:rsidRPr="00A23776">
              <w:fldChar w:fldCharType="separate"/>
            </w:r>
            <w:r w:rsidRPr="00A23776">
              <w:rPr>
                <w:noProof/>
              </w:rPr>
              <w:t>     </w:t>
            </w:r>
            <w:r w:rsidRPr="00A23776">
              <w:fldChar w:fldCharType="end"/>
            </w:r>
          </w:p>
        </w:tc>
      </w:tr>
      <w:tr w:rsidR="00DD1E6B" w14:paraId="3E0C3C17" w14:textId="77777777" w:rsidTr="00AF2A47">
        <w:trPr>
          <w:trHeight w:val="284"/>
        </w:trPr>
        <w:tc>
          <w:tcPr>
            <w:tcW w:w="9180" w:type="dxa"/>
            <w:gridSpan w:val="2"/>
            <w:tcBorders>
              <w:top w:val="dotted" w:sz="4" w:space="0" w:color="auto"/>
              <w:left w:val="single" w:sz="4" w:space="0" w:color="auto"/>
              <w:bottom w:val="single" w:sz="4" w:space="0" w:color="auto"/>
              <w:right w:val="single" w:sz="4" w:space="0" w:color="auto"/>
            </w:tcBorders>
            <w:vAlign w:val="center"/>
          </w:tcPr>
          <w:p w14:paraId="6BC6A09B" w14:textId="23362075" w:rsidR="00AD3648" w:rsidRDefault="00DB5411" w:rsidP="00866BCB">
            <w:r w:rsidRPr="009C0CFF">
              <w:t xml:space="preserve">Bevis, </w:t>
            </w:r>
            <w:proofErr w:type="gramStart"/>
            <w:r w:rsidRPr="009C0CFF">
              <w:t>t.ex.</w:t>
            </w:r>
            <w:proofErr w:type="gramEnd"/>
            <w:r w:rsidRPr="009C0CFF">
              <w:t xml:space="preserve"> i form av samarbetsavtal</w:t>
            </w:r>
            <w:r w:rsidR="00416C74" w:rsidRPr="009C0CFF">
              <w:t xml:space="preserve"> där det tydligt framgår vilken kapacitet som åberopas</w:t>
            </w:r>
            <w:r w:rsidRPr="009C0CFF">
              <w:t>, bifogas som bilaga.</w:t>
            </w:r>
          </w:p>
        </w:tc>
      </w:tr>
    </w:tbl>
    <w:p w14:paraId="766A19D7" w14:textId="77777777" w:rsidR="00AD3648" w:rsidRDefault="00AD3648" w:rsidP="00AD3648">
      <w:pPr>
        <w:pStyle w:val="Ingenlista1"/>
        <w:tabs>
          <w:tab w:val="left" w:pos="1795"/>
        </w:tabs>
        <w:rPr>
          <w:rFonts w:ascii="Arial" w:eastAsia="Arial" w:hAnsi="Arial"/>
          <w:b/>
        </w:rPr>
      </w:pPr>
    </w:p>
    <w:p w14:paraId="24598FBA" w14:textId="60AC0162" w:rsidR="003D5EB4" w:rsidRPr="003D5EB4" w:rsidRDefault="00DB5411" w:rsidP="00CD6F86">
      <w:pPr>
        <w:pStyle w:val="Rubrik3"/>
      </w:pPr>
      <w:r>
        <w:t>AFB.625 F</w:t>
      </w:r>
      <w:r w:rsidR="002922B0">
        <w:t xml:space="preserve">öretagets kvalitetsledningssystem </w:t>
      </w:r>
    </w:p>
    <w:p w14:paraId="1AEBA90A" w14:textId="77777777" w:rsidR="003D5EB4" w:rsidRPr="00CD6F86" w:rsidRDefault="00DB5411" w:rsidP="00AD3648">
      <w:r w:rsidRPr="00CD6F86">
        <w:t xml:space="preserve">Till anbudet bifogas: </w:t>
      </w:r>
    </w:p>
    <w:p w14:paraId="5DC0AFA2" w14:textId="4C7EEE0E" w:rsidR="00AD3648" w:rsidRPr="00CD6F86" w:rsidRDefault="00DB5411" w:rsidP="00AD3648">
      <w:r w:rsidRPr="00CD6F86">
        <w:fldChar w:fldCharType="begin">
          <w:ffData>
            <w:name w:val="Kryss9"/>
            <w:enabled/>
            <w:calcOnExit w:val="0"/>
            <w:checkBox>
              <w:sizeAuto/>
              <w:default w:val="0"/>
            </w:checkBox>
          </w:ffData>
        </w:fldChar>
      </w:r>
      <w:r w:rsidRPr="00CD6F86">
        <w:instrText xml:space="preserve"> FORMCHECKBOX </w:instrText>
      </w:r>
      <w:r>
        <w:fldChar w:fldCharType="separate"/>
      </w:r>
      <w:r w:rsidRPr="00CD6F86">
        <w:fldChar w:fldCharType="end"/>
      </w:r>
      <w:r w:rsidRPr="00CD6F86">
        <w:t xml:space="preserve"> Kopia på certifikat (ISO 9001, FR 2000, </w:t>
      </w:r>
      <w:r w:rsidR="00CD6F86" w:rsidRPr="00CD6F86">
        <w:t>BKMA, Poveldiplom</w:t>
      </w:r>
      <w:r w:rsidRPr="00CD6F86">
        <w:t>)</w:t>
      </w:r>
      <w:r w:rsidR="00AB4E22" w:rsidRPr="00CD6F86">
        <w:br/>
      </w:r>
    </w:p>
    <w:p w14:paraId="441ED33C" w14:textId="77777777" w:rsidR="00AD3648" w:rsidRPr="00CD6F86" w:rsidRDefault="00DB5411" w:rsidP="00AD3648">
      <w:r w:rsidRPr="00CD6F86">
        <w:t>alternativt, om företaget ej är certifierat</w:t>
      </w:r>
    </w:p>
    <w:p w14:paraId="6D9A8886" w14:textId="77777777" w:rsidR="00AD3648" w:rsidRPr="00CD6F86" w:rsidRDefault="00DB5411" w:rsidP="00AD3648">
      <w:r w:rsidRPr="00CD6F86">
        <w:fldChar w:fldCharType="begin">
          <w:ffData>
            <w:name w:val="Kryss10"/>
            <w:enabled/>
            <w:calcOnExit w:val="0"/>
            <w:checkBox>
              <w:sizeAuto/>
              <w:default w:val="0"/>
            </w:checkBox>
          </w:ffData>
        </w:fldChar>
      </w:r>
      <w:r w:rsidRPr="00CD6F86">
        <w:instrText xml:space="preserve"> FORMCHECKBOX </w:instrText>
      </w:r>
      <w:r>
        <w:fldChar w:fldCharType="separate"/>
      </w:r>
      <w:r w:rsidRPr="00CD6F86">
        <w:fldChar w:fldCharType="end"/>
      </w:r>
      <w:r w:rsidRPr="00CD6F86">
        <w:t>Dokumenterad k</w:t>
      </w:r>
      <w:r w:rsidRPr="00CD6F86">
        <w:t>valitetspolicy.</w:t>
      </w:r>
    </w:p>
    <w:p w14:paraId="5C7473D0" w14:textId="77777777" w:rsidR="00AB4E22" w:rsidRPr="00CD6F86" w:rsidRDefault="00AB4E22" w:rsidP="00AD3648"/>
    <w:p w14:paraId="79C52768" w14:textId="77777777" w:rsidR="00AD3648" w:rsidRPr="00CD6F86" w:rsidRDefault="00DB5411" w:rsidP="00AD3648">
      <w:pPr>
        <w:pStyle w:val="Rubrik3"/>
      </w:pPr>
      <w:r w:rsidRPr="00CD6F86">
        <w:t xml:space="preserve">AFB.626 </w:t>
      </w:r>
      <w:r w:rsidR="002922B0" w:rsidRPr="00CD6F86">
        <w:t xml:space="preserve">Företagets miljöledningssystem </w:t>
      </w:r>
    </w:p>
    <w:p w14:paraId="75FE6D38" w14:textId="77777777" w:rsidR="003D5EB4" w:rsidRPr="00CD6F86" w:rsidRDefault="00DB5411" w:rsidP="00AD3648">
      <w:r w:rsidRPr="00CD6F86">
        <w:t xml:space="preserve">Till anbudet bifogas: </w:t>
      </w:r>
    </w:p>
    <w:p w14:paraId="3CB0ED96" w14:textId="45D21D84" w:rsidR="00AD3648" w:rsidRPr="00CD6F86" w:rsidRDefault="00DB5411" w:rsidP="00AD3648">
      <w:r w:rsidRPr="00CD6F86">
        <w:fldChar w:fldCharType="begin">
          <w:ffData>
            <w:name w:val="Kryss9"/>
            <w:enabled/>
            <w:calcOnExit w:val="0"/>
            <w:checkBox>
              <w:sizeAuto/>
              <w:default w:val="0"/>
            </w:checkBox>
          </w:ffData>
        </w:fldChar>
      </w:r>
      <w:r w:rsidRPr="00CD6F86">
        <w:instrText xml:space="preserve"> FORMCHECKBOX </w:instrText>
      </w:r>
      <w:r>
        <w:fldChar w:fldCharType="separate"/>
      </w:r>
      <w:r w:rsidRPr="00CD6F86">
        <w:fldChar w:fldCharType="end"/>
      </w:r>
      <w:r w:rsidRPr="00CD6F86">
        <w:t xml:space="preserve"> Kopia på certifikat (ISO 14001, FR 2000, EMAS, </w:t>
      </w:r>
      <w:r w:rsidR="00CD6F86" w:rsidRPr="00CD6F86">
        <w:t xml:space="preserve">BKMA, </w:t>
      </w:r>
      <w:r w:rsidRPr="00CD6F86">
        <w:t>Povel</w:t>
      </w:r>
      <w:r w:rsidRPr="00CD6F86">
        <w:rPr>
          <w:u w:val="single"/>
        </w:rPr>
        <w:t>diplom</w:t>
      </w:r>
      <w:r w:rsidRPr="00CD6F86">
        <w:t>)</w:t>
      </w:r>
      <w:r w:rsidR="003D5EB4" w:rsidRPr="00CD6F86">
        <w:t xml:space="preserve"> </w:t>
      </w:r>
      <w:r w:rsidRPr="00CD6F86">
        <w:br/>
      </w:r>
    </w:p>
    <w:p w14:paraId="6A97713A" w14:textId="77777777" w:rsidR="00AD3648" w:rsidRPr="00CD6F86" w:rsidRDefault="00DB5411" w:rsidP="00AD3648">
      <w:r w:rsidRPr="00CD6F86">
        <w:t>alternativt, om företaget ej är certifierat</w:t>
      </w:r>
    </w:p>
    <w:p w14:paraId="4EDFA0D3" w14:textId="77777777" w:rsidR="00AD3648" w:rsidRDefault="00DB5411" w:rsidP="00AD3648">
      <w:r w:rsidRPr="00CD6F86">
        <w:fldChar w:fldCharType="begin">
          <w:ffData>
            <w:name w:val="Kryss10"/>
            <w:enabled/>
            <w:calcOnExit w:val="0"/>
            <w:checkBox>
              <w:sizeAuto/>
              <w:default w:val="0"/>
            </w:checkBox>
          </w:ffData>
        </w:fldChar>
      </w:r>
      <w:r w:rsidRPr="00CD6F86">
        <w:instrText xml:space="preserve"> FORMCHECKBOX </w:instrText>
      </w:r>
      <w:r>
        <w:fldChar w:fldCharType="separate"/>
      </w:r>
      <w:r w:rsidRPr="00CD6F86">
        <w:fldChar w:fldCharType="end"/>
      </w:r>
      <w:r w:rsidRPr="00CD6F86">
        <w:t>Dokume</w:t>
      </w:r>
      <w:r w:rsidRPr="00CD6F86">
        <w:t>nterad miljöpolicy.</w:t>
      </w:r>
    </w:p>
    <w:p w14:paraId="7429A7EC" w14:textId="77777777" w:rsidR="00AD3648" w:rsidRDefault="00AD3648" w:rsidP="00AD3648"/>
    <w:p w14:paraId="2DE1769B" w14:textId="77777777" w:rsidR="00CD6F86" w:rsidRDefault="00CD6F86">
      <w:pPr>
        <w:overflowPunct/>
        <w:autoSpaceDE/>
        <w:autoSpaceDN/>
        <w:adjustRightInd/>
        <w:textAlignment w:val="auto"/>
        <w:rPr>
          <w:rFonts w:ascii="Arial" w:eastAsia="Arial" w:hAnsi="Arial"/>
          <w:b/>
          <w:sz w:val="24"/>
        </w:rPr>
      </w:pPr>
      <w:r>
        <w:br w:type="page"/>
      </w:r>
    </w:p>
    <w:p w14:paraId="26D4AD73" w14:textId="622E8642" w:rsidR="00F93A58" w:rsidRDefault="00DB5411" w:rsidP="00F93A58">
      <w:pPr>
        <w:pStyle w:val="Rubrik2"/>
      </w:pPr>
      <w:r>
        <w:lastRenderedPageBreak/>
        <w:t xml:space="preserve">AFB.63 </w:t>
      </w:r>
      <w:r w:rsidR="00283F80">
        <w:t>UPPGIFTER FÖR PRÖVNING AV ANBUD</w:t>
      </w:r>
    </w:p>
    <w:p w14:paraId="480EEA45" w14:textId="77777777" w:rsidR="00F93A58" w:rsidRDefault="00DB5411" w:rsidP="00AB2AAD">
      <w:pPr>
        <w:pStyle w:val="Rubrik3"/>
      </w:pPr>
      <w:r>
        <w:t xml:space="preserve">1. </w:t>
      </w:r>
      <w:r w:rsidR="00283F80">
        <w:t>Ersättning för uppdraget</w:t>
      </w:r>
    </w:p>
    <w:p w14:paraId="7F3E3C91" w14:textId="77777777" w:rsidR="00F93A58" w:rsidRDefault="00F93A58" w:rsidP="00F93A58">
      <w:pPr>
        <w:pStyle w:val="Ingenlista1"/>
      </w:pPr>
    </w:p>
    <w:tbl>
      <w:tblPr>
        <w:tblW w:w="0" w:type="auto"/>
        <w:tblLayout w:type="fixed"/>
        <w:tblLook w:val="01E0" w:firstRow="1" w:lastRow="1" w:firstColumn="1" w:lastColumn="1" w:noHBand="0" w:noVBand="0"/>
      </w:tblPr>
      <w:tblGrid>
        <w:gridCol w:w="6912"/>
        <w:gridCol w:w="2374"/>
      </w:tblGrid>
      <w:tr w:rsidR="00DD1E6B" w14:paraId="68D8C428" w14:textId="77777777" w:rsidTr="00CC3463">
        <w:tc>
          <w:tcPr>
            <w:tcW w:w="6912" w:type="dxa"/>
            <w:tcBorders>
              <w:top w:val="single" w:sz="4" w:space="0" w:color="auto"/>
              <w:left w:val="single" w:sz="4" w:space="0" w:color="auto"/>
              <w:bottom w:val="single" w:sz="4" w:space="0" w:color="auto"/>
            </w:tcBorders>
            <w:shd w:val="clear" w:color="auto" w:fill="C0C0C0"/>
          </w:tcPr>
          <w:p w14:paraId="11A68F46" w14:textId="77777777" w:rsidR="00F93A58" w:rsidRPr="0079366A" w:rsidRDefault="00DB5411" w:rsidP="00CC3463">
            <w:pPr>
              <w:rPr>
                <w:b/>
              </w:rPr>
            </w:pPr>
            <w:r w:rsidRPr="0079366A">
              <w:rPr>
                <w:b/>
              </w:rPr>
              <w:t>Huv</w:t>
            </w:r>
            <w:r>
              <w:rPr>
                <w:b/>
              </w:rPr>
              <w:t xml:space="preserve">udanbud: Fast pris enligt </w:t>
            </w:r>
            <w:r w:rsidR="008C0ECA">
              <w:rPr>
                <w:b/>
              </w:rPr>
              <w:t>AFA.5</w:t>
            </w:r>
          </w:p>
        </w:tc>
        <w:tc>
          <w:tcPr>
            <w:tcW w:w="2374" w:type="dxa"/>
            <w:tcBorders>
              <w:top w:val="single" w:sz="4" w:space="0" w:color="auto"/>
              <w:bottom w:val="single" w:sz="4" w:space="0" w:color="auto"/>
              <w:right w:val="single" w:sz="4" w:space="0" w:color="auto"/>
            </w:tcBorders>
            <w:shd w:val="clear" w:color="auto" w:fill="C0C0C0"/>
          </w:tcPr>
          <w:p w14:paraId="3DD32900" w14:textId="77777777" w:rsidR="00F93A58" w:rsidRDefault="00F93A58" w:rsidP="00CC3463"/>
        </w:tc>
      </w:tr>
      <w:tr w:rsidR="00DD1E6B" w14:paraId="330C586D" w14:textId="77777777" w:rsidTr="00CC3463">
        <w:tc>
          <w:tcPr>
            <w:tcW w:w="6912" w:type="dxa"/>
            <w:tcBorders>
              <w:top w:val="single" w:sz="4" w:space="0" w:color="auto"/>
              <w:left w:val="single" w:sz="4" w:space="0" w:color="auto"/>
              <w:bottom w:val="dotted" w:sz="4" w:space="0" w:color="auto"/>
            </w:tcBorders>
          </w:tcPr>
          <w:p w14:paraId="5EEA2698" w14:textId="77777777" w:rsidR="00F93A58" w:rsidRDefault="00DB5411" w:rsidP="00CC3463">
            <w:r w:rsidRPr="006D4809">
              <w:br/>
              <w:t>(</w:t>
            </w:r>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r>
              <w:t xml:space="preserve">) </w:t>
            </w:r>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2374" w:type="dxa"/>
            <w:tcBorders>
              <w:top w:val="single" w:sz="4" w:space="0" w:color="auto"/>
              <w:right w:val="single" w:sz="4" w:space="0" w:color="auto"/>
            </w:tcBorders>
          </w:tcPr>
          <w:p w14:paraId="57D77CEB" w14:textId="77777777" w:rsidR="00F93A58" w:rsidRDefault="00F93A58" w:rsidP="00CC3463"/>
          <w:p w14:paraId="00E02C33" w14:textId="77777777" w:rsidR="00F93A58" w:rsidRDefault="00DB5411" w:rsidP="00CC3463">
            <w:r>
              <w:t>kronor.</w:t>
            </w:r>
          </w:p>
        </w:tc>
      </w:tr>
      <w:tr w:rsidR="00DD1E6B" w14:paraId="042E5FC6" w14:textId="77777777" w:rsidTr="00CC3463">
        <w:tc>
          <w:tcPr>
            <w:tcW w:w="6912" w:type="dxa"/>
            <w:tcBorders>
              <w:top w:val="dotted" w:sz="4" w:space="0" w:color="auto"/>
              <w:left w:val="single" w:sz="4" w:space="0" w:color="auto"/>
              <w:bottom w:val="single" w:sz="4" w:space="0" w:color="auto"/>
            </w:tcBorders>
          </w:tcPr>
          <w:p w14:paraId="7BA91467" w14:textId="77777777" w:rsidR="00F93A58" w:rsidRDefault="00DB5411" w:rsidP="00CC3463">
            <w:r>
              <w:t xml:space="preserve">Utöver anbudssumman tillkommer lagstadgad mervärdesskatt. </w:t>
            </w:r>
          </w:p>
        </w:tc>
        <w:tc>
          <w:tcPr>
            <w:tcW w:w="2374" w:type="dxa"/>
            <w:tcBorders>
              <w:bottom w:val="single" w:sz="4" w:space="0" w:color="auto"/>
              <w:right w:val="single" w:sz="4" w:space="0" w:color="auto"/>
            </w:tcBorders>
          </w:tcPr>
          <w:p w14:paraId="2080B1B6" w14:textId="77777777" w:rsidR="00F93A58" w:rsidRDefault="00F93A58" w:rsidP="00CC3463"/>
        </w:tc>
      </w:tr>
    </w:tbl>
    <w:p w14:paraId="021CDB71" w14:textId="77777777" w:rsidR="00F93A58" w:rsidRDefault="00F93A58" w:rsidP="00F93A58">
      <w:pPr>
        <w:pStyle w:val="Ingenlista1"/>
      </w:pPr>
    </w:p>
    <w:p w14:paraId="5714D28C" w14:textId="77777777" w:rsidR="00F93A58" w:rsidRDefault="00F93A58" w:rsidP="00F93A58">
      <w:pPr>
        <w:pStyle w:val="Ingenlista1"/>
      </w:pPr>
    </w:p>
    <w:tbl>
      <w:tblPr>
        <w:tblW w:w="0" w:type="auto"/>
        <w:tblLayout w:type="fixed"/>
        <w:tblLook w:val="01E0" w:firstRow="1" w:lastRow="1" w:firstColumn="1" w:lastColumn="1" w:noHBand="0" w:noVBand="0"/>
      </w:tblPr>
      <w:tblGrid>
        <w:gridCol w:w="3510"/>
        <w:gridCol w:w="4395"/>
        <w:gridCol w:w="1417"/>
      </w:tblGrid>
      <w:tr w:rsidR="00DD1E6B" w14:paraId="6A7FFFBC" w14:textId="77777777" w:rsidTr="00CC3463">
        <w:trPr>
          <w:trHeight w:val="340"/>
        </w:trPr>
        <w:tc>
          <w:tcPr>
            <w:tcW w:w="9322" w:type="dxa"/>
            <w:gridSpan w:val="3"/>
            <w:tcBorders>
              <w:top w:val="single" w:sz="4" w:space="0" w:color="auto"/>
              <w:left w:val="single" w:sz="4" w:space="0" w:color="auto"/>
              <w:bottom w:val="single" w:sz="4" w:space="0" w:color="auto"/>
              <w:right w:val="single" w:sz="4" w:space="0" w:color="auto"/>
            </w:tcBorders>
            <w:shd w:val="clear" w:color="auto" w:fill="C0C0C0"/>
            <w:vAlign w:val="center"/>
          </w:tcPr>
          <w:p w14:paraId="54DE2D63" w14:textId="77777777" w:rsidR="00F93A58" w:rsidRPr="0079366A" w:rsidRDefault="00DB5411" w:rsidP="00CC3463">
            <w:pPr>
              <w:rPr>
                <w:b/>
              </w:rPr>
            </w:pPr>
            <w:r w:rsidRPr="0079366A">
              <w:rPr>
                <w:b/>
              </w:rPr>
              <w:t xml:space="preserve">Fördelning av anbudssumman </w:t>
            </w:r>
          </w:p>
        </w:tc>
      </w:tr>
      <w:tr w:rsidR="00DD1E6B" w14:paraId="73457FD8" w14:textId="77777777" w:rsidTr="00CC3463">
        <w:trPr>
          <w:trHeight w:val="340"/>
        </w:trPr>
        <w:tc>
          <w:tcPr>
            <w:tcW w:w="9322" w:type="dxa"/>
            <w:gridSpan w:val="3"/>
            <w:tcBorders>
              <w:top w:val="single" w:sz="4" w:space="0" w:color="auto"/>
              <w:left w:val="single" w:sz="4" w:space="0" w:color="auto"/>
              <w:right w:val="single" w:sz="4" w:space="0" w:color="auto"/>
            </w:tcBorders>
            <w:vAlign w:val="center"/>
          </w:tcPr>
          <w:p w14:paraId="4B82C828" w14:textId="083F8F4F" w:rsidR="00F93A58" w:rsidRPr="009D73EA" w:rsidRDefault="00DB5411" w:rsidP="00CC3463">
            <w:r w:rsidRPr="009D73EA">
              <w:t>Anbudssumman</w:t>
            </w:r>
            <w:r w:rsidR="00C746BB">
              <w:t xml:space="preserve"> i huvudanbudet ovan</w:t>
            </w:r>
            <w:r w:rsidR="00193FD5">
              <w:t xml:space="preserve"> </w:t>
            </w:r>
            <w:r w:rsidRPr="009D73EA">
              <w:t>fördelar sig enligt följande:</w:t>
            </w:r>
          </w:p>
        </w:tc>
      </w:tr>
      <w:tr w:rsidR="00295D0A" w14:paraId="56A510F7" w14:textId="77777777" w:rsidTr="00CC3463">
        <w:trPr>
          <w:trHeight w:val="340"/>
        </w:trPr>
        <w:tc>
          <w:tcPr>
            <w:tcW w:w="9322" w:type="dxa"/>
            <w:gridSpan w:val="3"/>
            <w:tcBorders>
              <w:top w:val="single" w:sz="4" w:space="0" w:color="auto"/>
              <w:left w:val="single" w:sz="4" w:space="0" w:color="auto"/>
              <w:right w:val="single" w:sz="4" w:space="0" w:color="auto"/>
            </w:tcBorders>
            <w:vAlign w:val="center"/>
          </w:tcPr>
          <w:p w14:paraId="32648DEA" w14:textId="0CCF9890" w:rsidR="00295D0A" w:rsidRPr="009D73EA" w:rsidRDefault="00295D0A" w:rsidP="00CC3463">
            <w:r w:rsidRPr="009D73EA">
              <w:t>Projektering, samtliga discipliner</w:t>
            </w:r>
          </w:p>
        </w:tc>
      </w:tr>
      <w:tr w:rsidR="00DD1E6B" w14:paraId="15F8DB91" w14:textId="77777777" w:rsidTr="009D73EA">
        <w:trPr>
          <w:trHeight w:val="397"/>
        </w:trPr>
        <w:tc>
          <w:tcPr>
            <w:tcW w:w="3510" w:type="dxa"/>
            <w:tcBorders>
              <w:left w:val="single" w:sz="4" w:space="0" w:color="auto"/>
            </w:tcBorders>
            <w:vAlign w:val="center"/>
          </w:tcPr>
          <w:p w14:paraId="4C466F17" w14:textId="77777777" w:rsidR="00F93A58" w:rsidRPr="009D73EA" w:rsidRDefault="00DB5411" w:rsidP="00CC3463">
            <w:r w:rsidRPr="009D73EA">
              <w:t>Markarbeten</w:t>
            </w:r>
          </w:p>
        </w:tc>
        <w:tc>
          <w:tcPr>
            <w:tcW w:w="4395" w:type="dxa"/>
            <w:tcBorders>
              <w:bottom w:val="dotted" w:sz="4" w:space="0" w:color="auto"/>
            </w:tcBorders>
            <w:vAlign w:val="center"/>
          </w:tcPr>
          <w:p w14:paraId="4520954E"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0E0CA3E9" w14:textId="77777777" w:rsidR="00F93A58" w:rsidRDefault="00DB5411" w:rsidP="00CC3463">
            <w:r>
              <w:t>kronor</w:t>
            </w:r>
          </w:p>
        </w:tc>
      </w:tr>
      <w:tr w:rsidR="00DD1E6B" w14:paraId="03A21FE5" w14:textId="77777777" w:rsidTr="009D73EA">
        <w:trPr>
          <w:trHeight w:val="397"/>
        </w:trPr>
        <w:tc>
          <w:tcPr>
            <w:tcW w:w="3510" w:type="dxa"/>
            <w:tcBorders>
              <w:left w:val="single" w:sz="4" w:space="0" w:color="auto"/>
            </w:tcBorders>
            <w:vAlign w:val="center"/>
          </w:tcPr>
          <w:p w14:paraId="070C0CD1" w14:textId="77777777" w:rsidR="00F93A58" w:rsidRPr="009D73EA" w:rsidRDefault="00DB5411" w:rsidP="00CC3463">
            <w:r w:rsidRPr="009D73EA">
              <w:t>Byggnadsarbeten</w:t>
            </w:r>
          </w:p>
        </w:tc>
        <w:tc>
          <w:tcPr>
            <w:tcW w:w="4395" w:type="dxa"/>
            <w:tcBorders>
              <w:top w:val="dotted" w:sz="4" w:space="0" w:color="auto"/>
              <w:bottom w:val="dotted" w:sz="4" w:space="0" w:color="auto"/>
            </w:tcBorders>
            <w:vAlign w:val="center"/>
          </w:tcPr>
          <w:p w14:paraId="745457CF"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62B98EA4" w14:textId="77777777" w:rsidR="00F93A58" w:rsidRDefault="00DB5411" w:rsidP="00CC3463">
            <w:r>
              <w:t>kronor</w:t>
            </w:r>
          </w:p>
        </w:tc>
      </w:tr>
      <w:tr w:rsidR="00DD1E6B" w14:paraId="489BB624" w14:textId="77777777" w:rsidTr="009D73EA">
        <w:trPr>
          <w:trHeight w:val="397"/>
        </w:trPr>
        <w:tc>
          <w:tcPr>
            <w:tcW w:w="3510" w:type="dxa"/>
            <w:tcBorders>
              <w:left w:val="single" w:sz="4" w:space="0" w:color="auto"/>
            </w:tcBorders>
            <w:vAlign w:val="center"/>
          </w:tcPr>
          <w:p w14:paraId="7DAE4065" w14:textId="77777777" w:rsidR="00F93A58" w:rsidRPr="009D73EA" w:rsidRDefault="00DB5411" w:rsidP="00CC3463">
            <w:r w:rsidRPr="009D73EA">
              <w:t>Rörarbeten</w:t>
            </w:r>
          </w:p>
        </w:tc>
        <w:tc>
          <w:tcPr>
            <w:tcW w:w="4395" w:type="dxa"/>
            <w:tcBorders>
              <w:top w:val="dotted" w:sz="4" w:space="0" w:color="auto"/>
              <w:bottom w:val="dotted" w:sz="4" w:space="0" w:color="auto"/>
            </w:tcBorders>
            <w:vAlign w:val="center"/>
          </w:tcPr>
          <w:p w14:paraId="20E96957"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357AF1D1" w14:textId="77777777" w:rsidR="00F93A58" w:rsidRDefault="00DB5411" w:rsidP="00CC3463">
            <w:r>
              <w:t>kronor</w:t>
            </w:r>
          </w:p>
        </w:tc>
      </w:tr>
      <w:tr w:rsidR="00DD1E6B" w14:paraId="014F90CE" w14:textId="77777777" w:rsidTr="009D73EA">
        <w:trPr>
          <w:trHeight w:val="397"/>
        </w:trPr>
        <w:tc>
          <w:tcPr>
            <w:tcW w:w="3510" w:type="dxa"/>
            <w:tcBorders>
              <w:left w:val="single" w:sz="4" w:space="0" w:color="auto"/>
            </w:tcBorders>
            <w:vAlign w:val="center"/>
          </w:tcPr>
          <w:p w14:paraId="18A76D67" w14:textId="77777777" w:rsidR="00F93A58" w:rsidRPr="009D73EA" w:rsidRDefault="00DB5411" w:rsidP="00CC3463">
            <w:r w:rsidRPr="009D73EA">
              <w:t>Luftbehandlings</w:t>
            </w:r>
            <w:r w:rsidRPr="009D73EA">
              <w:softHyphen/>
              <w:t>arbeten</w:t>
            </w:r>
          </w:p>
        </w:tc>
        <w:tc>
          <w:tcPr>
            <w:tcW w:w="4395" w:type="dxa"/>
            <w:tcBorders>
              <w:top w:val="dotted" w:sz="4" w:space="0" w:color="auto"/>
              <w:bottom w:val="dotted" w:sz="4" w:space="0" w:color="auto"/>
            </w:tcBorders>
            <w:vAlign w:val="center"/>
          </w:tcPr>
          <w:p w14:paraId="6A1CD897"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6FAE0054" w14:textId="77777777" w:rsidR="00F93A58" w:rsidRDefault="00DB5411" w:rsidP="00CC3463">
            <w:r>
              <w:t>kronor</w:t>
            </w:r>
          </w:p>
        </w:tc>
      </w:tr>
      <w:tr w:rsidR="00DD1E6B" w14:paraId="2107B8FB" w14:textId="77777777" w:rsidTr="009D73EA">
        <w:trPr>
          <w:trHeight w:val="397"/>
        </w:trPr>
        <w:tc>
          <w:tcPr>
            <w:tcW w:w="3510" w:type="dxa"/>
            <w:tcBorders>
              <w:left w:val="single" w:sz="4" w:space="0" w:color="auto"/>
            </w:tcBorders>
            <w:vAlign w:val="center"/>
          </w:tcPr>
          <w:p w14:paraId="6472CCBB" w14:textId="77777777" w:rsidR="00F93A58" w:rsidRPr="009D73EA" w:rsidRDefault="00DB5411" w:rsidP="00CC3463">
            <w:r w:rsidRPr="009D73EA">
              <w:t>Styr-, regler- och övervakningsarbeten</w:t>
            </w:r>
          </w:p>
        </w:tc>
        <w:tc>
          <w:tcPr>
            <w:tcW w:w="4395" w:type="dxa"/>
            <w:tcBorders>
              <w:top w:val="dotted" w:sz="4" w:space="0" w:color="auto"/>
              <w:bottom w:val="dotted" w:sz="4" w:space="0" w:color="auto"/>
            </w:tcBorders>
            <w:vAlign w:val="center"/>
          </w:tcPr>
          <w:p w14:paraId="23250DFC"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5F9638A3" w14:textId="77777777" w:rsidR="00F93A58" w:rsidRDefault="00DB5411" w:rsidP="00CC3463">
            <w:r>
              <w:t>kronor</w:t>
            </w:r>
          </w:p>
        </w:tc>
      </w:tr>
      <w:tr w:rsidR="00DD1E6B" w14:paraId="56AEE0CD" w14:textId="77777777" w:rsidTr="009D73EA">
        <w:trPr>
          <w:trHeight w:val="397"/>
        </w:trPr>
        <w:tc>
          <w:tcPr>
            <w:tcW w:w="3510" w:type="dxa"/>
            <w:tcBorders>
              <w:left w:val="single" w:sz="4" w:space="0" w:color="auto"/>
            </w:tcBorders>
            <w:vAlign w:val="center"/>
          </w:tcPr>
          <w:p w14:paraId="40504103" w14:textId="77777777" w:rsidR="00F93A58" w:rsidRPr="009D73EA" w:rsidRDefault="00DB5411" w:rsidP="00CC3463">
            <w:r w:rsidRPr="009D73EA">
              <w:t>Elarbeten</w:t>
            </w:r>
          </w:p>
        </w:tc>
        <w:tc>
          <w:tcPr>
            <w:tcW w:w="4395" w:type="dxa"/>
            <w:tcBorders>
              <w:top w:val="dotted" w:sz="4" w:space="0" w:color="auto"/>
              <w:bottom w:val="dotted" w:sz="4" w:space="0" w:color="auto"/>
            </w:tcBorders>
            <w:vAlign w:val="center"/>
          </w:tcPr>
          <w:p w14:paraId="61DAE309"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2544AD08" w14:textId="77777777" w:rsidR="00F93A58" w:rsidRDefault="00DB5411" w:rsidP="00CC3463">
            <w:r>
              <w:t>kronor</w:t>
            </w:r>
          </w:p>
        </w:tc>
      </w:tr>
      <w:tr w:rsidR="00DD1E6B" w14:paraId="0D763248" w14:textId="77777777" w:rsidTr="009D73EA">
        <w:trPr>
          <w:trHeight w:val="397"/>
        </w:trPr>
        <w:tc>
          <w:tcPr>
            <w:tcW w:w="3510" w:type="dxa"/>
            <w:tcBorders>
              <w:left w:val="single" w:sz="4" w:space="0" w:color="auto"/>
            </w:tcBorders>
            <w:vAlign w:val="center"/>
          </w:tcPr>
          <w:p w14:paraId="0DF2EA99" w14:textId="77777777" w:rsidR="00F93A58" w:rsidRPr="009D73EA" w:rsidRDefault="00DB5411" w:rsidP="00CC3463">
            <w:r w:rsidRPr="009D73EA">
              <w:t>Storkök</w:t>
            </w:r>
          </w:p>
        </w:tc>
        <w:tc>
          <w:tcPr>
            <w:tcW w:w="4395" w:type="dxa"/>
            <w:tcBorders>
              <w:top w:val="dotted" w:sz="4" w:space="0" w:color="auto"/>
              <w:bottom w:val="dotted" w:sz="4" w:space="0" w:color="auto"/>
            </w:tcBorders>
            <w:vAlign w:val="center"/>
          </w:tcPr>
          <w:p w14:paraId="3B1EA60E"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21D542F3" w14:textId="77777777" w:rsidR="00F93A58" w:rsidRDefault="00DB5411" w:rsidP="00CC3463">
            <w:r>
              <w:t>kronor</w:t>
            </w:r>
          </w:p>
        </w:tc>
      </w:tr>
      <w:tr w:rsidR="00295D0A" w14:paraId="591DC9EE" w14:textId="77777777" w:rsidTr="009D73EA">
        <w:trPr>
          <w:trHeight w:val="397"/>
        </w:trPr>
        <w:tc>
          <w:tcPr>
            <w:tcW w:w="3510" w:type="dxa"/>
            <w:tcBorders>
              <w:left w:val="single" w:sz="4" w:space="0" w:color="auto"/>
            </w:tcBorders>
            <w:vAlign w:val="center"/>
          </w:tcPr>
          <w:p w14:paraId="066596B2" w14:textId="5392662F" w:rsidR="00295D0A" w:rsidRPr="009D73EA" w:rsidRDefault="00295D0A" w:rsidP="00CC3463">
            <w:r w:rsidRPr="009D73EA">
              <w:t>Varukyla</w:t>
            </w:r>
          </w:p>
        </w:tc>
        <w:tc>
          <w:tcPr>
            <w:tcW w:w="4395" w:type="dxa"/>
            <w:tcBorders>
              <w:top w:val="dotted" w:sz="4" w:space="0" w:color="auto"/>
              <w:bottom w:val="dotted" w:sz="4" w:space="0" w:color="auto"/>
            </w:tcBorders>
            <w:vAlign w:val="center"/>
          </w:tcPr>
          <w:p w14:paraId="0252ECAE" w14:textId="5CCC5975" w:rsidR="00295D0A" w:rsidRDefault="009D73EA"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vAlign w:val="center"/>
          </w:tcPr>
          <w:p w14:paraId="424E83A9" w14:textId="77777777" w:rsidR="00295D0A" w:rsidRDefault="00295D0A" w:rsidP="00CC3463"/>
        </w:tc>
      </w:tr>
      <w:tr w:rsidR="00DD1E6B" w14:paraId="459EE0C5" w14:textId="77777777" w:rsidTr="00CC3463">
        <w:trPr>
          <w:trHeight w:val="340"/>
        </w:trPr>
        <w:tc>
          <w:tcPr>
            <w:tcW w:w="3510" w:type="dxa"/>
            <w:tcBorders>
              <w:left w:val="single" w:sz="4" w:space="0" w:color="auto"/>
            </w:tcBorders>
          </w:tcPr>
          <w:p w14:paraId="0A73AB02" w14:textId="77777777" w:rsidR="00F93A58" w:rsidRPr="009D73EA" w:rsidRDefault="00F93A58" w:rsidP="00CC3463"/>
          <w:p w14:paraId="12741DB5" w14:textId="77777777" w:rsidR="00F93A58" w:rsidRPr="009D73EA" w:rsidRDefault="00DB5411" w:rsidP="00CC3463">
            <w:r w:rsidRPr="009D73EA">
              <w:t>Anbudssumma</w:t>
            </w:r>
          </w:p>
        </w:tc>
        <w:tc>
          <w:tcPr>
            <w:tcW w:w="4395" w:type="dxa"/>
            <w:tcBorders>
              <w:top w:val="dotted" w:sz="4" w:space="0" w:color="auto"/>
              <w:bottom w:val="double" w:sz="4" w:space="0" w:color="auto"/>
            </w:tcBorders>
            <w:vAlign w:val="center"/>
          </w:tcPr>
          <w:p w14:paraId="0BA46227" w14:textId="77777777" w:rsidR="00F93A58" w:rsidRDefault="00DB5411" w:rsidP="00CC3463">
            <w:r>
              <w:br/>
            </w:r>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c>
          <w:tcPr>
            <w:tcW w:w="1417" w:type="dxa"/>
            <w:tcBorders>
              <w:right w:val="single" w:sz="4" w:space="0" w:color="auto"/>
            </w:tcBorders>
          </w:tcPr>
          <w:p w14:paraId="3C562AE4" w14:textId="77777777" w:rsidR="00F93A58" w:rsidRDefault="00F93A58" w:rsidP="00CC3463"/>
          <w:p w14:paraId="50B8338F" w14:textId="77777777" w:rsidR="00F93A58" w:rsidRDefault="00DB5411" w:rsidP="00CC3463">
            <w:r>
              <w:t>kronor</w:t>
            </w:r>
          </w:p>
        </w:tc>
      </w:tr>
      <w:tr w:rsidR="00DD1E6B" w14:paraId="413B300B" w14:textId="77777777" w:rsidTr="00CC3463">
        <w:trPr>
          <w:trHeight w:val="340"/>
        </w:trPr>
        <w:tc>
          <w:tcPr>
            <w:tcW w:w="3510" w:type="dxa"/>
            <w:tcBorders>
              <w:left w:val="single" w:sz="4" w:space="0" w:color="auto"/>
              <w:bottom w:val="single" w:sz="4" w:space="0" w:color="auto"/>
            </w:tcBorders>
          </w:tcPr>
          <w:p w14:paraId="7B21CE03" w14:textId="77777777" w:rsidR="00F93A58" w:rsidRDefault="00F93A58" w:rsidP="00CC3463"/>
        </w:tc>
        <w:tc>
          <w:tcPr>
            <w:tcW w:w="4395" w:type="dxa"/>
            <w:tcBorders>
              <w:top w:val="double" w:sz="4" w:space="0" w:color="auto"/>
              <w:bottom w:val="single" w:sz="4" w:space="0" w:color="auto"/>
            </w:tcBorders>
          </w:tcPr>
          <w:p w14:paraId="5AE9513C" w14:textId="77777777" w:rsidR="00F93A58" w:rsidRDefault="00F93A58" w:rsidP="00CC3463"/>
        </w:tc>
        <w:tc>
          <w:tcPr>
            <w:tcW w:w="1417" w:type="dxa"/>
            <w:tcBorders>
              <w:bottom w:val="single" w:sz="4" w:space="0" w:color="auto"/>
              <w:right w:val="single" w:sz="4" w:space="0" w:color="auto"/>
            </w:tcBorders>
          </w:tcPr>
          <w:p w14:paraId="43DE4649" w14:textId="77777777" w:rsidR="00F93A58" w:rsidRDefault="00F93A58" w:rsidP="00CC3463"/>
        </w:tc>
      </w:tr>
    </w:tbl>
    <w:p w14:paraId="16AEE174" w14:textId="77777777" w:rsidR="00F93A58" w:rsidRDefault="00F93A58" w:rsidP="00F93A58">
      <w:pPr>
        <w:pStyle w:val="Ingenlista1"/>
      </w:pPr>
    </w:p>
    <w:tbl>
      <w:tblPr>
        <w:tblW w:w="9322" w:type="dxa"/>
        <w:tblLayout w:type="fixed"/>
        <w:tblLook w:val="01E0" w:firstRow="1" w:lastRow="1" w:firstColumn="1" w:lastColumn="1" w:noHBand="0" w:noVBand="0"/>
      </w:tblPr>
      <w:tblGrid>
        <w:gridCol w:w="675"/>
        <w:gridCol w:w="3686"/>
        <w:gridCol w:w="3544"/>
        <w:gridCol w:w="1417"/>
      </w:tblGrid>
      <w:tr w:rsidR="00DD1E6B" w14:paraId="361A6EE4" w14:textId="77777777" w:rsidTr="00CC3463">
        <w:trPr>
          <w:trHeight w:val="340"/>
        </w:trPr>
        <w:tc>
          <w:tcPr>
            <w:tcW w:w="9322"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14:paraId="4E0BCF3E" w14:textId="4C3F3091" w:rsidR="00F93A58" w:rsidRPr="009D73EA" w:rsidRDefault="00DB5411" w:rsidP="00CC3463">
            <w:pPr>
              <w:rPr>
                <w:b/>
              </w:rPr>
            </w:pPr>
            <w:r w:rsidRPr="009D73EA">
              <w:rPr>
                <w:b/>
              </w:rPr>
              <w:t xml:space="preserve">Separata priser </w:t>
            </w:r>
          </w:p>
        </w:tc>
      </w:tr>
      <w:tr w:rsidR="00DD1E6B" w14:paraId="04C3AF91" w14:textId="77777777" w:rsidTr="00CC3463">
        <w:trPr>
          <w:trHeight w:val="340"/>
        </w:trPr>
        <w:tc>
          <w:tcPr>
            <w:tcW w:w="932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1CF3DA" w14:textId="63D7BDEA" w:rsidR="00F93A58" w:rsidRPr="009D73EA" w:rsidRDefault="00DB5411" w:rsidP="00CC3463">
            <w:r w:rsidRPr="009D73EA">
              <w:t xml:space="preserve">I </w:t>
            </w:r>
            <w:r w:rsidR="00CD6F86" w:rsidRPr="009D73EA">
              <w:t>huvud</w:t>
            </w:r>
            <w:r w:rsidRPr="009D73EA">
              <w:t>anbudet ingår kostnad för:</w:t>
            </w:r>
          </w:p>
        </w:tc>
      </w:tr>
      <w:tr w:rsidR="00DD1E6B" w14:paraId="178B32BA" w14:textId="77777777" w:rsidTr="00CC3463">
        <w:trPr>
          <w:trHeight w:val="340"/>
        </w:trPr>
        <w:tc>
          <w:tcPr>
            <w:tcW w:w="675" w:type="dxa"/>
            <w:tcBorders>
              <w:top w:val="single" w:sz="4" w:space="0" w:color="auto"/>
              <w:left w:val="single" w:sz="4" w:space="0" w:color="auto"/>
            </w:tcBorders>
          </w:tcPr>
          <w:p w14:paraId="6232F815" w14:textId="77777777" w:rsidR="00F93A58" w:rsidRPr="009D73EA" w:rsidRDefault="00DB5411" w:rsidP="00CC3463">
            <w:r w:rsidRPr="009D73EA">
              <w:t>1)</w:t>
            </w:r>
          </w:p>
        </w:tc>
        <w:tc>
          <w:tcPr>
            <w:tcW w:w="8647" w:type="dxa"/>
            <w:gridSpan w:val="3"/>
            <w:tcBorders>
              <w:top w:val="single" w:sz="4" w:space="0" w:color="auto"/>
              <w:right w:val="single" w:sz="4" w:space="0" w:color="auto"/>
            </w:tcBorders>
            <w:vAlign w:val="bottom"/>
          </w:tcPr>
          <w:p w14:paraId="5864367D" w14:textId="0FFB03F4" w:rsidR="00F93A58" w:rsidRPr="009D73EA" w:rsidRDefault="00295D0A" w:rsidP="00CC3463">
            <w:r w:rsidRPr="009D73EA">
              <w:t>AFD.1 - GC-bana med</w:t>
            </w:r>
          </w:p>
        </w:tc>
      </w:tr>
      <w:tr w:rsidR="00DD1E6B" w14:paraId="7D9192E8" w14:textId="77777777" w:rsidTr="00CC3463">
        <w:trPr>
          <w:trHeight w:val="340"/>
        </w:trPr>
        <w:tc>
          <w:tcPr>
            <w:tcW w:w="675" w:type="dxa"/>
            <w:tcBorders>
              <w:left w:val="single" w:sz="4" w:space="0" w:color="auto"/>
              <w:bottom w:val="single" w:sz="4" w:space="0" w:color="auto"/>
            </w:tcBorders>
          </w:tcPr>
          <w:p w14:paraId="5225D0D4" w14:textId="77777777" w:rsidR="00F93A58" w:rsidRPr="009D73EA" w:rsidRDefault="00F93A58" w:rsidP="00CC3463"/>
        </w:tc>
        <w:tc>
          <w:tcPr>
            <w:tcW w:w="3686" w:type="dxa"/>
            <w:tcBorders>
              <w:bottom w:val="single" w:sz="4" w:space="0" w:color="auto"/>
            </w:tcBorders>
          </w:tcPr>
          <w:p w14:paraId="0FC924E4" w14:textId="77777777" w:rsidR="00F93A58" w:rsidRPr="009D73EA" w:rsidRDefault="00DB5411" w:rsidP="00CC3463">
            <w:r w:rsidRPr="009D73EA">
              <w:fldChar w:fldCharType="begin">
                <w:ffData>
                  <w:name w:val=""/>
                  <w:enabled/>
                  <w:calcOnExit w:val="0"/>
                  <w:textInput>
                    <w:maxLength w:val="70"/>
                  </w:textInput>
                </w:ffData>
              </w:fldChar>
            </w:r>
            <w:r w:rsidRPr="009D73EA">
              <w:instrText xml:space="preserve"> FORMTEXT </w:instrText>
            </w:r>
            <w:r w:rsidRPr="009D73EA">
              <w:fldChar w:fldCharType="separate"/>
            </w:r>
            <w:r w:rsidRPr="009D73EA">
              <w:rPr>
                <w:noProof/>
              </w:rPr>
              <w:t>     </w:t>
            </w:r>
            <w:r w:rsidRPr="009D73EA">
              <w:fldChar w:fldCharType="end"/>
            </w:r>
          </w:p>
        </w:tc>
        <w:tc>
          <w:tcPr>
            <w:tcW w:w="3544" w:type="dxa"/>
            <w:tcBorders>
              <w:bottom w:val="single" w:sz="4" w:space="0" w:color="auto"/>
            </w:tcBorders>
          </w:tcPr>
          <w:p w14:paraId="32990A6F" w14:textId="77777777" w:rsidR="00F93A58" w:rsidRDefault="00DB5411" w:rsidP="00CC3463">
            <w:r w:rsidRPr="006D4809">
              <w:t>(</w:t>
            </w:r>
            <w:r>
              <w:fldChar w:fldCharType="begin">
                <w:ffData>
                  <w:name w:val=""/>
                  <w:enabled/>
                  <w:calcOnExit w:val="0"/>
                  <w:textInput>
                    <w:maxLength w:val="70"/>
                  </w:textInput>
                </w:ffData>
              </w:fldChar>
            </w:r>
            <w:r>
              <w:instrText xml:space="preserve"> FORMTEXT </w:instrText>
            </w:r>
            <w:r>
              <w:fldChar w:fldCharType="separate"/>
            </w:r>
            <w:r>
              <w:rPr>
                <w:noProof/>
              </w:rPr>
              <w:t>    </w:t>
            </w:r>
            <w:r>
              <w:rPr>
                <w:noProof/>
              </w:rPr>
              <w:t> </w:t>
            </w:r>
            <w:r>
              <w:fldChar w:fldCharType="end"/>
            </w:r>
            <w:r w:rsidRPr="006D4809">
              <w:t>)</w:t>
            </w:r>
          </w:p>
        </w:tc>
        <w:tc>
          <w:tcPr>
            <w:tcW w:w="1417" w:type="dxa"/>
            <w:tcBorders>
              <w:bottom w:val="single" w:sz="4" w:space="0" w:color="auto"/>
              <w:right w:val="single" w:sz="4" w:space="0" w:color="auto"/>
            </w:tcBorders>
          </w:tcPr>
          <w:p w14:paraId="3432025E" w14:textId="77777777" w:rsidR="00F93A58" w:rsidRDefault="00DB5411" w:rsidP="00CC3463">
            <w:r>
              <w:t>kronor</w:t>
            </w:r>
          </w:p>
        </w:tc>
      </w:tr>
    </w:tbl>
    <w:p w14:paraId="6EDFD4AA" w14:textId="77777777" w:rsidR="009C0CFF" w:rsidRDefault="009C0CFF" w:rsidP="00F93A58">
      <w:pPr>
        <w:pStyle w:val="Rubrik3"/>
      </w:pPr>
    </w:p>
    <w:p w14:paraId="231BE977" w14:textId="4A2E5255" w:rsidR="009C0CFF" w:rsidRDefault="009C0CFF">
      <w:pPr>
        <w:overflowPunct/>
        <w:autoSpaceDE/>
        <w:autoSpaceDN/>
        <w:adjustRightInd/>
        <w:textAlignment w:val="auto"/>
        <w:rPr>
          <w:rFonts w:ascii="Arial" w:eastAsia="Arial" w:hAnsi="Arial"/>
          <w:b/>
        </w:rPr>
      </w:pPr>
      <w:r>
        <w:br w:type="page"/>
      </w:r>
      <w:r w:rsidR="009D73EA">
        <w:t>.</w:t>
      </w:r>
    </w:p>
    <w:p w14:paraId="481EA9A7" w14:textId="1BEE616A" w:rsidR="00F93A58" w:rsidRDefault="00DB5411" w:rsidP="00F93A58">
      <w:pPr>
        <w:pStyle w:val="Rubrik3"/>
      </w:pPr>
      <w:r>
        <w:t xml:space="preserve">2. </w:t>
      </w:r>
      <w:r w:rsidR="00CF7EE6">
        <w:t>Ersättning för ä</w:t>
      </w:r>
      <w:r w:rsidR="00283F80" w:rsidRPr="00624EBA">
        <w:t>ndring</w:t>
      </w:r>
      <w:r w:rsidR="00CF7EE6">
        <w:t>s-</w:t>
      </w:r>
      <w:r w:rsidR="00283F80" w:rsidRPr="00624EBA">
        <w:t xml:space="preserve"> och tilläggsarbeten</w:t>
      </w:r>
      <w:r>
        <w:t xml:space="preserve"> enligt AFD.611</w:t>
      </w:r>
    </w:p>
    <w:tbl>
      <w:tblPr>
        <w:tblW w:w="9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95"/>
        <w:gridCol w:w="4352"/>
        <w:gridCol w:w="1299"/>
      </w:tblGrid>
      <w:tr w:rsidR="00DD1E6B" w:rsidRPr="00954FD5" w14:paraId="733E76A9" w14:textId="77777777" w:rsidTr="00A979AB">
        <w:trPr>
          <w:trHeight w:val="340"/>
        </w:trPr>
        <w:tc>
          <w:tcPr>
            <w:tcW w:w="3495" w:type="dxa"/>
            <w:tcBorders>
              <w:top w:val="single" w:sz="4" w:space="0" w:color="auto"/>
              <w:left w:val="single" w:sz="4" w:space="0" w:color="auto"/>
              <w:bottom w:val="single" w:sz="4" w:space="0" w:color="auto"/>
              <w:right w:val="nil"/>
            </w:tcBorders>
            <w:shd w:val="clear" w:color="auto" w:fill="C0C0C0"/>
          </w:tcPr>
          <w:p w14:paraId="5B5F570A" w14:textId="77777777" w:rsidR="00F93A58" w:rsidRPr="00954FD5" w:rsidRDefault="00DB5411" w:rsidP="00CC3463">
            <w:pPr>
              <w:rPr>
                <w:b/>
              </w:rPr>
            </w:pPr>
            <w:r w:rsidRPr="00954FD5">
              <w:rPr>
                <w:b/>
              </w:rPr>
              <w:t>Timpris</w:t>
            </w:r>
            <w:r w:rsidR="00283F80" w:rsidRPr="00954FD5">
              <w:rPr>
                <w:b/>
              </w:rPr>
              <w:tab/>
            </w:r>
          </w:p>
        </w:tc>
        <w:tc>
          <w:tcPr>
            <w:tcW w:w="4352" w:type="dxa"/>
            <w:tcBorders>
              <w:top w:val="single" w:sz="4" w:space="0" w:color="auto"/>
              <w:left w:val="nil"/>
              <w:bottom w:val="single" w:sz="4" w:space="0" w:color="auto"/>
              <w:right w:val="nil"/>
            </w:tcBorders>
            <w:shd w:val="clear" w:color="auto" w:fill="C0C0C0"/>
          </w:tcPr>
          <w:p w14:paraId="739AFFA2" w14:textId="77777777" w:rsidR="00F93A58" w:rsidRPr="00954FD5" w:rsidRDefault="00F93A58" w:rsidP="00CC3463"/>
        </w:tc>
        <w:tc>
          <w:tcPr>
            <w:tcW w:w="1299" w:type="dxa"/>
            <w:tcBorders>
              <w:top w:val="single" w:sz="4" w:space="0" w:color="auto"/>
              <w:left w:val="nil"/>
              <w:bottom w:val="single" w:sz="4" w:space="0" w:color="auto"/>
              <w:right w:val="single" w:sz="4" w:space="0" w:color="auto"/>
            </w:tcBorders>
            <w:shd w:val="clear" w:color="auto" w:fill="C0C0C0"/>
          </w:tcPr>
          <w:p w14:paraId="1C4DE45D" w14:textId="77777777" w:rsidR="00F93A58" w:rsidRPr="00954FD5" w:rsidRDefault="00F93A58" w:rsidP="00CC3463"/>
        </w:tc>
      </w:tr>
      <w:tr w:rsidR="00DD1E6B" w:rsidRPr="00954FD5" w14:paraId="47B65881" w14:textId="77777777" w:rsidTr="00A979AB">
        <w:trPr>
          <w:trHeight w:val="340"/>
        </w:trPr>
        <w:tc>
          <w:tcPr>
            <w:tcW w:w="9146" w:type="dxa"/>
            <w:gridSpan w:val="3"/>
            <w:tcBorders>
              <w:top w:val="single" w:sz="4" w:space="0" w:color="auto"/>
              <w:left w:val="single" w:sz="4" w:space="0" w:color="auto"/>
              <w:bottom w:val="nil"/>
              <w:right w:val="single" w:sz="4" w:space="0" w:color="auto"/>
            </w:tcBorders>
          </w:tcPr>
          <w:p w14:paraId="3E5B180C" w14:textId="77777777" w:rsidR="00F93A58" w:rsidRPr="00954FD5" w:rsidRDefault="00DB5411" w:rsidP="00CC3463">
            <w:r w:rsidRPr="00954FD5">
              <w:t xml:space="preserve">Vid kostnadsreglering av ändrings- och tilläggsarbeten enligt löpande räkning gäller följande </w:t>
            </w:r>
            <w:r w:rsidR="00416C74" w:rsidRPr="00954FD5">
              <w:t>timpris</w:t>
            </w:r>
            <w:r w:rsidR="004D7F35" w:rsidRPr="00954FD5">
              <w:t>er</w:t>
            </w:r>
            <w:r w:rsidRPr="00954FD5">
              <w:t xml:space="preserve"> enligt AF</w:t>
            </w:r>
            <w:r w:rsidR="00811802" w:rsidRPr="00954FD5">
              <w:t>D</w:t>
            </w:r>
            <w:r w:rsidRPr="00954FD5">
              <w:t>.611:</w:t>
            </w:r>
          </w:p>
        </w:tc>
      </w:tr>
      <w:tr w:rsidR="00DD1E6B" w:rsidRPr="00954FD5" w14:paraId="3C3DCB4B" w14:textId="77777777" w:rsidTr="00A979AB">
        <w:trPr>
          <w:trHeight w:val="340"/>
        </w:trPr>
        <w:tc>
          <w:tcPr>
            <w:tcW w:w="3495" w:type="dxa"/>
            <w:tcBorders>
              <w:top w:val="nil"/>
              <w:left w:val="single" w:sz="4" w:space="0" w:color="auto"/>
              <w:bottom w:val="nil"/>
              <w:right w:val="nil"/>
            </w:tcBorders>
          </w:tcPr>
          <w:p w14:paraId="396E2607" w14:textId="77777777" w:rsidR="00F93A58" w:rsidRPr="00954FD5" w:rsidRDefault="00DB5411" w:rsidP="00CC3463">
            <w:r w:rsidRPr="00954FD5">
              <w:t xml:space="preserve">a) </w:t>
            </w:r>
            <w:r w:rsidR="00416C74" w:rsidRPr="00954FD5">
              <w:t xml:space="preserve">byggnadsarbetare </w:t>
            </w:r>
          </w:p>
        </w:tc>
        <w:tc>
          <w:tcPr>
            <w:tcW w:w="4352" w:type="dxa"/>
            <w:tcBorders>
              <w:top w:val="nil"/>
              <w:left w:val="nil"/>
              <w:bottom w:val="dotted" w:sz="4" w:space="0" w:color="auto"/>
              <w:right w:val="nil"/>
            </w:tcBorders>
          </w:tcPr>
          <w:p w14:paraId="51B5BA3A" w14:textId="77777777" w:rsidR="00F93A58" w:rsidRPr="00954FD5" w:rsidRDefault="00DB5411" w:rsidP="00CC3463">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43B61B30" w14:textId="77777777" w:rsidR="00F93A58" w:rsidRPr="00954FD5" w:rsidRDefault="00DB5411" w:rsidP="00CC3463">
            <w:r w:rsidRPr="00954FD5">
              <w:t>kr/tim</w:t>
            </w:r>
          </w:p>
        </w:tc>
      </w:tr>
      <w:tr w:rsidR="00DD1E6B" w:rsidRPr="00954FD5" w14:paraId="185DD1DE" w14:textId="77777777" w:rsidTr="00A979AB">
        <w:trPr>
          <w:trHeight w:val="340"/>
        </w:trPr>
        <w:tc>
          <w:tcPr>
            <w:tcW w:w="3495" w:type="dxa"/>
            <w:tcBorders>
              <w:top w:val="nil"/>
              <w:left w:val="single" w:sz="4" w:space="0" w:color="auto"/>
              <w:bottom w:val="nil"/>
              <w:right w:val="nil"/>
            </w:tcBorders>
          </w:tcPr>
          <w:p w14:paraId="29ACC155" w14:textId="68F0A7F3" w:rsidR="00F93A58" w:rsidRPr="00954FD5" w:rsidRDefault="00DB5411" w:rsidP="00CC3463">
            <w:r w:rsidRPr="00954FD5">
              <w:t xml:space="preserve">b) </w:t>
            </w:r>
            <w:r w:rsidR="00A979AB" w:rsidRPr="00954FD5">
              <w:t>projektör, konsult</w:t>
            </w:r>
          </w:p>
        </w:tc>
        <w:tc>
          <w:tcPr>
            <w:tcW w:w="4352" w:type="dxa"/>
            <w:tcBorders>
              <w:top w:val="dotted" w:sz="4" w:space="0" w:color="auto"/>
              <w:left w:val="nil"/>
              <w:bottom w:val="dotted" w:sz="4" w:space="0" w:color="auto"/>
              <w:right w:val="nil"/>
            </w:tcBorders>
          </w:tcPr>
          <w:p w14:paraId="63819F7C" w14:textId="77777777" w:rsidR="00F93A58" w:rsidRPr="00954FD5" w:rsidRDefault="00DB5411" w:rsidP="00CC3463">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7ED04E6E" w14:textId="77777777" w:rsidR="00F93A58" w:rsidRPr="00954FD5" w:rsidRDefault="00DB5411" w:rsidP="00CC3463">
            <w:r w:rsidRPr="00954FD5">
              <w:t>kr/tim</w:t>
            </w:r>
          </w:p>
        </w:tc>
      </w:tr>
      <w:tr w:rsidR="00A979AB" w:rsidRPr="00954FD5" w14:paraId="051E4B68" w14:textId="77777777" w:rsidTr="00A979AB">
        <w:trPr>
          <w:trHeight w:val="340"/>
        </w:trPr>
        <w:tc>
          <w:tcPr>
            <w:tcW w:w="3495" w:type="dxa"/>
            <w:tcBorders>
              <w:top w:val="nil"/>
              <w:left w:val="single" w:sz="4" w:space="0" w:color="auto"/>
              <w:bottom w:val="nil"/>
              <w:right w:val="nil"/>
            </w:tcBorders>
          </w:tcPr>
          <w:p w14:paraId="2F49BD3C" w14:textId="7658778A" w:rsidR="00A979AB" w:rsidRPr="00954FD5" w:rsidRDefault="00A979AB" w:rsidP="00A979AB">
            <w:r w:rsidRPr="00954FD5">
              <w:t>c) mark- och anläggningsarbetare</w:t>
            </w:r>
          </w:p>
        </w:tc>
        <w:tc>
          <w:tcPr>
            <w:tcW w:w="4352" w:type="dxa"/>
            <w:tcBorders>
              <w:top w:val="dotted" w:sz="4" w:space="0" w:color="auto"/>
              <w:left w:val="nil"/>
              <w:bottom w:val="dotted" w:sz="4" w:space="0" w:color="auto"/>
              <w:right w:val="nil"/>
            </w:tcBorders>
          </w:tcPr>
          <w:p w14:paraId="3AED850F" w14:textId="1B5C37C3"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45165742" w14:textId="3BD3EAC3" w:rsidR="00A979AB" w:rsidRPr="00954FD5" w:rsidRDefault="00A979AB" w:rsidP="00A979AB">
            <w:r w:rsidRPr="00954FD5">
              <w:t>kr/tim</w:t>
            </w:r>
          </w:p>
        </w:tc>
      </w:tr>
      <w:tr w:rsidR="00A979AB" w:rsidRPr="00954FD5" w14:paraId="7784BBB6" w14:textId="77777777" w:rsidTr="00A979AB">
        <w:trPr>
          <w:trHeight w:val="340"/>
        </w:trPr>
        <w:tc>
          <w:tcPr>
            <w:tcW w:w="3495" w:type="dxa"/>
            <w:tcBorders>
              <w:top w:val="nil"/>
              <w:left w:val="single" w:sz="4" w:space="0" w:color="auto"/>
              <w:bottom w:val="nil"/>
              <w:right w:val="nil"/>
            </w:tcBorders>
          </w:tcPr>
          <w:p w14:paraId="6248E785" w14:textId="3186CCEC" w:rsidR="00A979AB" w:rsidRPr="00954FD5" w:rsidRDefault="00A979AB" w:rsidP="00A979AB">
            <w:r w:rsidRPr="00954FD5">
              <w:t>d) rörmontörer</w:t>
            </w:r>
          </w:p>
        </w:tc>
        <w:tc>
          <w:tcPr>
            <w:tcW w:w="4352" w:type="dxa"/>
            <w:tcBorders>
              <w:top w:val="dotted" w:sz="4" w:space="0" w:color="auto"/>
              <w:left w:val="nil"/>
              <w:bottom w:val="dotted" w:sz="4" w:space="0" w:color="auto"/>
              <w:right w:val="nil"/>
            </w:tcBorders>
          </w:tcPr>
          <w:p w14:paraId="21E6CA29" w14:textId="77777777"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2DE64F80" w14:textId="77777777" w:rsidR="00A979AB" w:rsidRPr="00954FD5" w:rsidRDefault="00A979AB" w:rsidP="00A979AB">
            <w:r w:rsidRPr="00954FD5">
              <w:t>kr/tim</w:t>
            </w:r>
          </w:p>
        </w:tc>
      </w:tr>
      <w:tr w:rsidR="00A979AB" w:rsidRPr="00954FD5" w14:paraId="68DBE075" w14:textId="77777777" w:rsidTr="00A979AB">
        <w:trPr>
          <w:trHeight w:val="340"/>
        </w:trPr>
        <w:tc>
          <w:tcPr>
            <w:tcW w:w="3495" w:type="dxa"/>
            <w:tcBorders>
              <w:top w:val="nil"/>
              <w:left w:val="single" w:sz="4" w:space="0" w:color="auto"/>
              <w:bottom w:val="nil"/>
              <w:right w:val="nil"/>
            </w:tcBorders>
          </w:tcPr>
          <w:p w14:paraId="3A2229A2" w14:textId="3F6E1E22" w:rsidR="00A979AB" w:rsidRPr="00954FD5" w:rsidRDefault="00A979AB" w:rsidP="00A979AB">
            <w:r w:rsidRPr="00954FD5">
              <w:t>e) ventilationsmontörer</w:t>
            </w:r>
          </w:p>
        </w:tc>
        <w:tc>
          <w:tcPr>
            <w:tcW w:w="4352" w:type="dxa"/>
            <w:tcBorders>
              <w:top w:val="dotted" w:sz="4" w:space="0" w:color="auto"/>
              <w:left w:val="nil"/>
              <w:bottom w:val="dotted" w:sz="4" w:space="0" w:color="auto"/>
              <w:right w:val="nil"/>
            </w:tcBorders>
          </w:tcPr>
          <w:p w14:paraId="4BA3F0B6" w14:textId="77777777"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6B564D2E" w14:textId="77777777" w:rsidR="00A979AB" w:rsidRPr="00954FD5" w:rsidRDefault="00A979AB" w:rsidP="00A979AB">
            <w:r w:rsidRPr="00954FD5">
              <w:t>kr/tim</w:t>
            </w:r>
          </w:p>
        </w:tc>
      </w:tr>
      <w:tr w:rsidR="00A979AB" w:rsidRPr="00954FD5" w14:paraId="39068B7C" w14:textId="77777777" w:rsidTr="00A979AB">
        <w:trPr>
          <w:trHeight w:val="340"/>
        </w:trPr>
        <w:tc>
          <w:tcPr>
            <w:tcW w:w="3495" w:type="dxa"/>
            <w:tcBorders>
              <w:top w:val="nil"/>
              <w:left w:val="single" w:sz="4" w:space="0" w:color="auto"/>
              <w:bottom w:val="nil"/>
              <w:right w:val="nil"/>
            </w:tcBorders>
          </w:tcPr>
          <w:p w14:paraId="563EE75B" w14:textId="77777777" w:rsidR="00A979AB" w:rsidRPr="00954FD5" w:rsidRDefault="00A979AB" w:rsidP="00A979AB">
            <w:r w:rsidRPr="00954FD5">
              <w:t>e) elmontörer</w:t>
            </w:r>
          </w:p>
        </w:tc>
        <w:tc>
          <w:tcPr>
            <w:tcW w:w="4352" w:type="dxa"/>
            <w:tcBorders>
              <w:top w:val="dotted" w:sz="4" w:space="0" w:color="auto"/>
              <w:left w:val="nil"/>
              <w:bottom w:val="dotted" w:sz="4" w:space="0" w:color="auto"/>
              <w:right w:val="nil"/>
            </w:tcBorders>
          </w:tcPr>
          <w:p w14:paraId="463E7BC1" w14:textId="77777777"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661E71F4" w14:textId="77777777" w:rsidR="00A979AB" w:rsidRPr="00954FD5" w:rsidRDefault="00A979AB" w:rsidP="00A979AB">
            <w:r w:rsidRPr="00954FD5">
              <w:t>kr/tim</w:t>
            </w:r>
          </w:p>
        </w:tc>
      </w:tr>
      <w:tr w:rsidR="00A979AB" w:rsidRPr="00954FD5" w14:paraId="674EF6B6" w14:textId="77777777" w:rsidTr="00A979AB">
        <w:trPr>
          <w:trHeight w:val="340"/>
        </w:trPr>
        <w:tc>
          <w:tcPr>
            <w:tcW w:w="3495" w:type="dxa"/>
            <w:tcBorders>
              <w:top w:val="nil"/>
              <w:left w:val="single" w:sz="4" w:space="0" w:color="auto"/>
              <w:bottom w:val="nil"/>
              <w:right w:val="nil"/>
            </w:tcBorders>
          </w:tcPr>
          <w:p w14:paraId="4B21F8D3" w14:textId="77777777" w:rsidR="00A979AB" w:rsidRPr="00954FD5" w:rsidRDefault="00A979AB" w:rsidP="00A979AB">
            <w:r w:rsidRPr="00954FD5">
              <w:t xml:space="preserve">f) styrmontör (montör, </w:t>
            </w:r>
            <w:proofErr w:type="gramStart"/>
            <w:r w:rsidRPr="00954FD5">
              <w:t>styr- regler</w:t>
            </w:r>
            <w:proofErr w:type="gramEnd"/>
            <w:r w:rsidRPr="00954FD5">
              <w:t>)</w:t>
            </w:r>
          </w:p>
        </w:tc>
        <w:tc>
          <w:tcPr>
            <w:tcW w:w="4352" w:type="dxa"/>
            <w:tcBorders>
              <w:top w:val="dotted" w:sz="4" w:space="0" w:color="auto"/>
              <w:left w:val="nil"/>
              <w:bottom w:val="dotted" w:sz="4" w:space="0" w:color="auto"/>
              <w:right w:val="nil"/>
            </w:tcBorders>
          </w:tcPr>
          <w:p w14:paraId="71539C41" w14:textId="77777777"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2F9E4F24" w14:textId="77777777" w:rsidR="00A979AB" w:rsidRPr="00954FD5" w:rsidRDefault="00A979AB" w:rsidP="00A979AB">
            <w:r w:rsidRPr="00954FD5">
              <w:t>kr/tim</w:t>
            </w:r>
          </w:p>
        </w:tc>
      </w:tr>
      <w:tr w:rsidR="00A979AB" w:rsidRPr="00954FD5" w14:paraId="1E33342C" w14:textId="77777777" w:rsidTr="00A979AB">
        <w:trPr>
          <w:trHeight w:val="340"/>
        </w:trPr>
        <w:tc>
          <w:tcPr>
            <w:tcW w:w="3495" w:type="dxa"/>
            <w:tcBorders>
              <w:top w:val="nil"/>
              <w:left w:val="single" w:sz="4" w:space="0" w:color="auto"/>
              <w:bottom w:val="nil"/>
              <w:right w:val="nil"/>
            </w:tcBorders>
          </w:tcPr>
          <w:p w14:paraId="5B5B8DC4" w14:textId="77777777" w:rsidR="00A979AB" w:rsidRPr="00954FD5" w:rsidRDefault="00A979AB" w:rsidP="00A979AB">
            <w:r w:rsidRPr="00954FD5">
              <w:t>g) programmerare, styr o regler</w:t>
            </w:r>
          </w:p>
        </w:tc>
        <w:tc>
          <w:tcPr>
            <w:tcW w:w="4352" w:type="dxa"/>
            <w:tcBorders>
              <w:top w:val="dotted" w:sz="4" w:space="0" w:color="auto"/>
              <w:left w:val="nil"/>
              <w:bottom w:val="dotted" w:sz="4" w:space="0" w:color="auto"/>
              <w:right w:val="nil"/>
            </w:tcBorders>
          </w:tcPr>
          <w:p w14:paraId="625A7663" w14:textId="77777777"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437C9A2B" w14:textId="77777777" w:rsidR="00A979AB" w:rsidRPr="00954FD5" w:rsidRDefault="00A979AB" w:rsidP="00A979AB">
            <w:r w:rsidRPr="00954FD5">
              <w:t>kr/tim</w:t>
            </w:r>
          </w:p>
        </w:tc>
      </w:tr>
      <w:tr w:rsidR="00A979AB" w:rsidRPr="00954FD5" w14:paraId="4560AA36" w14:textId="77777777" w:rsidTr="00A979AB">
        <w:trPr>
          <w:trHeight w:val="340"/>
        </w:trPr>
        <w:tc>
          <w:tcPr>
            <w:tcW w:w="3495" w:type="dxa"/>
            <w:tcBorders>
              <w:top w:val="nil"/>
              <w:left w:val="single" w:sz="4" w:space="0" w:color="auto"/>
              <w:bottom w:val="nil"/>
              <w:right w:val="nil"/>
            </w:tcBorders>
          </w:tcPr>
          <w:p w14:paraId="20A41390" w14:textId="1C315764" w:rsidR="00A979AB" w:rsidRPr="00954FD5" w:rsidRDefault="00A979AB" w:rsidP="00A979AB">
            <w:r w:rsidRPr="00954FD5">
              <w:t>h) storköksmontör</w:t>
            </w:r>
          </w:p>
        </w:tc>
        <w:tc>
          <w:tcPr>
            <w:tcW w:w="4352" w:type="dxa"/>
            <w:tcBorders>
              <w:top w:val="dotted" w:sz="4" w:space="0" w:color="auto"/>
              <w:left w:val="nil"/>
              <w:bottom w:val="dotted" w:sz="4" w:space="0" w:color="auto"/>
              <w:right w:val="nil"/>
            </w:tcBorders>
          </w:tcPr>
          <w:p w14:paraId="518F4DCF" w14:textId="2AD69CB1"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01A8D785" w14:textId="0645F644" w:rsidR="00A979AB" w:rsidRPr="00954FD5" w:rsidRDefault="00A979AB" w:rsidP="00A979AB">
            <w:r w:rsidRPr="00954FD5">
              <w:t>kr/tim</w:t>
            </w:r>
          </w:p>
        </w:tc>
      </w:tr>
      <w:tr w:rsidR="00A979AB" w:rsidRPr="00954FD5" w14:paraId="38AA80D8" w14:textId="77777777" w:rsidTr="00A979AB">
        <w:trPr>
          <w:trHeight w:val="340"/>
        </w:trPr>
        <w:tc>
          <w:tcPr>
            <w:tcW w:w="3495" w:type="dxa"/>
            <w:tcBorders>
              <w:top w:val="nil"/>
              <w:left w:val="single" w:sz="4" w:space="0" w:color="auto"/>
              <w:bottom w:val="nil"/>
              <w:right w:val="nil"/>
            </w:tcBorders>
          </w:tcPr>
          <w:p w14:paraId="0409BC69" w14:textId="2BE40E5F" w:rsidR="00A979AB" w:rsidRPr="00954FD5" w:rsidRDefault="00A979AB" w:rsidP="00A979AB">
            <w:r w:rsidRPr="00954FD5">
              <w:t>i) målare</w:t>
            </w:r>
          </w:p>
        </w:tc>
        <w:tc>
          <w:tcPr>
            <w:tcW w:w="4352" w:type="dxa"/>
            <w:tcBorders>
              <w:top w:val="dotted" w:sz="4" w:space="0" w:color="auto"/>
              <w:left w:val="nil"/>
              <w:bottom w:val="dotted" w:sz="4" w:space="0" w:color="auto"/>
              <w:right w:val="nil"/>
            </w:tcBorders>
          </w:tcPr>
          <w:p w14:paraId="048DC5D1" w14:textId="6CF351A6" w:rsidR="00A979AB" w:rsidRPr="00954FD5" w:rsidRDefault="00A979AB" w:rsidP="00A979AB">
            <w:r w:rsidRPr="00954FD5">
              <w:fldChar w:fldCharType="begin">
                <w:ffData>
                  <w:name w:val=""/>
                  <w:enabled/>
                  <w:calcOnExit w:val="0"/>
                  <w:textInput>
                    <w:maxLength w:val="70"/>
                  </w:textInput>
                </w:ffData>
              </w:fldChar>
            </w:r>
            <w:r w:rsidRPr="00954FD5">
              <w:instrText xml:space="preserve"> FORMTEXT </w:instrText>
            </w:r>
            <w:r w:rsidRPr="00954FD5">
              <w:fldChar w:fldCharType="separate"/>
            </w:r>
            <w:r w:rsidRPr="00954FD5">
              <w:rPr>
                <w:noProof/>
              </w:rPr>
              <w:t>     </w:t>
            </w:r>
            <w:r w:rsidRPr="00954FD5">
              <w:fldChar w:fldCharType="end"/>
            </w:r>
          </w:p>
        </w:tc>
        <w:tc>
          <w:tcPr>
            <w:tcW w:w="1299" w:type="dxa"/>
            <w:tcBorders>
              <w:top w:val="nil"/>
              <w:left w:val="nil"/>
              <w:bottom w:val="nil"/>
              <w:right w:val="single" w:sz="4" w:space="0" w:color="auto"/>
            </w:tcBorders>
          </w:tcPr>
          <w:p w14:paraId="4DEA82D8" w14:textId="4D904AA9" w:rsidR="00A979AB" w:rsidRPr="00954FD5" w:rsidRDefault="00A979AB" w:rsidP="00A979AB">
            <w:r w:rsidRPr="00954FD5">
              <w:t>kr/tim</w:t>
            </w:r>
          </w:p>
        </w:tc>
      </w:tr>
      <w:tr w:rsidR="00A979AB" w:rsidRPr="00954FD5" w14:paraId="1F5EA215" w14:textId="77777777" w:rsidTr="00A979AB">
        <w:trPr>
          <w:trHeight w:val="340"/>
        </w:trPr>
        <w:tc>
          <w:tcPr>
            <w:tcW w:w="9146" w:type="dxa"/>
            <w:gridSpan w:val="3"/>
            <w:tcBorders>
              <w:top w:val="nil"/>
              <w:left w:val="single" w:sz="4" w:space="0" w:color="auto"/>
              <w:bottom w:val="single" w:sz="4" w:space="0" w:color="auto"/>
              <w:right w:val="single" w:sz="4" w:space="0" w:color="auto"/>
            </w:tcBorders>
          </w:tcPr>
          <w:p w14:paraId="2D653994" w14:textId="77777777" w:rsidR="00A979AB" w:rsidRPr="00954FD5" w:rsidRDefault="00A979AB" w:rsidP="00A979AB">
            <w:r w:rsidRPr="00954FD5">
              <w:t>I ovannämnda arbetskostnader ingår ej mervärdesskatt.</w:t>
            </w:r>
          </w:p>
        </w:tc>
      </w:tr>
    </w:tbl>
    <w:p w14:paraId="0C7CC5C4" w14:textId="77777777" w:rsidR="00F93A58" w:rsidRPr="00954FD5" w:rsidRDefault="00F93A58" w:rsidP="00F93A58">
      <w:pPr>
        <w:pStyle w:val="Ingenlista1"/>
      </w:pPr>
    </w:p>
    <w:tbl>
      <w:tblPr>
        <w:tblW w:w="9180" w:type="dxa"/>
        <w:tblLayout w:type="fixed"/>
        <w:tblLook w:val="01E0" w:firstRow="1" w:lastRow="1" w:firstColumn="1" w:lastColumn="1" w:noHBand="0" w:noVBand="0"/>
      </w:tblPr>
      <w:tblGrid>
        <w:gridCol w:w="7905"/>
        <w:gridCol w:w="850"/>
        <w:gridCol w:w="425"/>
      </w:tblGrid>
      <w:tr w:rsidR="00DD1E6B" w:rsidRPr="00954FD5" w14:paraId="1E9A1ADA" w14:textId="77777777" w:rsidTr="00E5688F">
        <w:trPr>
          <w:trHeight w:val="340"/>
        </w:trPr>
        <w:tc>
          <w:tcPr>
            <w:tcW w:w="9180" w:type="dxa"/>
            <w:gridSpan w:val="3"/>
            <w:tcBorders>
              <w:top w:val="single" w:sz="4" w:space="0" w:color="auto"/>
              <w:left w:val="single" w:sz="4" w:space="0" w:color="auto"/>
              <w:bottom w:val="single" w:sz="4" w:space="0" w:color="auto"/>
              <w:right w:val="single" w:sz="4" w:space="0" w:color="auto"/>
            </w:tcBorders>
            <w:shd w:val="clear" w:color="auto" w:fill="C0C0C0"/>
            <w:vAlign w:val="center"/>
          </w:tcPr>
          <w:p w14:paraId="29BBA448" w14:textId="77777777" w:rsidR="00F93A58" w:rsidRPr="00954FD5" w:rsidRDefault="00DB5411" w:rsidP="00CC3463">
            <w:pPr>
              <w:rPr>
                <w:b/>
                <w:bCs/>
              </w:rPr>
            </w:pPr>
            <w:r w:rsidRPr="00954FD5">
              <w:rPr>
                <w:b/>
                <w:bCs/>
              </w:rPr>
              <w:t>Entreprenörarvode</w:t>
            </w:r>
          </w:p>
        </w:tc>
      </w:tr>
      <w:tr w:rsidR="00DD1E6B" w:rsidRPr="00954FD5" w14:paraId="6983DF9E" w14:textId="77777777" w:rsidTr="00E5688F">
        <w:trPr>
          <w:trHeight w:val="340"/>
        </w:trPr>
        <w:tc>
          <w:tcPr>
            <w:tcW w:w="9180" w:type="dxa"/>
            <w:gridSpan w:val="3"/>
            <w:tcBorders>
              <w:top w:val="single" w:sz="4" w:space="0" w:color="auto"/>
              <w:left w:val="single" w:sz="4" w:space="0" w:color="auto"/>
              <w:right w:val="single" w:sz="4" w:space="0" w:color="auto"/>
            </w:tcBorders>
            <w:vAlign w:val="center"/>
          </w:tcPr>
          <w:p w14:paraId="1904D59E" w14:textId="77777777" w:rsidR="00F93A58" w:rsidRPr="00954FD5" w:rsidRDefault="00DB5411" w:rsidP="00CC3463">
            <w:pPr>
              <w:rPr>
                <w:color w:val="000000" w:themeColor="text1"/>
              </w:rPr>
            </w:pPr>
            <w:r w:rsidRPr="00954FD5">
              <w:rPr>
                <w:color w:val="000000" w:themeColor="text1"/>
              </w:rPr>
              <w:t xml:space="preserve">Vid kostnadsreglering av ändrings- och tilläggsarbeten gäller följande entreprenörarvoden enligt </w:t>
            </w:r>
            <w:r w:rsidR="00283F80" w:rsidRPr="00954FD5">
              <w:rPr>
                <w:color w:val="000000" w:themeColor="text1"/>
              </w:rPr>
              <w:t>(AF</w:t>
            </w:r>
            <w:r w:rsidR="00811802" w:rsidRPr="00954FD5">
              <w:rPr>
                <w:color w:val="000000" w:themeColor="text1"/>
              </w:rPr>
              <w:t>D</w:t>
            </w:r>
            <w:r w:rsidR="00283F80" w:rsidRPr="00954FD5">
              <w:rPr>
                <w:color w:val="000000" w:themeColor="text1"/>
              </w:rPr>
              <w:t>.611.)</w:t>
            </w:r>
            <w:r w:rsidR="00283F80" w:rsidRPr="00954FD5">
              <w:rPr>
                <w:color w:val="000000" w:themeColor="text1"/>
              </w:rPr>
              <w:br/>
              <w:t>Procentsats för täckande av samtliga omkostnader o entreprenadarvode enligt AB</w:t>
            </w:r>
            <w:r w:rsidR="005E1788" w:rsidRPr="00954FD5">
              <w:rPr>
                <w:color w:val="000000" w:themeColor="text1"/>
              </w:rPr>
              <w:t>T</w:t>
            </w:r>
            <w:r w:rsidR="00283F80" w:rsidRPr="00954FD5">
              <w:rPr>
                <w:color w:val="000000" w:themeColor="text1"/>
              </w:rPr>
              <w:t xml:space="preserve"> 0</w:t>
            </w:r>
            <w:r w:rsidR="005E1788" w:rsidRPr="00954FD5">
              <w:rPr>
                <w:color w:val="000000" w:themeColor="text1"/>
              </w:rPr>
              <w:t>6</w:t>
            </w:r>
            <w:r w:rsidR="00283F80" w:rsidRPr="00954FD5">
              <w:rPr>
                <w:color w:val="000000" w:themeColor="text1"/>
              </w:rPr>
              <w:t xml:space="preserve"> kap 6 § 9 punkt 2,4,6,7 och 8a att utta </w:t>
            </w:r>
            <w:proofErr w:type="gramStart"/>
            <w:r w:rsidR="00283F80" w:rsidRPr="00954FD5">
              <w:rPr>
                <w:color w:val="000000" w:themeColor="text1"/>
              </w:rPr>
              <w:t>på :</w:t>
            </w:r>
            <w:proofErr w:type="gramEnd"/>
            <w:r w:rsidR="00283F80" w:rsidRPr="00954FD5">
              <w:rPr>
                <w:color w:val="000000" w:themeColor="text1"/>
              </w:rPr>
              <w:br/>
            </w:r>
          </w:p>
        </w:tc>
      </w:tr>
      <w:tr w:rsidR="00DD1E6B" w:rsidRPr="00954FD5" w14:paraId="3B54CB11" w14:textId="77777777" w:rsidTr="00E5688F">
        <w:trPr>
          <w:trHeight w:val="340"/>
        </w:trPr>
        <w:tc>
          <w:tcPr>
            <w:tcW w:w="7905" w:type="dxa"/>
            <w:tcBorders>
              <w:left w:val="single" w:sz="4" w:space="0" w:color="auto"/>
            </w:tcBorders>
            <w:vAlign w:val="center"/>
          </w:tcPr>
          <w:p w14:paraId="0326ACB5" w14:textId="77777777" w:rsidR="00F93A58" w:rsidRPr="00954FD5" w:rsidRDefault="00DB5411" w:rsidP="00CC3463">
            <w:pPr>
              <w:rPr>
                <w:color w:val="000000" w:themeColor="text1"/>
              </w:rPr>
            </w:pPr>
            <w:r w:rsidRPr="00954FD5">
              <w:rPr>
                <w:color w:val="000000" w:themeColor="text1"/>
              </w:rPr>
              <w:t>direkta material- och varukostnader, exkl. mervärdesskatt, enligt AB</w:t>
            </w:r>
            <w:r w:rsidR="005E1788" w:rsidRPr="00954FD5">
              <w:rPr>
                <w:color w:val="000000" w:themeColor="text1"/>
              </w:rPr>
              <w:t>T 06</w:t>
            </w:r>
            <w:r w:rsidRPr="00954FD5">
              <w:rPr>
                <w:color w:val="000000" w:themeColor="text1"/>
              </w:rPr>
              <w:t xml:space="preserve"> kap 6 § 9 punkt 1</w:t>
            </w:r>
          </w:p>
        </w:tc>
        <w:tc>
          <w:tcPr>
            <w:tcW w:w="850" w:type="dxa"/>
            <w:tcBorders>
              <w:bottom w:val="dotted" w:sz="4" w:space="0" w:color="auto"/>
            </w:tcBorders>
            <w:vAlign w:val="center"/>
          </w:tcPr>
          <w:p w14:paraId="7DBC5C57" w14:textId="77777777" w:rsidR="00F93A58" w:rsidRPr="00954FD5" w:rsidRDefault="00DB5411" w:rsidP="00CC3463">
            <w:pPr>
              <w:rPr>
                <w:color w:val="000000" w:themeColor="text1"/>
              </w:rPr>
            </w:pPr>
            <w:r w:rsidRPr="00954FD5">
              <w:rPr>
                <w:color w:val="000000" w:themeColor="text1"/>
              </w:rPr>
              <w:fldChar w:fldCharType="begin">
                <w:ffData>
                  <w:name w:val=""/>
                  <w:enabled/>
                  <w:calcOnExit w:val="0"/>
                  <w:textInput>
                    <w:maxLength w:val="70"/>
                  </w:textInput>
                </w:ffData>
              </w:fldChar>
            </w:r>
            <w:r w:rsidRPr="00954FD5">
              <w:rPr>
                <w:color w:val="000000" w:themeColor="text1"/>
              </w:rPr>
              <w:instrText xml:space="preserve"> FORMTEXT </w:instrText>
            </w:r>
            <w:r w:rsidRPr="00954FD5">
              <w:rPr>
                <w:color w:val="000000" w:themeColor="text1"/>
              </w:rPr>
            </w:r>
            <w:r w:rsidRPr="00954FD5">
              <w:rPr>
                <w:color w:val="000000" w:themeColor="text1"/>
              </w:rPr>
              <w:fldChar w:fldCharType="separate"/>
            </w:r>
            <w:r w:rsidRPr="00954FD5">
              <w:rPr>
                <w:noProof/>
                <w:color w:val="000000" w:themeColor="text1"/>
              </w:rPr>
              <w:t>     </w:t>
            </w:r>
            <w:r w:rsidRPr="00954FD5">
              <w:rPr>
                <w:color w:val="000000" w:themeColor="text1"/>
              </w:rPr>
              <w:fldChar w:fldCharType="end"/>
            </w:r>
          </w:p>
        </w:tc>
        <w:tc>
          <w:tcPr>
            <w:tcW w:w="425" w:type="dxa"/>
            <w:tcBorders>
              <w:right w:val="single" w:sz="4" w:space="0" w:color="auto"/>
            </w:tcBorders>
            <w:vAlign w:val="center"/>
          </w:tcPr>
          <w:p w14:paraId="3E2F657A" w14:textId="77777777" w:rsidR="00F93A58" w:rsidRPr="00954FD5" w:rsidRDefault="00DB5411" w:rsidP="00CC3463">
            <w:pPr>
              <w:rPr>
                <w:color w:val="000000" w:themeColor="text1"/>
              </w:rPr>
            </w:pPr>
            <w:r w:rsidRPr="00954FD5">
              <w:rPr>
                <w:color w:val="000000" w:themeColor="text1"/>
              </w:rPr>
              <w:t>%</w:t>
            </w:r>
          </w:p>
        </w:tc>
      </w:tr>
      <w:tr w:rsidR="00DD1E6B" w14:paraId="79AF5410" w14:textId="77777777" w:rsidTr="00E5688F">
        <w:trPr>
          <w:trHeight w:val="340"/>
        </w:trPr>
        <w:tc>
          <w:tcPr>
            <w:tcW w:w="7905" w:type="dxa"/>
            <w:tcBorders>
              <w:left w:val="single" w:sz="4" w:space="0" w:color="auto"/>
            </w:tcBorders>
            <w:vAlign w:val="center"/>
          </w:tcPr>
          <w:p w14:paraId="3EFF2B89" w14:textId="77777777" w:rsidR="00F93A58" w:rsidRPr="00954FD5" w:rsidRDefault="00DB5411" w:rsidP="00CC3463">
            <w:pPr>
              <w:rPr>
                <w:color w:val="000000" w:themeColor="text1"/>
              </w:rPr>
            </w:pPr>
            <w:r w:rsidRPr="00954FD5">
              <w:rPr>
                <w:color w:val="000000" w:themeColor="text1"/>
              </w:rPr>
              <w:t xml:space="preserve">direkta kostnader på </w:t>
            </w:r>
            <w:r w:rsidR="00981C23" w:rsidRPr="00954FD5">
              <w:rPr>
                <w:color w:val="000000" w:themeColor="text1"/>
              </w:rPr>
              <w:t xml:space="preserve">underentreprenader </w:t>
            </w:r>
            <w:r w:rsidRPr="00954FD5">
              <w:rPr>
                <w:color w:val="000000" w:themeColor="text1"/>
              </w:rPr>
              <w:t>exkl. mervärdesskatt, enligt AB</w:t>
            </w:r>
            <w:r w:rsidR="005E1788" w:rsidRPr="00954FD5">
              <w:rPr>
                <w:color w:val="000000" w:themeColor="text1"/>
              </w:rPr>
              <w:t>T</w:t>
            </w:r>
            <w:r w:rsidRPr="00954FD5">
              <w:rPr>
                <w:color w:val="000000" w:themeColor="text1"/>
              </w:rPr>
              <w:t xml:space="preserve"> 0</w:t>
            </w:r>
            <w:r w:rsidR="005E1788" w:rsidRPr="00954FD5">
              <w:rPr>
                <w:color w:val="000000" w:themeColor="text1"/>
              </w:rPr>
              <w:t>6</w:t>
            </w:r>
            <w:r w:rsidRPr="00954FD5">
              <w:rPr>
                <w:color w:val="000000" w:themeColor="text1"/>
              </w:rPr>
              <w:t xml:space="preserve"> kap 6 § 9 punkt 5</w:t>
            </w:r>
          </w:p>
        </w:tc>
        <w:tc>
          <w:tcPr>
            <w:tcW w:w="850" w:type="dxa"/>
            <w:tcBorders>
              <w:top w:val="dotted" w:sz="4" w:space="0" w:color="auto"/>
              <w:bottom w:val="dotted" w:sz="4" w:space="0" w:color="auto"/>
            </w:tcBorders>
            <w:vAlign w:val="center"/>
          </w:tcPr>
          <w:p w14:paraId="5E35F0DF" w14:textId="77777777" w:rsidR="00F93A58" w:rsidRPr="00954FD5" w:rsidRDefault="00DB5411" w:rsidP="00CC3463">
            <w:pPr>
              <w:rPr>
                <w:color w:val="000000" w:themeColor="text1"/>
              </w:rPr>
            </w:pPr>
            <w:r w:rsidRPr="00954FD5">
              <w:rPr>
                <w:color w:val="000000" w:themeColor="text1"/>
              </w:rPr>
              <w:fldChar w:fldCharType="begin">
                <w:ffData>
                  <w:name w:val=""/>
                  <w:enabled/>
                  <w:calcOnExit w:val="0"/>
                  <w:textInput>
                    <w:maxLength w:val="70"/>
                  </w:textInput>
                </w:ffData>
              </w:fldChar>
            </w:r>
            <w:r w:rsidRPr="00954FD5">
              <w:rPr>
                <w:color w:val="000000" w:themeColor="text1"/>
              </w:rPr>
              <w:instrText xml:space="preserve"> FORMTEXT </w:instrText>
            </w:r>
            <w:r w:rsidRPr="00954FD5">
              <w:rPr>
                <w:color w:val="000000" w:themeColor="text1"/>
              </w:rPr>
            </w:r>
            <w:r w:rsidRPr="00954FD5">
              <w:rPr>
                <w:color w:val="000000" w:themeColor="text1"/>
              </w:rPr>
              <w:fldChar w:fldCharType="separate"/>
            </w:r>
            <w:r w:rsidRPr="00954FD5">
              <w:rPr>
                <w:noProof/>
                <w:color w:val="000000" w:themeColor="text1"/>
              </w:rPr>
              <w:t>     </w:t>
            </w:r>
            <w:r w:rsidRPr="00954FD5">
              <w:rPr>
                <w:color w:val="000000" w:themeColor="text1"/>
              </w:rPr>
              <w:fldChar w:fldCharType="end"/>
            </w:r>
          </w:p>
        </w:tc>
        <w:tc>
          <w:tcPr>
            <w:tcW w:w="425" w:type="dxa"/>
            <w:tcBorders>
              <w:right w:val="single" w:sz="4" w:space="0" w:color="auto"/>
            </w:tcBorders>
            <w:vAlign w:val="center"/>
          </w:tcPr>
          <w:p w14:paraId="56668D80" w14:textId="77777777" w:rsidR="00F93A58" w:rsidRPr="00954FD5" w:rsidRDefault="00F93A58" w:rsidP="00CC3463">
            <w:pPr>
              <w:rPr>
                <w:color w:val="000000" w:themeColor="text1"/>
              </w:rPr>
            </w:pPr>
          </w:p>
          <w:p w14:paraId="374F5652" w14:textId="77777777" w:rsidR="00F93A58" w:rsidRPr="008C0ECA" w:rsidRDefault="00DB5411" w:rsidP="00CC3463">
            <w:pPr>
              <w:rPr>
                <w:color w:val="000000" w:themeColor="text1"/>
              </w:rPr>
            </w:pPr>
            <w:r w:rsidRPr="00954FD5">
              <w:rPr>
                <w:color w:val="000000" w:themeColor="text1"/>
              </w:rPr>
              <w:t>%</w:t>
            </w:r>
          </w:p>
        </w:tc>
      </w:tr>
      <w:tr w:rsidR="00DD1E6B" w14:paraId="2EE5208F" w14:textId="77777777" w:rsidTr="00E5688F">
        <w:trPr>
          <w:trHeight w:hRule="exact" w:val="113"/>
        </w:trPr>
        <w:tc>
          <w:tcPr>
            <w:tcW w:w="7905" w:type="dxa"/>
            <w:tcBorders>
              <w:left w:val="single" w:sz="4" w:space="0" w:color="auto"/>
              <w:bottom w:val="single" w:sz="4" w:space="0" w:color="auto"/>
            </w:tcBorders>
            <w:vAlign w:val="center"/>
          </w:tcPr>
          <w:p w14:paraId="4444DE70" w14:textId="77777777" w:rsidR="00F93A58" w:rsidRDefault="00F93A58" w:rsidP="00CC3463"/>
        </w:tc>
        <w:tc>
          <w:tcPr>
            <w:tcW w:w="850" w:type="dxa"/>
            <w:tcBorders>
              <w:top w:val="dotted" w:sz="4" w:space="0" w:color="auto"/>
              <w:bottom w:val="single" w:sz="4" w:space="0" w:color="auto"/>
            </w:tcBorders>
            <w:vAlign w:val="center"/>
          </w:tcPr>
          <w:p w14:paraId="2116496E" w14:textId="77777777" w:rsidR="00F93A58" w:rsidRDefault="00F93A58" w:rsidP="00CC3463"/>
        </w:tc>
        <w:tc>
          <w:tcPr>
            <w:tcW w:w="425" w:type="dxa"/>
            <w:tcBorders>
              <w:bottom w:val="single" w:sz="4" w:space="0" w:color="auto"/>
              <w:right w:val="single" w:sz="4" w:space="0" w:color="auto"/>
            </w:tcBorders>
            <w:vAlign w:val="center"/>
          </w:tcPr>
          <w:p w14:paraId="6F0BB329" w14:textId="77777777" w:rsidR="00F93A58" w:rsidRDefault="00F93A58" w:rsidP="00CC3463"/>
        </w:tc>
      </w:tr>
    </w:tbl>
    <w:p w14:paraId="271EE0BF" w14:textId="77777777" w:rsidR="00F93A58" w:rsidRPr="00FB2F60" w:rsidRDefault="00DB5411" w:rsidP="00F93A58">
      <w:pPr>
        <w:pStyle w:val="Rubrik3"/>
      </w:pPr>
      <w:r>
        <w:br/>
      </w:r>
      <w:r w:rsidR="00717BCA" w:rsidRPr="00FB2F60">
        <w:t xml:space="preserve">3. </w:t>
      </w:r>
      <w:r w:rsidRPr="00FB2F60">
        <w:t xml:space="preserve">Reglerbara mängder </w:t>
      </w:r>
      <w:r w:rsidR="00D97A11" w:rsidRPr="00FB2F60">
        <w:t>enligt AFD.612</w:t>
      </w:r>
    </w:p>
    <w:p w14:paraId="4213CAC1" w14:textId="7FC4ABEC" w:rsidR="00976E76" w:rsidRPr="0035225B" w:rsidRDefault="00DB5411" w:rsidP="00AE610E">
      <w:r w:rsidRPr="00FB2F60">
        <w:t xml:space="preserve">Med ingående mängd menas att den är inräknad i huvudanbudet. </w:t>
      </w:r>
      <w:r w:rsidRPr="00FB2F60">
        <w:br/>
        <w:t>Ett och samma à-pris ska gälla för tillkommande och avgående reglerbar mängd.</w:t>
      </w:r>
      <w:r w:rsidR="00E120AF">
        <w:br/>
      </w:r>
    </w:p>
    <w:tbl>
      <w:tblPr>
        <w:tblW w:w="9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6237"/>
        <w:gridCol w:w="935"/>
        <w:gridCol w:w="1299"/>
      </w:tblGrid>
      <w:tr w:rsidR="00DD1E6B" w14:paraId="483F0834" w14:textId="77777777" w:rsidTr="009D73EA">
        <w:trPr>
          <w:trHeight w:val="340"/>
        </w:trPr>
        <w:tc>
          <w:tcPr>
            <w:tcW w:w="675" w:type="dxa"/>
            <w:tcBorders>
              <w:top w:val="single" w:sz="4" w:space="0" w:color="auto"/>
              <w:left w:val="single" w:sz="4" w:space="0" w:color="auto"/>
              <w:bottom w:val="nil"/>
              <w:right w:val="nil"/>
            </w:tcBorders>
            <w:shd w:val="clear" w:color="auto" w:fill="auto"/>
          </w:tcPr>
          <w:p w14:paraId="0C561F7D" w14:textId="77777777" w:rsidR="00F93A58" w:rsidRPr="00E120AF" w:rsidRDefault="00DB5411" w:rsidP="00CC3463">
            <w:r w:rsidRPr="00E120AF">
              <w:t>1)</w:t>
            </w:r>
          </w:p>
        </w:tc>
        <w:tc>
          <w:tcPr>
            <w:tcW w:w="6237" w:type="dxa"/>
            <w:tcBorders>
              <w:top w:val="single" w:sz="4" w:space="0" w:color="auto"/>
              <w:left w:val="nil"/>
              <w:bottom w:val="nil"/>
              <w:right w:val="nil"/>
            </w:tcBorders>
            <w:shd w:val="clear" w:color="auto" w:fill="auto"/>
          </w:tcPr>
          <w:p w14:paraId="5F02BBED" w14:textId="255B262A" w:rsidR="00F93A58" w:rsidRPr="00E120AF" w:rsidRDefault="00FA78AA" w:rsidP="00CC3463">
            <w:r w:rsidRPr="00E120AF">
              <w:t>470 m</w:t>
            </w:r>
            <w:r w:rsidRPr="00E120AF">
              <w:rPr>
                <w:vertAlign w:val="superscript"/>
              </w:rPr>
              <w:t>3</w:t>
            </w:r>
            <w:r w:rsidRPr="00E120AF">
              <w:t xml:space="preserve"> </w:t>
            </w:r>
            <w:proofErr w:type="spellStart"/>
            <w:r w:rsidRPr="00E120AF">
              <w:t>bergsschakt</w:t>
            </w:r>
            <w:proofErr w:type="spellEnd"/>
            <w:r w:rsidRPr="00E120AF">
              <w:t xml:space="preserve"> ska ingå. Därutöver:</w:t>
            </w:r>
          </w:p>
        </w:tc>
        <w:tc>
          <w:tcPr>
            <w:tcW w:w="935" w:type="dxa"/>
            <w:tcBorders>
              <w:top w:val="single" w:sz="4" w:space="0" w:color="auto"/>
              <w:left w:val="nil"/>
              <w:bottom w:val="dotted" w:sz="4" w:space="0" w:color="auto"/>
              <w:right w:val="nil"/>
            </w:tcBorders>
            <w:vAlign w:val="bottom"/>
          </w:tcPr>
          <w:p w14:paraId="06F051D0" w14:textId="77777777" w:rsidR="00F93A58" w:rsidRPr="00FB2F60" w:rsidRDefault="00DB5411" w:rsidP="00CC3463">
            <w:r w:rsidRPr="00FB2F60">
              <w:fldChar w:fldCharType="begin">
                <w:ffData>
                  <w:name w:val=""/>
                  <w:enabled/>
                  <w:calcOnExit w:val="0"/>
                  <w:textInput>
                    <w:maxLength w:val="70"/>
                  </w:textInput>
                </w:ffData>
              </w:fldChar>
            </w:r>
            <w:r w:rsidRPr="00FB2F60">
              <w:instrText xml:space="preserve"> FORMTEXT </w:instrText>
            </w:r>
            <w:r w:rsidRPr="00FB2F60">
              <w:fldChar w:fldCharType="separate"/>
            </w:r>
            <w:r w:rsidRPr="00FB2F60">
              <w:rPr>
                <w:noProof/>
              </w:rPr>
              <w:t>     </w:t>
            </w:r>
            <w:r w:rsidRPr="00FB2F60">
              <w:fldChar w:fldCharType="end"/>
            </w:r>
          </w:p>
        </w:tc>
        <w:tc>
          <w:tcPr>
            <w:tcW w:w="1299" w:type="dxa"/>
            <w:tcBorders>
              <w:top w:val="single" w:sz="4" w:space="0" w:color="auto"/>
              <w:left w:val="nil"/>
              <w:bottom w:val="nil"/>
              <w:right w:val="single" w:sz="4" w:space="0" w:color="auto"/>
            </w:tcBorders>
            <w:vAlign w:val="bottom"/>
          </w:tcPr>
          <w:p w14:paraId="4C7F3C74" w14:textId="0D187AEE" w:rsidR="00F93A58" w:rsidRPr="00FB2F60" w:rsidRDefault="00DB5411" w:rsidP="00CC3463">
            <w:pPr>
              <w:rPr>
                <w:vertAlign w:val="superscript"/>
              </w:rPr>
            </w:pPr>
            <w:r w:rsidRPr="00FB2F60">
              <w:t>kr/</w:t>
            </w:r>
            <w:r w:rsidR="00FB2F60" w:rsidRPr="00FB2F60">
              <w:t>m</w:t>
            </w:r>
            <w:r w:rsidR="00FB2F60" w:rsidRPr="00FB2F60">
              <w:rPr>
                <w:vertAlign w:val="superscript"/>
              </w:rPr>
              <w:t>3</w:t>
            </w:r>
          </w:p>
        </w:tc>
      </w:tr>
      <w:tr w:rsidR="00DD1E6B" w14:paraId="4D641F5D" w14:textId="77777777" w:rsidTr="009D73EA">
        <w:trPr>
          <w:trHeight w:hRule="exact" w:val="113"/>
        </w:trPr>
        <w:tc>
          <w:tcPr>
            <w:tcW w:w="675" w:type="dxa"/>
            <w:tcBorders>
              <w:top w:val="nil"/>
              <w:left w:val="single" w:sz="4" w:space="0" w:color="auto"/>
              <w:bottom w:val="single" w:sz="4" w:space="0" w:color="auto"/>
              <w:right w:val="nil"/>
            </w:tcBorders>
            <w:shd w:val="clear" w:color="auto" w:fill="auto"/>
          </w:tcPr>
          <w:p w14:paraId="3796844E" w14:textId="77777777" w:rsidR="00F93A58" w:rsidRPr="009E6A3E" w:rsidRDefault="00F93A58" w:rsidP="00CC3463">
            <w:pPr>
              <w:rPr>
                <w:sz w:val="4"/>
                <w:szCs w:val="4"/>
              </w:rPr>
            </w:pPr>
          </w:p>
        </w:tc>
        <w:tc>
          <w:tcPr>
            <w:tcW w:w="6237" w:type="dxa"/>
            <w:tcBorders>
              <w:top w:val="nil"/>
              <w:left w:val="nil"/>
              <w:bottom w:val="single" w:sz="4" w:space="0" w:color="auto"/>
              <w:right w:val="nil"/>
            </w:tcBorders>
            <w:shd w:val="clear" w:color="auto" w:fill="auto"/>
          </w:tcPr>
          <w:p w14:paraId="245E85E5" w14:textId="77777777" w:rsidR="00F93A58" w:rsidRDefault="00F93A58" w:rsidP="00CC3463"/>
        </w:tc>
        <w:tc>
          <w:tcPr>
            <w:tcW w:w="935" w:type="dxa"/>
            <w:tcBorders>
              <w:top w:val="dotted" w:sz="4" w:space="0" w:color="auto"/>
              <w:left w:val="nil"/>
              <w:bottom w:val="single" w:sz="4" w:space="0" w:color="auto"/>
              <w:right w:val="nil"/>
            </w:tcBorders>
          </w:tcPr>
          <w:p w14:paraId="594368B3" w14:textId="77777777" w:rsidR="00F93A58" w:rsidRDefault="00F93A58" w:rsidP="00CC3463"/>
        </w:tc>
        <w:tc>
          <w:tcPr>
            <w:tcW w:w="1299" w:type="dxa"/>
            <w:tcBorders>
              <w:top w:val="nil"/>
              <w:left w:val="nil"/>
              <w:bottom w:val="single" w:sz="4" w:space="0" w:color="auto"/>
              <w:right w:val="single" w:sz="4" w:space="0" w:color="auto"/>
            </w:tcBorders>
          </w:tcPr>
          <w:p w14:paraId="0A1471F3" w14:textId="77777777" w:rsidR="00F93A58" w:rsidRPr="00551B96" w:rsidRDefault="00F93A58" w:rsidP="00CC3463">
            <w:pPr>
              <w:rPr>
                <w:highlight w:val="yellow"/>
              </w:rPr>
            </w:pPr>
          </w:p>
        </w:tc>
      </w:tr>
    </w:tbl>
    <w:p w14:paraId="15141372" w14:textId="77777777" w:rsidR="00F93A58" w:rsidRDefault="00F93A58" w:rsidP="00F93A58">
      <w:pPr>
        <w:rPr>
          <w:b/>
        </w:rPr>
      </w:pPr>
    </w:p>
    <w:p w14:paraId="6E4C3A8C" w14:textId="77777777" w:rsidR="00F93A58" w:rsidRDefault="00F93A58" w:rsidP="00F93A58">
      <w:pPr>
        <w:overflowPunct/>
        <w:autoSpaceDE/>
        <w:autoSpaceDN/>
        <w:adjustRightInd/>
        <w:textAlignment w:val="auto"/>
        <w:rPr>
          <w:b/>
        </w:rPr>
      </w:pPr>
    </w:p>
    <w:p w14:paraId="18B0BB1D" w14:textId="77777777" w:rsidR="00FB2F60" w:rsidRDefault="00FB2F60">
      <w:pPr>
        <w:overflowPunct/>
        <w:autoSpaceDE/>
        <w:autoSpaceDN/>
        <w:adjustRightInd/>
        <w:textAlignment w:val="auto"/>
        <w:rPr>
          <w:b/>
          <w:bCs/>
        </w:rPr>
      </w:pPr>
      <w:r>
        <w:rPr>
          <w:b/>
          <w:bCs/>
        </w:rPr>
        <w:br w:type="page"/>
      </w:r>
    </w:p>
    <w:p w14:paraId="7D6EFD2C" w14:textId="67D605FD" w:rsidR="00D43386" w:rsidRDefault="00DB5411" w:rsidP="00D43386">
      <w:pPr>
        <w:rPr>
          <w:b/>
          <w:bCs/>
        </w:rPr>
      </w:pPr>
      <w:r w:rsidRPr="008C0ECA">
        <w:rPr>
          <w:b/>
          <w:bCs/>
        </w:rPr>
        <w:t>Genom underskrift av detta anbudsformulär intygas på heder och samvete att anbudsgivaren är godkänd för F-skatt</w:t>
      </w:r>
      <w:r w:rsidRPr="006B34D0">
        <w:rPr>
          <w:b/>
          <w:bCs/>
        </w:rPr>
        <w:t xml:space="preserve"> och är fritt från hinder enligt </w:t>
      </w:r>
      <w:r>
        <w:rPr>
          <w:b/>
          <w:bCs/>
        </w:rPr>
        <w:t xml:space="preserve">13 kap. </w:t>
      </w:r>
      <w:r w:rsidR="00610276">
        <w:rPr>
          <w:b/>
          <w:bCs/>
        </w:rPr>
        <w:t>1–3</w:t>
      </w:r>
      <w:r>
        <w:rPr>
          <w:b/>
          <w:bCs/>
        </w:rPr>
        <w:t xml:space="preserve"> §§ </w:t>
      </w:r>
      <w:r w:rsidR="00FD0DE5" w:rsidRPr="00073ED5">
        <w:rPr>
          <w:b/>
          <w:bCs/>
        </w:rPr>
        <w:t>lag (2016:1145) om offentlig upphandling (LOU)</w:t>
      </w:r>
      <w:r w:rsidRPr="006B34D0">
        <w:rPr>
          <w:b/>
          <w:bCs/>
        </w:rPr>
        <w:t>.</w:t>
      </w:r>
      <w:r w:rsidR="00717BCA">
        <w:rPr>
          <w:b/>
          <w:bCs/>
        </w:rPr>
        <w:br/>
      </w:r>
    </w:p>
    <w:p w14:paraId="25F38BFA" w14:textId="77777777" w:rsidR="00717BCA" w:rsidRPr="00717BCA" w:rsidRDefault="00DB5411" w:rsidP="00D43386">
      <w:pPr>
        <w:rPr>
          <w:rFonts w:cs="Times New Roman"/>
        </w:rPr>
      </w:pPr>
      <w:r>
        <w:t>Anbudsgivaren intygar också att varken anbudsgivaren eller det tänkta kontraktsförhållandet, direkt eller indirekt, omfattas av de sanktioner mot Ryssland och Belarus som beslutats av EU, enligt vad som framgår av Bilaga till anbudsform</w:t>
      </w:r>
      <w:r>
        <w:t>ulär EU:s sanktioner.</w:t>
      </w:r>
    </w:p>
    <w:p w14:paraId="0B4DCD91" w14:textId="77777777" w:rsidR="00610276" w:rsidRDefault="00610276" w:rsidP="00D43386">
      <w:pPr>
        <w:rPr>
          <w:b/>
          <w:bCs/>
        </w:rPr>
      </w:pPr>
    </w:p>
    <w:p w14:paraId="42D3DBB0" w14:textId="77777777" w:rsidR="00610276" w:rsidRPr="00E1138F" w:rsidRDefault="00DB5411" w:rsidP="00610276">
      <w:pPr>
        <w:rPr>
          <w:rFonts w:cs="Times New Roman"/>
          <w:szCs w:val="22"/>
        </w:rPr>
      </w:pPr>
      <w:bookmarkStart w:id="0" w:name="_Hlk115877749"/>
      <w:r w:rsidRPr="00073ED5">
        <w:rPr>
          <w:rFonts w:cs="Times New Roman"/>
        </w:rPr>
        <w:t xml:space="preserve">Anbudet ska vara undertecknat av behörig(a) företrädare. Med undertecknande avses egenhändigt undertecknande </w:t>
      </w:r>
      <w:r w:rsidRPr="00073ED5">
        <w:rPr>
          <w:rFonts w:cs="Times New Roman"/>
          <w:i/>
          <w:iCs/>
        </w:rPr>
        <w:t>eller</w:t>
      </w:r>
      <w:r w:rsidRPr="00073ED5">
        <w:rPr>
          <w:rFonts w:cs="Times New Roman"/>
        </w:rPr>
        <w:t xml:space="preserve"> att anbudsgivaren undertecknar anbudet genom e-signeringsverktyg där kvitto, som intygar signeringens giltighet, ska bifogas anbudet (kvitto får ej kompletteras i efterhand)</w:t>
      </w:r>
      <w:r w:rsidRPr="00073ED5">
        <w:rPr>
          <w:rFonts w:cs="Times New Roman"/>
          <w:color w:val="000000"/>
        </w:rPr>
        <w:t xml:space="preserve">. </w:t>
      </w:r>
      <w:r w:rsidRPr="00073ED5">
        <w:rPr>
          <w:rFonts w:cs="Times New Roman"/>
        </w:rPr>
        <w:t>Egenhändigt undertecknande i kopia godtas.</w:t>
      </w:r>
    </w:p>
    <w:bookmarkEnd w:id="0"/>
    <w:p w14:paraId="549FC8A0" w14:textId="77777777" w:rsidR="00610276" w:rsidRPr="00DB0F44" w:rsidRDefault="00610276" w:rsidP="00D43386">
      <w:pPr>
        <w:rPr>
          <w:b/>
          <w:bCs/>
        </w:rPr>
      </w:pPr>
    </w:p>
    <w:p w14:paraId="10E08C3A" w14:textId="77777777" w:rsidR="00F93A58" w:rsidRDefault="00F93A58" w:rsidP="00F93A58"/>
    <w:tbl>
      <w:tblPr>
        <w:tblW w:w="0" w:type="auto"/>
        <w:tblLayout w:type="fixed"/>
        <w:tblLook w:val="01E0" w:firstRow="1" w:lastRow="1" w:firstColumn="1" w:lastColumn="1" w:noHBand="0" w:noVBand="0"/>
      </w:tblPr>
      <w:tblGrid>
        <w:gridCol w:w="2802"/>
        <w:gridCol w:w="6520"/>
      </w:tblGrid>
      <w:tr w:rsidR="00DD1E6B" w14:paraId="17AD9B6D" w14:textId="77777777" w:rsidTr="00CC3463">
        <w:tc>
          <w:tcPr>
            <w:tcW w:w="2802" w:type="dxa"/>
          </w:tcPr>
          <w:p w14:paraId="11704857" w14:textId="77777777" w:rsidR="00F93A58" w:rsidRDefault="00DB5411" w:rsidP="00CC3463">
            <w:r>
              <w:t>Ort och Datum</w:t>
            </w:r>
          </w:p>
        </w:tc>
        <w:tc>
          <w:tcPr>
            <w:tcW w:w="6520" w:type="dxa"/>
            <w:tcBorders>
              <w:bottom w:val="dotted" w:sz="4" w:space="0" w:color="000000"/>
            </w:tcBorders>
          </w:tcPr>
          <w:p w14:paraId="1B93FF15"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4661B4F5" w14:textId="77777777" w:rsidTr="00CC3463">
        <w:tc>
          <w:tcPr>
            <w:tcW w:w="2802" w:type="dxa"/>
          </w:tcPr>
          <w:p w14:paraId="7A30736B" w14:textId="77777777" w:rsidR="00F93A58" w:rsidRDefault="00DB5411" w:rsidP="00CC3463">
            <w:r>
              <w:t>Underskrift av behörig(a) företrädare</w:t>
            </w:r>
            <w:r w:rsidR="00610276">
              <w:t xml:space="preserve"> </w:t>
            </w:r>
          </w:p>
        </w:tc>
        <w:tc>
          <w:tcPr>
            <w:tcW w:w="6520" w:type="dxa"/>
            <w:tcBorders>
              <w:top w:val="dotted" w:sz="4" w:space="0" w:color="000000"/>
              <w:bottom w:val="dotted" w:sz="4" w:space="0" w:color="000000"/>
            </w:tcBorders>
          </w:tcPr>
          <w:p w14:paraId="2FC8D35F" w14:textId="77777777" w:rsidR="00F93A58" w:rsidRDefault="00F93A58" w:rsidP="00CC3463"/>
        </w:tc>
      </w:tr>
      <w:tr w:rsidR="00DD1E6B" w14:paraId="69CF27A5" w14:textId="77777777" w:rsidTr="00CC3463">
        <w:tc>
          <w:tcPr>
            <w:tcW w:w="2802" w:type="dxa"/>
          </w:tcPr>
          <w:p w14:paraId="2D6805DA" w14:textId="77777777" w:rsidR="00F93A58" w:rsidRDefault="00F93A58" w:rsidP="00CC3463"/>
        </w:tc>
        <w:tc>
          <w:tcPr>
            <w:tcW w:w="6520" w:type="dxa"/>
            <w:tcBorders>
              <w:top w:val="dotted" w:sz="4" w:space="0" w:color="000000"/>
            </w:tcBorders>
          </w:tcPr>
          <w:p w14:paraId="0AB556CA"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33E594BD" w14:textId="77777777" w:rsidTr="00CC3463">
        <w:tc>
          <w:tcPr>
            <w:tcW w:w="2802" w:type="dxa"/>
          </w:tcPr>
          <w:p w14:paraId="4B30E1D9" w14:textId="77777777" w:rsidR="00F93A58" w:rsidRDefault="00F93A58" w:rsidP="00CC3463"/>
        </w:tc>
        <w:tc>
          <w:tcPr>
            <w:tcW w:w="6520" w:type="dxa"/>
          </w:tcPr>
          <w:p w14:paraId="2D5513CE" w14:textId="77777777" w:rsidR="00F93A58" w:rsidRDefault="00DB5411" w:rsidP="00CC3463">
            <w:r>
              <w:t>(Namnförtydligande)</w:t>
            </w:r>
          </w:p>
        </w:tc>
      </w:tr>
      <w:tr w:rsidR="00DD1E6B" w14:paraId="1479C461" w14:textId="77777777" w:rsidTr="00CC3463">
        <w:tc>
          <w:tcPr>
            <w:tcW w:w="2802" w:type="dxa"/>
          </w:tcPr>
          <w:p w14:paraId="0987D468" w14:textId="77777777" w:rsidR="00F93A58" w:rsidRDefault="00F93A58" w:rsidP="00CC3463"/>
        </w:tc>
        <w:tc>
          <w:tcPr>
            <w:tcW w:w="6520" w:type="dxa"/>
          </w:tcPr>
          <w:p w14:paraId="3AEC40AB" w14:textId="77777777" w:rsidR="00F93A58" w:rsidRDefault="00F93A58" w:rsidP="00CC3463"/>
        </w:tc>
      </w:tr>
      <w:tr w:rsidR="00DD1E6B" w14:paraId="6E079996" w14:textId="77777777" w:rsidTr="00CC3463">
        <w:tc>
          <w:tcPr>
            <w:tcW w:w="2802" w:type="dxa"/>
          </w:tcPr>
          <w:p w14:paraId="1E6F7211" w14:textId="77777777" w:rsidR="00F93A58" w:rsidRDefault="00F93A58" w:rsidP="00CC3463"/>
        </w:tc>
        <w:tc>
          <w:tcPr>
            <w:tcW w:w="6520" w:type="dxa"/>
            <w:tcBorders>
              <w:bottom w:val="dotted" w:sz="4" w:space="0" w:color="000000"/>
            </w:tcBorders>
          </w:tcPr>
          <w:p w14:paraId="3477ABD3" w14:textId="77777777" w:rsidR="00F93A58" w:rsidRDefault="00F93A58" w:rsidP="00CC3463"/>
        </w:tc>
      </w:tr>
      <w:tr w:rsidR="00DD1E6B" w14:paraId="0BE6267C" w14:textId="77777777" w:rsidTr="00CC3463">
        <w:tc>
          <w:tcPr>
            <w:tcW w:w="2802" w:type="dxa"/>
          </w:tcPr>
          <w:p w14:paraId="349C0AD3" w14:textId="77777777" w:rsidR="00F93A58" w:rsidRDefault="00F93A58" w:rsidP="00CC3463"/>
        </w:tc>
        <w:tc>
          <w:tcPr>
            <w:tcW w:w="6520" w:type="dxa"/>
            <w:tcBorders>
              <w:top w:val="dotted" w:sz="4" w:space="0" w:color="000000"/>
            </w:tcBorders>
          </w:tcPr>
          <w:p w14:paraId="615819E4" w14:textId="77777777" w:rsidR="00F93A58" w:rsidRDefault="00DB5411" w:rsidP="00CC3463">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p>
        </w:tc>
      </w:tr>
      <w:tr w:rsidR="00DD1E6B" w14:paraId="35A3E69D" w14:textId="77777777" w:rsidTr="00CC3463">
        <w:tc>
          <w:tcPr>
            <w:tcW w:w="2802" w:type="dxa"/>
          </w:tcPr>
          <w:p w14:paraId="175F10AE" w14:textId="77777777" w:rsidR="00F93A58" w:rsidRDefault="00F93A58" w:rsidP="00CC3463"/>
        </w:tc>
        <w:tc>
          <w:tcPr>
            <w:tcW w:w="6520" w:type="dxa"/>
          </w:tcPr>
          <w:p w14:paraId="350FAE71" w14:textId="77777777" w:rsidR="00F93A58" w:rsidRDefault="00DB5411" w:rsidP="00CC3463">
            <w:r>
              <w:t>(Namnförtydligande)</w:t>
            </w:r>
          </w:p>
        </w:tc>
      </w:tr>
      <w:tr w:rsidR="00DD1E6B" w14:paraId="1AD9D46F" w14:textId="77777777" w:rsidTr="00CC3463">
        <w:tc>
          <w:tcPr>
            <w:tcW w:w="2802" w:type="dxa"/>
          </w:tcPr>
          <w:p w14:paraId="6BD2EC66" w14:textId="77777777" w:rsidR="00F93A58" w:rsidRDefault="00F93A58" w:rsidP="00CC3463"/>
        </w:tc>
        <w:tc>
          <w:tcPr>
            <w:tcW w:w="6520" w:type="dxa"/>
          </w:tcPr>
          <w:p w14:paraId="15C3FD51" w14:textId="77777777" w:rsidR="00F93A58" w:rsidRDefault="00F93A58" w:rsidP="00CC3463"/>
        </w:tc>
      </w:tr>
    </w:tbl>
    <w:p w14:paraId="31B76F28" w14:textId="77777777" w:rsidR="00F93A58" w:rsidRDefault="00F93A58" w:rsidP="00F93A58"/>
    <w:p w14:paraId="65301A49" w14:textId="77777777" w:rsidR="00F93A58" w:rsidRDefault="00DB5411" w:rsidP="00F93A58">
      <w:pPr>
        <w:pStyle w:val="Rubrik2"/>
      </w:pPr>
      <w:r>
        <w:t xml:space="preserve">BILAGOR: </w:t>
      </w:r>
    </w:p>
    <w:tbl>
      <w:tblPr>
        <w:tblW w:w="0" w:type="auto"/>
        <w:tblLayout w:type="fixed"/>
        <w:tblLook w:val="01E0" w:firstRow="1" w:lastRow="1" w:firstColumn="1" w:lastColumn="1" w:noHBand="0" w:noVBand="0"/>
      </w:tblPr>
      <w:tblGrid>
        <w:gridCol w:w="4394"/>
        <w:gridCol w:w="1134"/>
        <w:gridCol w:w="2693"/>
      </w:tblGrid>
      <w:tr w:rsidR="00DD1E6B" w14:paraId="3A3B2B97" w14:textId="77777777" w:rsidTr="00CC3463">
        <w:tc>
          <w:tcPr>
            <w:tcW w:w="4394" w:type="dxa"/>
          </w:tcPr>
          <w:p w14:paraId="016D4AAD" w14:textId="77777777" w:rsidR="00F93A58" w:rsidRDefault="00F93A58" w:rsidP="00CC3463"/>
        </w:tc>
        <w:tc>
          <w:tcPr>
            <w:tcW w:w="1134" w:type="dxa"/>
          </w:tcPr>
          <w:p w14:paraId="58D66E64" w14:textId="77777777" w:rsidR="00F93A58" w:rsidRDefault="00F93A58" w:rsidP="00CC3463"/>
        </w:tc>
        <w:tc>
          <w:tcPr>
            <w:tcW w:w="2693" w:type="dxa"/>
          </w:tcPr>
          <w:p w14:paraId="3555DE3A" w14:textId="77777777" w:rsidR="00F93A58" w:rsidRDefault="00F93A58" w:rsidP="00CC3463"/>
        </w:tc>
      </w:tr>
    </w:tbl>
    <w:p w14:paraId="0B041581" w14:textId="025AE8D9" w:rsidR="00F93A58" w:rsidRPr="00954FD5" w:rsidRDefault="00DB5411" w:rsidP="00F93A58">
      <w:r w:rsidRPr="00954FD5">
        <w:t xml:space="preserve">Bilaga </w:t>
      </w:r>
      <w:r w:rsidR="004071C3" w:rsidRPr="00954FD5">
        <w:t>1</w:t>
      </w:r>
      <w:r w:rsidRPr="00954FD5">
        <w:tab/>
        <w:t>CV, utbildningsbevis</w:t>
      </w:r>
      <w:r w:rsidR="009D73EA">
        <w:t xml:space="preserve"> </w:t>
      </w:r>
      <w:r w:rsidR="004C4E92" w:rsidRPr="00954FD5">
        <w:t>BAS P respektive</w:t>
      </w:r>
      <w:r w:rsidRPr="00954FD5">
        <w:t xml:space="preserve"> BAS-U</w:t>
      </w:r>
    </w:p>
    <w:p w14:paraId="36B99A94" w14:textId="77777777" w:rsidR="00F93A58" w:rsidRPr="00954FD5" w:rsidRDefault="00DB5411" w:rsidP="00F93A58">
      <w:r w:rsidRPr="00954FD5">
        <w:t xml:space="preserve">Bilaga </w:t>
      </w:r>
      <w:r w:rsidR="004071C3" w:rsidRPr="00954FD5">
        <w:t>2</w:t>
      </w:r>
      <w:r w:rsidRPr="00954FD5">
        <w:tab/>
        <w:t>Bevis på att leverantören kommer att förfoga över annat företags kapacitet</w:t>
      </w:r>
    </w:p>
    <w:p w14:paraId="096BF9C2" w14:textId="77777777" w:rsidR="00F93A58" w:rsidRPr="00954FD5" w:rsidRDefault="00DB5411" w:rsidP="00F93A58">
      <w:r w:rsidRPr="00954FD5">
        <w:t xml:space="preserve">Bilaga </w:t>
      </w:r>
      <w:r w:rsidR="004071C3" w:rsidRPr="00954FD5">
        <w:t>3</w:t>
      </w:r>
      <w:r w:rsidRPr="00954FD5">
        <w:tab/>
        <w:t xml:space="preserve">Bevis </w:t>
      </w:r>
      <w:r w:rsidRPr="00954FD5">
        <w:t>kvalitetsledningssystem</w:t>
      </w:r>
    </w:p>
    <w:p w14:paraId="0E5940BA" w14:textId="77777777" w:rsidR="00F93A58" w:rsidRDefault="00DB5411" w:rsidP="00F93A58">
      <w:r w:rsidRPr="00954FD5">
        <w:t xml:space="preserve">Bilaga </w:t>
      </w:r>
      <w:r w:rsidR="004071C3" w:rsidRPr="00954FD5">
        <w:t>4</w:t>
      </w:r>
      <w:r w:rsidRPr="00954FD5">
        <w:tab/>
        <w:t>Bevis miljöledningssystem</w:t>
      </w:r>
    </w:p>
    <w:p w14:paraId="1114CA5C" w14:textId="77777777" w:rsidR="004C4E92" w:rsidRDefault="004C4E92" w:rsidP="00F93A58"/>
    <w:p w14:paraId="65A3D408" w14:textId="77777777" w:rsidR="00F93A58" w:rsidRDefault="00DB5411" w:rsidP="00F93A58">
      <w:r w:rsidRPr="005F53A0">
        <w:t xml:space="preserve">Här kan anbudsgivaren lägga till uppgifter </w:t>
      </w:r>
      <w:r>
        <w:t xml:space="preserve">om </w:t>
      </w:r>
      <w:r w:rsidRPr="005F53A0">
        <w:t>eventuella egna bilagor:</w:t>
      </w:r>
    </w:p>
    <w:p w14:paraId="590A21FA" w14:textId="77777777" w:rsidR="00F93A58" w:rsidRDefault="00DB5411" w:rsidP="00F93A58">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r>
        <w:tab/>
      </w:r>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r>
        <w:t xml:space="preserve"> </w:t>
      </w:r>
    </w:p>
    <w:p w14:paraId="74C66350" w14:textId="77777777" w:rsidR="00F93A58" w:rsidRDefault="00DB5411" w:rsidP="00F93A58">
      <w:r>
        <w:fldChar w:fldCharType="begin">
          <w:ffData>
            <w:name w:val=""/>
            <w:enabled/>
            <w:calcOnExit w:val="0"/>
            <w:textInput>
              <w:maxLength w:val="70"/>
            </w:textInput>
          </w:ffData>
        </w:fldChar>
      </w:r>
      <w:r>
        <w:instrText xml:space="preserve"> FORMTEXT </w:instrText>
      </w:r>
      <w:r>
        <w:fldChar w:fldCharType="separate"/>
      </w:r>
      <w:r>
        <w:rPr>
          <w:noProof/>
        </w:rPr>
        <w:t>     </w:t>
      </w:r>
      <w:r>
        <w:fldChar w:fldCharType="end"/>
      </w:r>
      <w:r>
        <w:tab/>
      </w:r>
      <w:r>
        <w:fldChar w:fldCharType="begin">
          <w:ffData>
            <w:name w:val=""/>
            <w:enabled/>
            <w:calcOnExit w:val="0"/>
            <w:textInput>
              <w:maxLength w:val="200"/>
            </w:textInput>
          </w:ffData>
        </w:fldChar>
      </w:r>
      <w:r>
        <w:instrText xml:space="preserve"> FORMTEXT </w:instrText>
      </w:r>
      <w:r>
        <w:fldChar w:fldCharType="separate"/>
      </w:r>
      <w:r>
        <w:rPr>
          <w:noProof/>
        </w:rPr>
        <w:t>     </w:t>
      </w:r>
      <w:r>
        <w:fldChar w:fldCharType="end"/>
      </w:r>
    </w:p>
    <w:p w14:paraId="79DCD8B0" w14:textId="77777777" w:rsidR="00F93A58" w:rsidRDefault="00F93A58" w:rsidP="00F93A58"/>
    <w:p w14:paraId="2871D60B" w14:textId="77777777" w:rsidR="00F93A58" w:rsidRPr="002C36A1" w:rsidRDefault="00F93A58" w:rsidP="00F93A58">
      <w:pPr>
        <w:pStyle w:val="Ingenlista1"/>
      </w:pPr>
    </w:p>
    <w:p w14:paraId="322D3272" w14:textId="77777777" w:rsidR="009A6813" w:rsidRPr="00F93A58" w:rsidRDefault="009A6813" w:rsidP="00F93A58"/>
    <w:sectPr w:rsidR="009A6813" w:rsidRPr="00F93A58" w:rsidSect="00CB2C4E">
      <w:headerReference w:type="default" r:id="rId7"/>
      <w:footerReference w:type="default" r:id="rId8"/>
      <w:pgSz w:w="11906" w:h="16838" w:code="9"/>
      <w:pgMar w:top="1701"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8168" w14:textId="77777777" w:rsidR="00224D65" w:rsidRDefault="00224D65">
      <w:r>
        <w:separator/>
      </w:r>
    </w:p>
  </w:endnote>
  <w:endnote w:type="continuationSeparator" w:id="0">
    <w:p w14:paraId="07CC4DDA" w14:textId="77777777" w:rsidR="00224D65" w:rsidRDefault="0022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3D05" w14:textId="77777777" w:rsidR="00073ED5" w:rsidRPr="00E3110E" w:rsidRDefault="00DB5411" w:rsidP="00CF7EE6">
    <w:pPr>
      <w:pStyle w:val="GBPBrdtext"/>
      <w:pBdr>
        <w:top w:val="single" w:sz="4" w:space="1" w:color="auto"/>
      </w:pBdr>
    </w:pPr>
    <w:bookmarkStart w:id="1" w:name="_Hlk124844980"/>
    <w:r w:rsidRPr="00E3110E">
      <w:t xml:space="preserve">Gemensam </w:t>
    </w:r>
    <w:r>
      <w:t>Byggprocess, Göteborgs Stad</w:t>
    </w:r>
  </w:p>
  <w:p w14:paraId="2B96D04B" w14:textId="77777777" w:rsidR="00073ED5" w:rsidRPr="00E3110E" w:rsidRDefault="00DB5411" w:rsidP="00073ED5">
    <w:pPr>
      <w:pStyle w:val="GBPBrdtext"/>
    </w:pPr>
    <w:r w:rsidRPr="00E3110E">
      <w:t xml:space="preserve">Organisation: </w:t>
    </w:r>
    <w:proofErr w:type="gramStart"/>
    <w:r w:rsidRPr="00E3110E">
      <w:t>Stadsfastigheter</w:t>
    </w:r>
    <w:r>
      <w:rPr>
        <w:szCs w:val="17"/>
      </w:rPr>
      <w:t>,</w:t>
    </w:r>
    <w:r w:rsidRPr="00E3110E">
      <w:rPr>
        <w:szCs w:val="17"/>
      </w:rPr>
      <w:t xml:space="preserve">  Dokumenttyp</w:t>
    </w:r>
    <w:proofErr w:type="gramEnd"/>
    <w:r w:rsidRPr="00E3110E">
      <w:rPr>
        <w:szCs w:val="17"/>
      </w:rPr>
      <w:t>:</w:t>
    </w:r>
    <w:r w:rsidRPr="00E3110E">
      <w:t xml:space="preserve"> Mall</w:t>
    </w:r>
  </w:p>
  <w:p w14:paraId="53C1A12A" w14:textId="77777777" w:rsidR="007429D6" w:rsidRPr="00073ED5" w:rsidRDefault="00DB5411" w:rsidP="00073ED5">
    <w:pPr>
      <w:pStyle w:val="Sidfot"/>
    </w:pPr>
    <w:r w:rsidRPr="00E3110E">
      <w:t xml:space="preserve">Titel: Anbudsformulär ABT </w:t>
    </w:r>
    <w:proofErr w:type="gramStart"/>
    <w:r w:rsidRPr="00E3110E">
      <w:t>06</w:t>
    </w:r>
    <w:r>
      <w:t>,</w:t>
    </w:r>
    <w:r w:rsidRPr="00E3110E">
      <w:t xml:space="preserve">  Dokument</w:t>
    </w:r>
    <w:proofErr w:type="gramEnd"/>
    <w:r w:rsidRPr="00E3110E">
      <w:t>-id: MALL-1330</w:t>
    </w:r>
    <w:r>
      <w:t>,</w:t>
    </w:r>
    <w:r w:rsidRPr="00E3110E">
      <w:t xml:space="preserve">  Version: 5.0</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8EDC" w14:textId="77777777" w:rsidR="00224D65" w:rsidRDefault="00224D65">
      <w:r>
        <w:separator/>
      </w:r>
    </w:p>
  </w:footnote>
  <w:footnote w:type="continuationSeparator" w:id="0">
    <w:p w14:paraId="17508E88" w14:textId="77777777" w:rsidR="00224D65" w:rsidRDefault="00224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Borders>
        <w:bottom w:val="single" w:sz="4" w:space="0" w:color="auto"/>
      </w:tblBorders>
      <w:tblLayout w:type="fixed"/>
      <w:tblLook w:val="01E0" w:firstRow="1" w:lastRow="1" w:firstColumn="1" w:lastColumn="1" w:noHBand="0" w:noVBand="0"/>
    </w:tblPr>
    <w:tblGrid>
      <w:gridCol w:w="2340"/>
      <w:gridCol w:w="4181"/>
      <w:gridCol w:w="2835"/>
    </w:tblGrid>
    <w:tr w:rsidR="00DD1E6B" w14:paraId="3A63F2C6" w14:textId="77777777" w:rsidTr="00DA4726">
      <w:trPr>
        <w:cantSplit/>
        <w:trHeight w:val="690"/>
      </w:trPr>
      <w:tc>
        <w:tcPr>
          <w:tcW w:w="2340" w:type="dxa"/>
          <w:vMerge w:val="restart"/>
        </w:tcPr>
        <w:p w14:paraId="6D9CD46C" w14:textId="77777777" w:rsidR="00C44CA7" w:rsidRDefault="00DB5411" w:rsidP="00C44CA7">
          <w:pPr>
            <w:pStyle w:val="Sidhuvud"/>
            <w:tabs>
              <w:tab w:val="clear" w:pos="4536"/>
              <w:tab w:val="center" w:pos="4500"/>
            </w:tabs>
          </w:pPr>
          <w:r>
            <w:rPr>
              <w:noProof/>
            </w:rPr>
            <w:drawing>
              <wp:inline distT="0" distB="0" distL="0" distR="0" wp14:anchorId="7E13EF02" wp14:editId="5DC51B82">
                <wp:extent cx="1266825" cy="419100"/>
                <wp:effectExtent l="19050" t="0" r="9525" b="0"/>
                <wp:docPr id="2" name="Bild 1" descr="gbg_li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bg_li_col"/>
                        <pic:cNvPicPr>
                          <a:picLocks noChangeAspect="1" noChangeArrowheads="1"/>
                        </pic:cNvPicPr>
                      </pic:nvPicPr>
                      <pic:blipFill>
                        <a:blip r:embed="rId1"/>
                        <a:stretch>
                          <a:fillRect/>
                        </a:stretch>
                      </pic:blipFill>
                      <pic:spPr bwMode="auto">
                        <a:xfrm>
                          <a:off x="0" y="0"/>
                          <a:ext cx="1266825" cy="419100"/>
                        </a:xfrm>
                        <a:prstGeom prst="rect">
                          <a:avLst/>
                        </a:prstGeom>
                        <a:noFill/>
                        <a:ln w="9525">
                          <a:noFill/>
                          <a:miter lim="800000"/>
                          <a:headEnd/>
                          <a:tailEnd/>
                        </a:ln>
                      </pic:spPr>
                    </pic:pic>
                  </a:graphicData>
                </a:graphic>
              </wp:inline>
            </w:drawing>
          </w:r>
        </w:p>
      </w:tc>
      <w:tc>
        <w:tcPr>
          <w:tcW w:w="4181" w:type="dxa"/>
        </w:tcPr>
        <w:p w14:paraId="348E2786" w14:textId="77777777" w:rsidR="00C44CA7" w:rsidRPr="00B73E68" w:rsidRDefault="00DB5411" w:rsidP="00C44CA7">
          <w:pPr>
            <w:pStyle w:val="Sidhuvud"/>
            <w:tabs>
              <w:tab w:val="clear" w:pos="4536"/>
              <w:tab w:val="center" w:pos="4500"/>
            </w:tabs>
            <w:rPr>
              <w:sz w:val="12"/>
              <w:szCs w:val="12"/>
            </w:rPr>
          </w:pPr>
          <w:r w:rsidRPr="00B73E68">
            <w:rPr>
              <w:sz w:val="12"/>
              <w:szCs w:val="12"/>
            </w:rPr>
            <w:t>Dokumentnamn/Kapitelrubrik</w:t>
          </w:r>
        </w:p>
        <w:p w14:paraId="4C8F15EC" w14:textId="77777777" w:rsidR="00C44CA7" w:rsidRDefault="00DB5411" w:rsidP="00C44CA7">
          <w:pPr>
            <w:pStyle w:val="Sidhuvud"/>
            <w:tabs>
              <w:tab w:val="clear" w:pos="4536"/>
              <w:tab w:val="center" w:pos="4500"/>
            </w:tabs>
            <w:rPr>
              <w:sz w:val="16"/>
              <w:szCs w:val="16"/>
            </w:rPr>
          </w:pPr>
          <w:r w:rsidRPr="00B73E68">
            <w:rPr>
              <w:sz w:val="16"/>
              <w:szCs w:val="16"/>
            </w:rPr>
            <w:t>ANBUDSFORMULÄR</w:t>
          </w:r>
          <w:r>
            <w:rPr>
              <w:sz w:val="16"/>
              <w:szCs w:val="16"/>
            </w:rPr>
            <w:t xml:space="preserve"> TOTALENTREPRENAD</w:t>
          </w:r>
        </w:p>
        <w:p w14:paraId="2848DB33" w14:textId="77777777" w:rsidR="00C44CA7" w:rsidRPr="00B73E68" w:rsidRDefault="00C44CA7" w:rsidP="00C44CA7">
          <w:pPr>
            <w:pStyle w:val="Sidhuvud"/>
            <w:tabs>
              <w:tab w:val="clear" w:pos="4536"/>
              <w:tab w:val="center" w:pos="4500"/>
            </w:tabs>
            <w:rPr>
              <w:sz w:val="16"/>
              <w:szCs w:val="16"/>
            </w:rPr>
          </w:pPr>
        </w:p>
      </w:tc>
      <w:tc>
        <w:tcPr>
          <w:tcW w:w="2835" w:type="dxa"/>
          <w:vMerge w:val="restart"/>
        </w:tcPr>
        <w:p w14:paraId="0E0DEC8D" w14:textId="77777777" w:rsidR="00C44CA7" w:rsidRPr="004863F5" w:rsidRDefault="00DB5411" w:rsidP="00C44CA7">
          <w:pPr>
            <w:pStyle w:val="Sidhuvud"/>
            <w:tabs>
              <w:tab w:val="clear" w:pos="4536"/>
              <w:tab w:val="center" w:pos="4500"/>
            </w:tabs>
            <w:rPr>
              <w:sz w:val="14"/>
              <w:szCs w:val="14"/>
            </w:rPr>
          </w:pPr>
          <w:r w:rsidRPr="004863F5">
            <w:rPr>
              <w:sz w:val="14"/>
              <w:szCs w:val="14"/>
            </w:rPr>
            <w:t>/</w:t>
          </w:r>
          <w:proofErr w:type="spellStart"/>
          <w:r w:rsidRPr="004863F5">
            <w:rPr>
              <w:sz w:val="14"/>
              <w:szCs w:val="14"/>
            </w:rPr>
            <w:t>Sidnr</w:t>
          </w:r>
          <w:proofErr w:type="spellEnd"/>
          <w:r w:rsidRPr="004863F5">
            <w:rPr>
              <w:sz w:val="14"/>
              <w:szCs w:val="14"/>
            </w:rPr>
            <w:t xml:space="preserve">: </w:t>
          </w:r>
          <w:r w:rsidRPr="004863F5">
            <w:rPr>
              <w:sz w:val="14"/>
              <w:szCs w:val="14"/>
            </w:rPr>
            <w:fldChar w:fldCharType="begin"/>
          </w:r>
          <w:r w:rsidRPr="004863F5">
            <w:rPr>
              <w:sz w:val="14"/>
              <w:szCs w:val="14"/>
            </w:rPr>
            <w:instrText xml:space="preserve"> PAGE </w:instrText>
          </w:r>
          <w:r w:rsidRPr="004863F5">
            <w:rPr>
              <w:sz w:val="14"/>
              <w:szCs w:val="14"/>
            </w:rPr>
            <w:fldChar w:fldCharType="separate"/>
          </w:r>
          <w:r w:rsidRPr="004863F5">
            <w:rPr>
              <w:sz w:val="14"/>
              <w:szCs w:val="14"/>
            </w:rPr>
            <w:t>6</w:t>
          </w:r>
          <w:r w:rsidRPr="004863F5">
            <w:rPr>
              <w:sz w:val="14"/>
              <w:szCs w:val="14"/>
            </w:rPr>
            <w:fldChar w:fldCharType="end"/>
          </w:r>
          <w:r w:rsidRPr="004863F5">
            <w:rPr>
              <w:sz w:val="14"/>
              <w:szCs w:val="14"/>
            </w:rPr>
            <w:t xml:space="preserve"> (</w:t>
          </w:r>
          <w:r w:rsidRPr="004863F5">
            <w:rPr>
              <w:sz w:val="14"/>
              <w:szCs w:val="14"/>
            </w:rPr>
            <w:fldChar w:fldCharType="begin"/>
          </w:r>
          <w:r w:rsidRPr="004863F5">
            <w:rPr>
              <w:sz w:val="14"/>
              <w:szCs w:val="14"/>
            </w:rPr>
            <w:instrText xml:space="preserve"> NUMPAGES </w:instrText>
          </w:r>
          <w:r w:rsidRPr="004863F5">
            <w:rPr>
              <w:sz w:val="14"/>
              <w:szCs w:val="14"/>
            </w:rPr>
            <w:fldChar w:fldCharType="separate"/>
          </w:r>
          <w:r w:rsidRPr="004863F5">
            <w:rPr>
              <w:sz w:val="14"/>
              <w:szCs w:val="14"/>
            </w:rPr>
            <w:t>6</w:t>
          </w:r>
          <w:r w:rsidRPr="004863F5">
            <w:rPr>
              <w:sz w:val="14"/>
              <w:szCs w:val="14"/>
            </w:rPr>
            <w:fldChar w:fldCharType="end"/>
          </w:r>
          <w:r w:rsidRPr="004863F5">
            <w:rPr>
              <w:sz w:val="14"/>
              <w:szCs w:val="14"/>
            </w:rPr>
            <w:t>)</w:t>
          </w:r>
        </w:p>
        <w:p w14:paraId="47389977" w14:textId="77777777" w:rsidR="00C44CA7" w:rsidRPr="004863F5" w:rsidRDefault="00C44CA7" w:rsidP="00C44CA7">
          <w:pPr>
            <w:pStyle w:val="Sidhuvud"/>
            <w:tabs>
              <w:tab w:val="clear" w:pos="4536"/>
              <w:tab w:val="center" w:pos="4500"/>
            </w:tabs>
            <w:rPr>
              <w:sz w:val="14"/>
              <w:szCs w:val="14"/>
            </w:rPr>
          </w:pPr>
        </w:p>
        <w:p w14:paraId="61644591" w14:textId="2F14A57E" w:rsidR="00C44CA7" w:rsidRPr="009375A7" w:rsidRDefault="00DB5411" w:rsidP="00C44CA7">
          <w:pPr>
            <w:pStyle w:val="Sidhuvud"/>
            <w:tabs>
              <w:tab w:val="clear" w:pos="4536"/>
              <w:tab w:val="center" w:pos="4500"/>
            </w:tabs>
            <w:rPr>
              <w:sz w:val="14"/>
              <w:szCs w:val="14"/>
            </w:rPr>
          </w:pPr>
          <w:r w:rsidRPr="009375A7">
            <w:rPr>
              <w:sz w:val="14"/>
              <w:szCs w:val="14"/>
            </w:rPr>
            <w:t xml:space="preserve">Upphandlare: </w:t>
          </w:r>
          <w:r w:rsidR="00DA4726">
            <w:rPr>
              <w:sz w:val="14"/>
              <w:szCs w:val="14"/>
            </w:rPr>
            <w:t>Ulrica Wallström</w:t>
          </w:r>
        </w:p>
        <w:p w14:paraId="532F161E" w14:textId="77777777" w:rsidR="00DA4726" w:rsidRDefault="00DB5411" w:rsidP="00C44CA7">
          <w:pPr>
            <w:pStyle w:val="Sidhuvud"/>
            <w:tabs>
              <w:tab w:val="clear" w:pos="4536"/>
              <w:tab w:val="center" w:pos="4500"/>
            </w:tabs>
            <w:rPr>
              <w:sz w:val="14"/>
              <w:szCs w:val="14"/>
            </w:rPr>
          </w:pPr>
          <w:r w:rsidRPr="009375A7">
            <w:rPr>
              <w:sz w:val="14"/>
              <w:szCs w:val="14"/>
            </w:rPr>
            <w:t xml:space="preserve">Upphandlingens dnr.: </w:t>
          </w:r>
          <w:r w:rsidRPr="00805890">
            <w:rPr>
              <w:sz w:val="14"/>
              <w:szCs w:val="14"/>
            </w:rPr>
            <w:t>SFF-</w:t>
          </w:r>
          <w:r w:rsidR="00DA4726" w:rsidRPr="00B81BE6">
            <w:rPr>
              <w:sz w:val="14"/>
              <w:szCs w:val="14"/>
            </w:rPr>
            <w:t xml:space="preserve"> 2024-00041</w:t>
          </w:r>
        </w:p>
        <w:p w14:paraId="14BD8ED3" w14:textId="694FFA9E" w:rsidR="00C44CA7" w:rsidRPr="009375A7" w:rsidRDefault="00DA4726" w:rsidP="00C44CA7">
          <w:pPr>
            <w:pStyle w:val="Sidhuvud"/>
            <w:tabs>
              <w:tab w:val="clear" w:pos="4536"/>
              <w:tab w:val="center" w:pos="4500"/>
            </w:tabs>
            <w:rPr>
              <w:sz w:val="14"/>
              <w:szCs w:val="14"/>
            </w:rPr>
          </w:pPr>
          <w:r w:rsidRPr="00834C94">
            <w:rPr>
              <w:rFonts w:eastAsia="Arial"/>
              <w:sz w:val="14"/>
              <w:szCs w:val="14"/>
            </w:rPr>
            <w:t>Projektnr.</w:t>
          </w:r>
          <w:proofErr w:type="gramStart"/>
          <w:r w:rsidRPr="00834C94">
            <w:rPr>
              <w:rFonts w:eastAsia="Arial"/>
              <w:sz w:val="14"/>
              <w:szCs w:val="14"/>
            </w:rPr>
            <w:t>21529</w:t>
          </w:r>
          <w:proofErr w:type="gramEnd"/>
          <w:r w:rsidRPr="00834C94">
            <w:rPr>
              <w:rFonts w:eastAsia="Arial"/>
              <w:sz w:val="14"/>
              <w:szCs w:val="14"/>
            </w:rPr>
            <w:br/>
            <w:t>Projektets Dnr. N230-2211/21</w:t>
          </w:r>
          <w:r>
            <w:rPr>
              <w:sz w:val="14"/>
              <w:szCs w:val="14"/>
            </w:rPr>
            <w:br/>
          </w:r>
        </w:p>
        <w:p w14:paraId="471CE402" w14:textId="23BF71DD" w:rsidR="00C44CA7" w:rsidRPr="007C76BB" w:rsidRDefault="00DB5411" w:rsidP="00C44CA7">
          <w:pPr>
            <w:pStyle w:val="Sidhuvud"/>
            <w:tabs>
              <w:tab w:val="center" w:pos="4500"/>
            </w:tabs>
            <w:ind w:right="-109"/>
            <w:rPr>
              <w:sz w:val="14"/>
              <w:szCs w:val="14"/>
            </w:rPr>
          </w:pPr>
          <w:r w:rsidRPr="009375A7">
            <w:rPr>
              <w:sz w:val="14"/>
              <w:szCs w:val="14"/>
            </w:rPr>
            <w:t xml:space="preserve">Datum: </w:t>
          </w:r>
          <w:r w:rsidR="009D73EA">
            <w:rPr>
              <w:sz w:val="14"/>
              <w:szCs w:val="14"/>
            </w:rPr>
            <w:t>2024-08-19</w:t>
          </w:r>
        </w:p>
      </w:tc>
    </w:tr>
    <w:tr w:rsidR="00DD1E6B" w14:paraId="070CB7B4" w14:textId="77777777" w:rsidTr="00DA4726">
      <w:trPr>
        <w:cantSplit/>
        <w:trHeight w:val="253"/>
      </w:trPr>
      <w:tc>
        <w:tcPr>
          <w:tcW w:w="2340" w:type="dxa"/>
          <w:vMerge/>
        </w:tcPr>
        <w:p w14:paraId="27656BCD" w14:textId="77777777" w:rsidR="00C44CA7" w:rsidRDefault="00C44CA7" w:rsidP="00C44CA7">
          <w:pPr>
            <w:pStyle w:val="Sidhuvud"/>
            <w:tabs>
              <w:tab w:val="clear" w:pos="4536"/>
              <w:tab w:val="center" w:pos="4500"/>
            </w:tabs>
          </w:pPr>
        </w:p>
      </w:tc>
      <w:tc>
        <w:tcPr>
          <w:tcW w:w="4181" w:type="dxa"/>
          <w:vMerge w:val="restart"/>
        </w:tcPr>
        <w:p w14:paraId="78E55117" w14:textId="261ED2B1" w:rsidR="00C44CA7" w:rsidRPr="00ED7A78" w:rsidRDefault="00DB5411" w:rsidP="00C44CA7">
          <w:pPr>
            <w:pStyle w:val="Sidhuvud"/>
            <w:tabs>
              <w:tab w:val="clear" w:pos="4536"/>
              <w:tab w:val="center" w:pos="4500"/>
            </w:tabs>
            <w:rPr>
              <w:highlight w:val="yellow"/>
            </w:rPr>
          </w:pPr>
          <w:r>
            <w:rPr>
              <w:sz w:val="12"/>
              <w:szCs w:val="12"/>
            </w:rPr>
            <w:br/>
          </w:r>
          <w:r w:rsidRPr="00B73E68">
            <w:rPr>
              <w:sz w:val="12"/>
              <w:szCs w:val="12"/>
            </w:rPr>
            <w:t>Projektnamn</w:t>
          </w:r>
          <w:r>
            <w:br/>
          </w:r>
          <w:r w:rsidR="00DA4726" w:rsidRPr="00DA4726">
            <w:t>Rosendalsgatan ny förskola</w:t>
          </w:r>
          <w:r>
            <w:rPr>
              <w:highlight w:val="yellow"/>
            </w:rPr>
            <w:br/>
          </w:r>
        </w:p>
      </w:tc>
      <w:tc>
        <w:tcPr>
          <w:tcW w:w="2835" w:type="dxa"/>
          <w:vMerge/>
        </w:tcPr>
        <w:p w14:paraId="1064D359" w14:textId="77777777" w:rsidR="00C44CA7" w:rsidRPr="007C76BB" w:rsidRDefault="00C44CA7" w:rsidP="00C44CA7">
          <w:pPr>
            <w:pStyle w:val="Sidhuvud"/>
            <w:tabs>
              <w:tab w:val="center" w:pos="4500"/>
            </w:tabs>
            <w:rPr>
              <w:sz w:val="14"/>
              <w:szCs w:val="14"/>
            </w:rPr>
          </w:pPr>
        </w:p>
      </w:tc>
    </w:tr>
    <w:tr w:rsidR="00DD1E6B" w14:paraId="7665B408" w14:textId="77777777" w:rsidTr="00DA4726">
      <w:trPr>
        <w:cantSplit/>
        <w:trHeight w:val="90"/>
      </w:trPr>
      <w:tc>
        <w:tcPr>
          <w:tcW w:w="2340" w:type="dxa"/>
        </w:tcPr>
        <w:p w14:paraId="0DF03AFA" w14:textId="77777777" w:rsidR="00C44CA7" w:rsidRPr="00B73E68" w:rsidRDefault="00DB5411" w:rsidP="00C44CA7">
          <w:pPr>
            <w:pStyle w:val="Sidhuvud"/>
            <w:tabs>
              <w:tab w:val="clear" w:pos="4536"/>
              <w:tab w:val="center" w:pos="4500"/>
            </w:tabs>
            <w:rPr>
              <w:sz w:val="12"/>
              <w:szCs w:val="12"/>
            </w:rPr>
          </w:pPr>
          <w:r w:rsidRPr="00B73E68">
            <w:rPr>
              <w:sz w:val="12"/>
              <w:szCs w:val="12"/>
            </w:rPr>
            <w:t>Status</w:t>
          </w:r>
        </w:p>
        <w:p w14:paraId="54134057" w14:textId="77777777" w:rsidR="00C44CA7" w:rsidRPr="00B73E68" w:rsidRDefault="00DB5411" w:rsidP="00C44CA7">
          <w:pPr>
            <w:pStyle w:val="Sidhuvud"/>
            <w:tabs>
              <w:tab w:val="clear" w:pos="4536"/>
              <w:tab w:val="center" w:pos="4500"/>
            </w:tabs>
            <w:rPr>
              <w:sz w:val="16"/>
              <w:szCs w:val="16"/>
            </w:rPr>
          </w:pPr>
          <w:r w:rsidRPr="00B73E68">
            <w:rPr>
              <w:sz w:val="16"/>
              <w:szCs w:val="16"/>
            </w:rPr>
            <w:t>Förfrågningsunderlag</w:t>
          </w:r>
        </w:p>
      </w:tc>
      <w:tc>
        <w:tcPr>
          <w:tcW w:w="4181" w:type="dxa"/>
          <w:vMerge/>
        </w:tcPr>
        <w:p w14:paraId="01983A4D" w14:textId="77777777" w:rsidR="00C44CA7" w:rsidRDefault="00C44CA7" w:rsidP="00C44CA7">
          <w:pPr>
            <w:pStyle w:val="Sidhuvud"/>
            <w:tabs>
              <w:tab w:val="clear" w:pos="4536"/>
              <w:tab w:val="center" w:pos="4500"/>
            </w:tabs>
          </w:pPr>
        </w:p>
      </w:tc>
      <w:tc>
        <w:tcPr>
          <w:tcW w:w="2835" w:type="dxa"/>
          <w:vMerge/>
        </w:tcPr>
        <w:p w14:paraId="480156A4" w14:textId="77777777" w:rsidR="00C44CA7" w:rsidRPr="007C76BB" w:rsidRDefault="00C44CA7" w:rsidP="00C44CA7">
          <w:pPr>
            <w:pStyle w:val="Sidhuvud"/>
            <w:tabs>
              <w:tab w:val="clear" w:pos="4536"/>
              <w:tab w:val="center" w:pos="4500"/>
            </w:tabs>
            <w:rPr>
              <w:sz w:val="14"/>
              <w:szCs w:val="14"/>
            </w:rPr>
          </w:pPr>
        </w:p>
      </w:tc>
    </w:tr>
  </w:tbl>
  <w:p w14:paraId="36B89623" w14:textId="77777777" w:rsidR="007429D6" w:rsidRPr="00786EAB" w:rsidRDefault="007429D6">
    <w:pPr>
      <w:pStyle w:val="Ingenlista1"/>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462E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721F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ECB0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9077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43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6225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2623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50B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C885A8"/>
    <w:lvl w:ilvl="0">
      <w:start w:val="1"/>
      <w:numFmt w:val="decimal"/>
      <w:lvlText w:val="%1."/>
      <w:lvlJc w:val="left"/>
      <w:pPr>
        <w:tabs>
          <w:tab w:val="num" w:pos="360"/>
        </w:tabs>
        <w:ind w:left="360" w:hanging="360"/>
      </w:pPr>
    </w:lvl>
  </w:abstractNum>
  <w:abstractNum w:abstractNumId="9" w15:restartNumberingAfterBreak="0">
    <w:nsid w:val="0A8A015A"/>
    <w:multiLevelType w:val="hybridMultilevel"/>
    <w:tmpl w:val="1BB8C250"/>
    <w:lvl w:ilvl="0" w:tplc="C3842FA8">
      <w:start w:val="1"/>
      <w:numFmt w:val="decimal"/>
      <w:lvlText w:val="%1."/>
      <w:lvlJc w:val="left"/>
      <w:pPr>
        <w:ind w:left="720" w:hanging="360"/>
      </w:pPr>
      <w:rPr>
        <w:rFonts w:hint="default"/>
      </w:rPr>
    </w:lvl>
    <w:lvl w:ilvl="1" w:tplc="94F28EB8" w:tentative="1">
      <w:start w:val="1"/>
      <w:numFmt w:val="lowerLetter"/>
      <w:lvlText w:val="%2."/>
      <w:lvlJc w:val="left"/>
      <w:pPr>
        <w:ind w:left="1440" w:hanging="360"/>
      </w:pPr>
    </w:lvl>
    <w:lvl w:ilvl="2" w:tplc="8CBA5580" w:tentative="1">
      <w:start w:val="1"/>
      <w:numFmt w:val="lowerRoman"/>
      <w:lvlText w:val="%3."/>
      <w:lvlJc w:val="right"/>
      <w:pPr>
        <w:ind w:left="2160" w:hanging="180"/>
      </w:pPr>
    </w:lvl>
    <w:lvl w:ilvl="3" w:tplc="8B6079CA" w:tentative="1">
      <w:start w:val="1"/>
      <w:numFmt w:val="decimal"/>
      <w:lvlText w:val="%4."/>
      <w:lvlJc w:val="left"/>
      <w:pPr>
        <w:ind w:left="2880" w:hanging="360"/>
      </w:pPr>
    </w:lvl>
    <w:lvl w:ilvl="4" w:tplc="CA7EBD20" w:tentative="1">
      <w:start w:val="1"/>
      <w:numFmt w:val="lowerLetter"/>
      <w:lvlText w:val="%5."/>
      <w:lvlJc w:val="left"/>
      <w:pPr>
        <w:ind w:left="3600" w:hanging="360"/>
      </w:pPr>
    </w:lvl>
    <w:lvl w:ilvl="5" w:tplc="0D26C9A4" w:tentative="1">
      <w:start w:val="1"/>
      <w:numFmt w:val="lowerRoman"/>
      <w:lvlText w:val="%6."/>
      <w:lvlJc w:val="right"/>
      <w:pPr>
        <w:ind w:left="4320" w:hanging="180"/>
      </w:pPr>
    </w:lvl>
    <w:lvl w:ilvl="6" w:tplc="53960084" w:tentative="1">
      <w:start w:val="1"/>
      <w:numFmt w:val="decimal"/>
      <w:lvlText w:val="%7."/>
      <w:lvlJc w:val="left"/>
      <w:pPr>
        <w:ind w:left="5040" w:hanging="360"/>
      </w:pPr>
    </w:lvl>
    <w:lvl w:ilvl="7" w:tplc="45C651DA" w:tentative="1">
      <w:start w:val="1"/>
      <w:numFmt w:val="lowerLetter"/>
      <w:lvlText w:val="%8."/>
      <w:lvlJc w:val="left"/>
      <w:pPr>
        <w:ind w:left="5760" w:hanging="360"/>
      </w:pPr>
    </w:lvl>
    <w:lvl w:ilvl="8" w:tplc="722EE160" w:tentative="1">
      <w:start w:val="1"/>
      <w:numFmt w:val="lowerRoman"/>
      <w:lvlText w:val="%9."/>
      <w:lvlJc w:val="right"/>
      <w:pPr>
        <w:ind w:left="6480" w:hanging="180"/>
      </w:pPr>
    </w:lvl>
  </w:abstractNum>
  <w:abstractNum w:abstractNumId="10" w15:restartNumberingAfterBreak="0">
    <w:nsid w:val="274B2286"/>
    <w:multiLevelType w:val="hybridMultilevel"/>
    <w:tmpl w:val="6E2ADD64"/>
    <w:lvl w:ilvl="0" w:tplc="54BAF576">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B05141E"/>
    <w:multiLevelType w:val="hybridMultilevel"/>
    <w:tmpl w:val="F8406F1C"/>
    <w:lvl w:ilvl="0" w:tplc="D64CCF02">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6C30D3E"/>
    <w:multiLevelType w:val="hybridMultilevel"/>
    <w:tmpl w:val="908E24F0"/>
    <w:lvl w:ilvl="0" w:tplc="C8F27BC6">
      <w:numFmt w:val="bullet"/>
      <w:lvlText w:val=""/>
      <w:lvlJc w:val="left"/>
      <w:pPr>
        <w:ind w:left="720" w:hanging="360"/>
      </w:pPr>
      <w:rPr>
        <w:rFonts w:ascii="Symbol" w:eastAsia="Times New Roman" w:hAnsi="Symbol" w:cs="Times New Roman" w:hint="default"/>
      </w:rPr>
    </w:lvl>
    <w:lvl w:ilvl="1" w:tplc="F814DA18" w:tentative="1">
      <w:start w:val="1"/>
      <w:numFmt w:val="bullet"/>
      <w:lvlText w:val="o"/>
      <w:lvlJc w:val="left"/>
      <w:pPr>
        <w:ind w:left="1440" w:hanging="360"/>
      </w:pPr>
      <w:rPr>
        <w:rFonts w:ascii="Courier New" w:hAnsi="Courier New" w:cs="Courier New" w:hint="default"/>
      </w:rPr>
    </w:lvl>
    <w:lvl w:ilvl="2" w:tplc="82C4FC46" w:tentative="1">
      <w:start w:val="1"/>
      <w:numFmt w:val="bullet"/>
      <w:lvlText w:val=""/>
      <w:lvlJc w:val="left"/>
      <w:pPr>
        <w:ind w:left="2160" w:hanging="360"/>
      </w:pPr>
      <w:rPr>
        <w:rFonts w:ascii="Wingdings" w:hAnsi="Wingdings" w:hint="default"/>
      </w:rPr>
    </w:lvl>
    <w:lvl w:ilvl="3" w:tplc="CF163F84" w:tentative="1">
      <w:start w:val="1"/>
      <w:numFmt w:val="bullet"/>
      <w:lvlText w:val=""/>
      <w:lvlJc w:val="left"/>
      <w:pPr>
        <w:ind w:left="2880" w:hanging="360"/>
      </w:pPr>
      <w:rPr>
        <w:rFonts w:ascii="Symbol" w:hAnsi="Symbol" w:hint="default"/>
      </w:rPr>
    </w:lvl>
    <w:lvl w:ilvl="4" w:tplc="3DE25742" w:tentative="1">
      <w:start w:val="1"/>
      <w:numFmt w:val="bullet"/>
      <w:lvlText w:val="o"/>
      <w:lvlJc w:val="left"/>
      <w:pPr>
        <w:ind w:left="3600" w:hanging="360"/>
      </w:pPr>
      <w:rPr>
        <w:rFonts w:ascii="Courier New" w:hAnsi="Courier New" w:cs="Courier New" w:hint="default"/>
      </w:rPr>
    </w:lvl>
    <w:lvl w:ilvl="5" w:tplc="D1DEDC6A" w:tentative="1">
      <w:start w:val="1"/>
      <w:numFmt w:val="bullet"/>
      <w:lvlText w:val=""/>
      <w:lvlJc w:val="left"/>
      <w:pPr>
        <w:ind w:left="4320" w:hanging="360"/>
      </w:pPr>
      <w:rPr>
        <w:rFonts w:ascii="Wingdings" w:hAnsi="Wingdings" w:hint="default"/>
      </w:rPr>
    </w:lvl>
    <w:lvl w:ilvl="6" w:tplc="56BE3816" w:tentative="1">
      <w:start w:val="1"/>
      <w:numFmt w:val="bullet"/>
      <w:lvlText w:val=""/>
      <w:lvlJc w:val="left"/>
      <w:pPr>
        <w:ind w:left="5040" w:hanging="360"/>
      </w:pPr>
      <w:rPr>
        <w:rFonts w:ascii="Symbol" w:hAnsi="Symbol" w:hint="default"/>
      </w:rPr>
    </w:lvl>
    <w:lvl w:ilvl="7" w:tplc="0CFC7F4C" w:tentative="1">
      <w:start w:val="1"/>
      <w:numFmt w:val="bullet"/>
      <w:lvlText w:val="o"/>
      <w:lvlJc w:val="left"/>
      <w:pPr>
        <w:ind w:left="5760" w:hanging="360"/>
      </w:pPr>
      <w:rPr>
        <w:rFonts w:ascii="Courier New" w:hAnsi="Courier New" w:cs="Courier New" w:hint="default"/>
      </w:rPr>
    </w:lvl>
    <w:lvl w:ilvl="8" w:tplc="1644B6AC" w:tentative="1">
      <w:start w:val="1"/>
      <w:numFmt w:val="bullet"/>
      <w:lvlText w:val=""/>
      <w:lvlJc w:val="left"/>
      <w:pPr>
        <w:ind w:left="6480" w:hanging="360"/>
      </w:pPr>
      <w:rPr>
        <w:rFonts w:ascii="Wingdings" w:hAnsi="Wingdings" w:hint="default"/>
      </w:rPr>
    </w:lvl>
  </w:abstractNum>
  <w:abstractNum w:abstractNumId="13" w15:restartNumberingAfterBreak="0">
    <w:nsid w:val="66866C89"/>
    <w:multiLevelType w:val="singleLevel"/>
    <w:tmpl w:val="99799376"/>
    <w:lvl w:ilvl="0">
      <w:start w:val="1"/>
      <w:numFmt w:val="bullet"/>
      <w:pStyle w:val="Punktlista"/>
      <w:lvlText w:val=""/>
      <w:lvlJc w:val="left"/>
      <w:pPr>
        <w:tabs>
          <w:tab w:val="num" w:pos="360"/>
        </w:tabs>
        <w:ind w:left="360" w:hanging="360"/>
      </w:pPr>
      <w:rPr>
        <w:rFonts w:ascii="Symbol" w:eastAsia="Symbol" w:hAnsi="Symbol" w:hint="default"/>
      </w:rPr>
    </w:lvl>
  </w:abstractNum>
  <w:abstractNum w:abstractNumId="14" w15:restartNumberingAfterBreak="0">
    <w:nsid w:val="66866C8A"/>
    <w:multiLevelType w:val="hybridMultilevel"/>
    <w:tmpl w:val="99799375"/>
    <w:lvl w:ilvl="0" w:tplc="B98E315E">
      <w:start w:val="1"/>
      <w:numFmt w:val="decimal"/>
      <w:lvlText w:val="%1."/>
      <w:lvlJc w:val="left"/>
      <w:pPr>
        <w:tabs>
          <w:tab w:val="num" w:pos="720"/>
        </w:tabs>
        <w:ind w:left="720" w:hanging="360"/>
      </w:pPr>
    </w:lvl>
    <w:lvl w:ilvl="1" w:tplc="5E08C2E6">
      <w:start w:val="1"/>
      <w:numFmt w:val="lowerLetter"/>
      <w:lvlText w:val="%2."/>
      <w:lvlJc w:val="left"/>
      <w:pPr>
        <w:tabs>
          <w:tab w:val="num" w:pos="1440"/>
        </w:tabs>
        <w:ind w:left="1440" w:hanging="360"/>
      </w:pPr>
    </w:lvl>
    <w:lvl w:ilvl="2" w:tplc="9D3C9F3E">
      <w:start w:val="1"/>
      <w:numFmt w:val="lowerRoman"/>
      <w:lvlText w:val="%3."/>
      <w:lvlJc w:val="right"/>
      <w:pPr>
        <w:tabs>
          <w:tab w:val="num" w:pos="2160"/>
        </w:tabs>
        <w:ind w:left="2160" w:hanging="180"/>
      </w:pPr>
    </w:lvl>
    <w:lvl w:ilvl="3" w:tplc="771A9024">
      <w:start w:val="1"/>
      <w:numFmt w:val="decimal"/>
      <w:lvlText w:val="%4."/>
      <w:lvlJc w:val="left"/>
      <w:pPr>
        <w:tabs>
          <w:tab w:val="num" w:pos="2880"/>
        </w:tabs>
        <w:ind w:left="2880" w:hanging="360"/>
      </w:pPr>
    </w:lvl>
    <w:lvl w:ilvl="4" w:tplc="36ACD448">
      <w:start w:val="1"/>
      <w:numFmt w:val="lowerLetter"/>
      <w:lvlText w:val="%5."/>
      <w:lvlJc w:val="left"/>
      <w:pPr>
        <w:tabs>
          <w:tab w:val="num" w:pos="3600"/>
        </w:tabs>
        <w:ind w:left="3600" w:hanging="360"/>
      </w:pPr>
    </w:lvl>
    <w:lvl w:ilvl="5" w:tplc="52AC132E">
      <w:start w:val="1"/>
      <w:numFmt w:val="lowerRoman"/>
      <w:lvlText w:val="%6."/>
      <w:lvlJc w:val="right"/>
      <w:pPr>
        <w:tabs>
          <w:tab w:val="num" w:pos="4320"/>
        </w:tabs>
        <w:ind w:left="4320" w:hanging="180"/>
      </w:pPr>
    </w:lvl>
    <w:lvl w:ilvl="6" w:tplc="411664A0">
      <w:start w:val="1"/>
      <w:numFmt w:val="decimal"/>
      <w:lvlText w:val="%7."/>
      <w:lvlJc w:val="left"/>
      <w:pPr>
        <w:tabs>
          <w:tab w:val="num" w:pos="5040"/>
        </w:tabs>
        <w:ind w:left="5040" w:hanging="360"/>
      </w:pPr>
    </w:lvl>
    <w:lvl w:ilvl="7" w:tplc="BAE44B22">
      <w:start w:val="1"/>
      <w:numFmt w:val="lowerLetter"/>
      <w:lvlText w:val="%8."/>
      <w:lvlJc w:val="left"/>
      <w:pPr>
        <w:tabs>
          <w:tab w:val="num" w:pos="5760"/>
        </w:tabs>
        <w:ind w:left="5760" w:hanging="360"/>
      </w:pPr>
    </w:lvl>
    <w:lvl w:ilvl="8" w:tplc="E1062F42">
      <w:start w:val="1"/>
      <w:numFmt w:val="lowerRoman"/>
      <w:lvlText w:val="%9."/>
      <w:lvlJc w:val="right"/>
      <w:pPr>
        <w:tabs>
          <w:tab w:val="num" w:pos="6480"/>
        </w:tabs>
        <w:ind w:left="6480" w:hanging="180"/>
      </w:pPr>
    </w:lvl>
  </w:abstractNum>
  <w:num w:numId="1" w16cid:durableId="1517042156">
    <w:abstractNumId w:val="13"/>
  </w:num>
  <w:num w:numId="2" w16cid:durableId="951129059">
    <w:abstractNumId w:val="14"/>
  </w:num>
  <w:num w:numId="3" w16cid:durableId="604385712">
    <w:abstractNumId w:val="8"/>
  </w:num>
  <w:num w:numId="4" w16cid:durableId="1242376915">
    <w:abstractNumId w:val="3"/>
  </w:num>
  <w:num w:numId="5" w16cid:durableId="723143110">
    <w:abstractNumId w:val="2"/>
  </w:num>
  <w:num w:numId="6" w16cid:durableId="97875234">
    <w:abstractNumId w:val="1"/>
  </w:num>
  <w:num w:numId="7" w16cid:durableId="1997805642">
    <w:abstractNumId w:val="0"/>
  </w:num>
  <w:num w:numId="8" w16cid:durableId="925383762">
    <w:abstractNumId w:val="7"/>
  </w:num>
  <w:num w:numId="9" w16cid:durableId="1991212174">
    <w:abstractNumId w:val="6"/>
  </w:num>
  <w:num w:numId="10" w16cid:durableId="1715932158">
    <w:abstractNumId w:val="5"/>
  </w:num>
  <w:num w:numId="11" w16cid:durableId="819082747">
    <w:abstractNumId w:val="4"/>
  </w:num>
  <w:num w:numId="12" w16cid:durableId="229459486">
    <w:abstractNumId w:val="12"/>
  </w:num>
  <w:num w:numId="13" w16cid:durableId="2087141488">
    <w:abstractNumId w:val="9"/>
  </w:num>
  <w:num w:numId="14" w16cid:durableId="2115322783">
    <w:abstractNumId w:val="11"/>
  </w:num>
  <w:num w:numId="15" w16cid:durableId="736441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1" w:cryptProviderType="rsaAES" w:cryptAlgorithmClass="hash" w:cryptAlgorithmType="typeAny" w:cryptAlgorithmSid="14" w:cryptSpinCount="100000" w:hash="8uqvDxh2SNCeIQRrFe5AazAtelka274Vv3qNY8dV6faC6gZpAIgY8b2ZH+YOXWp5/gHX74VxqqfVsXIrDU4y9Q==" w:salt="wKrjIrflWjjEFE5YA3gajQ=="/>
  <w:defaultTabStop w:val="1304"/>
  <w:hyphenationZone w:val="425"/>
  <w:doNotHyphenateCap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43"/>
    <w:rsid w:val="0000560F"/>
    <w:rsid w:val="0001517D"/>
    <w:rsid w:val="0006401E"/>
    <w:rsid w:val="00073ED5"/>
    <w:rsid w:val="000800D6"/>
    <w:rsid w:val="000B1543"/>
    <w:rsid w:val="000C5EE2"/>
    <w:rsid w:val="00193FD5"/>
    <w:rsid w:val="001A2E41"/>
    <w:rsid w:val="001F3D78"/>
    <w:rsid w:val="002025F8"/>
    <w:rsid w:val="00223527"/>
    <w:rsid w:val="00224D65"/>
    <w:rsid w:val="002313D9"/>
    <w:rsid w:val="00237540"/>
    <w:rsid w:val="0027738D"/>
    <w:rsid w:val="00283076"/>
    <w:rsid w:val="00283F80"/>
    <w:rsid w:val="002922B0"/>
    <w:rsid w:val="00295D0A"/>
    <w:rsid w:val="002C1E01"/>
    <w:rsid w:val="002C23C1"/>
    <w:rsid w:val="002C36A1"/>
    <w:rsid w:val="002F211D"/>
    <w:rsid w:val="00327BBC"/>
    <w:rsid w:val="00345769"/>
    <w:rsid w:val="0035225B"/>
    <w:rsid w:val="003765E1"/>
    <w:rsid w:val="00390517"/>
    <w:rsid w:val="003A6C26"/>
    <w:rsid w:val="003C21C6"/>
    <w:rsid w:val="003D5EB4"/>
    <w:rsid w:val="004071C3"/>
    <w:rsid w:val="00416C74"/>
    <w:rsid w:val="00425899"/>
    <w:rsid w:val="004453E3"/>
    <w:rsid w:val="004863F5"/>
    <w:rsid w:val="004A6584"/>
    <w:rsid w:val="004C4E92"/>
    <w:rsid w:val="004D7F35"/>
    <w:rsid w:val="00503042"/>
    <w:rsid w:val="00521802"/>
    <w:rsid w:val="005334F7"/>
    <w:rsid w:val="005513E3"/>
    <w:rsid w:val="00551B96"/>
    <w:rsid w:val="005958F5"/>
    <w:rsid w:val="005A19AB"/>
    <w:rsid w:val="005A3601"/>
    <w:rsid w:val="005D4DCE"/>
    <w:rsid w:val="005E1788"/>
    <w:rsid w:val="005F3009"/>
    <w:rsid w:val="005F53A0"/>
    <w:rsid w:val="00610276"/>
    <w:rsid w:val="00624EBA"/>
    <w:rsid w:val="00631B2D"/>
    <w:rsid w:val="0065520C"/>
    <w:rsid w:val="0065620D"/>
    <w:rsid w:val="00672518"/>
    <w:rsid w:val="0067438A"/>
    <w:rsid w:val="0068287E"/>
    <w:rsid w:val="006A73AB"/>
    <w:rsid w:val="006B34D0"/>
    <w:rsid w:val="006C7334"/>
    <w:rsid w:val="006D4809"/>
    <w:rsid w:val="006F5791"/>
    <w:rsid w:val="00717BCA"/>
    <w:rsid w:val="00722DAC"/>
    <w:rsid w:val="007429D6"/>
    <w:rsid w:val="007505B2"/>
    <w:rsid w:val="00786EAB"/>
    <w:rsid w:val="0079366A"/>
    <w:rsid w:val="007C76BB"/>
    <w:rsid w:val="007E46A7"/>
    <w:rsid w:val="007F32A8"/>
    <w:rsid w:val="00805890"/>
    <w:rsid w:val="00811802"/>
    <w:rsid w:val="00816A76"/>
    <w:rsid w:val="00863DB0"/>
    <w:rsid w:val="00866BCB"/>
    <w:rsid w:val="008713F1"/>
    <w:rsid w:val="0087689F"/>
    <w:rsid w:val="00880733"/>
    <w:rsid w:val="008A19D4"/>
    <w:rsid w:val="008A4852"/>
    <w:rsid w:val="008A6209"/>
    <w:rsid w:val="008B3AA0"/>
    <w:rsid w:val="008B7559"/>
    <w:rsid w:val="008C0ECA"/>
    <w:rsid w:val="008D56AD"/>
    <w:rsid w:val="008D7D5F"/>
    <w:rsid w:val="008F2E1F"/>
    <w:rsid w:val="009375A7"/>
    <w:rsid w:val="00954FD5"/>
    <w:rsid w:val="00976E76"/>
    <w:rsid w:val="00981C23"/>
    <w:rsid w:val="009A6813"/>
    <w:rsid w:val="009C0CFF"/>
    <w:rsid w:val="009D5CD1"/>
    <w:rsid w:val="009D73EA"/>
    <w:rsid w:val="009E1319"/>
    <w:rsid w:val="009E1A1D"/>
    <w:rsid w:val="009E6A3E"/>
    <w:rsid w:val="00A23776"/>
    <w:rsid w:val="00A3205E"/>
    <w:rsid w:val="00A74739"/>
    <w:rsid w:val="00A979AB"/>
    <w:rsid w:val="00AA7A71"/>
    <w:rsid w:val="00AB2AAD"/>
    <w:rsid w:val="00AB4E22"/>
    <w:rsid w:val="00AD3648"/>
    <w:rsid w:val="00AE610E"/>
    <w:rsid w:val="00AF2A47"/>
    <w:rsid w:val="00B30965"/>
    <w:rsid w:val="00B30995"/>
    <w:rsid w:val="00B61CE4"/>
    <w:rsid w:val="00B65DD9"/>
    <w:rsid w:val="00B707D0"/>
    <w:rsid w:val="00B73E68"/>
    <w:rsid w:val="00B97C0A"/>
    <w:rsid w:val="00BC5445"/>
    <w:rsid w:val="00BD5B56"/>
    <w:rsid w:val="00BF52AE"/>
    <w:rsid w:val="00C44CA7"/>
    <w:rsid w:val="00C66470"/>
    <w:rsid w:val="00C746BB"/>
    <w:rsid w:val="00C840A2"/>
    <w:rsid w:val="00C93A5B"/>
    <w:rsid w:val="00CB2AB2"/>
    <w:rsid w:val="00CB6917"/>
    <w:rsid w:val="00CB7C78"/>
    <w:rsid w:val="00CC1C8F"/>
    <w:rsid w:val="00CC3463"/>
    <w:rsid w:val="00CD6F86"/>
    <w:rsid w:val="00CF7EE6"/>
    <w:rsid w:val="00D43386"/>
    <w:rsid w:val="00D4377C"/>
    <w:rsid w:val="00D53C78"/>
    <w:rsid w:val="00D61E9C"/>
    <w:rsid w:val="00D8460B"/>
    <w:rsid w:val="00D97A11"/>
    <w:rsid w:val="00DA4726"/>
    <w:rsid w:val="00DB0F44"/>
    <w:rsid w:val="00DB5411"/>
    <w:rsid w:val="00DC28C4"/>
    <w:rsid w:val="00DD0C9D"/>
    <w:rsid w:val="00DD1E6B"/>
    <w:rsid w:val="00E1138F"/>
    <w:rsid w:val="00E120AF"/>
    <w:rsid w:val="00E3110E"/>
    <w:rsid w:val="00E411BC"/>
    <w:rsid w:val="00E461E3"/>
    <w:rsid w:val="00E5688F"/>
    <w:rsid w:val="00E7489E"/>
    <w:rsid w:val="00E8670C"/>
    <w:rsid w:val="00E91269"/>
    <w:rsid w:val="00EB4F5A"/>
    <w:rsid w:val="00ED7A78"/>
    <w:rsid w:val="00F109A7"/>
    <w:rsid w:val="00F1736E"/>
    <w:rsid w:val="00F279AF"/>
    <w:rsid w:val="00F93A58"/>
    <w:rsid w:val="00FA3297"/>
    <w:rsid w:val="00FA78AA"/>
    <w:rsid w:val="00FB2F60"/>
    <w:rsid w:val="00FB4969"/>
    <w:rsid w:val="00FD0DE5"/>
  </w:rsids>
  <m:mathPr>
    <m:mathFont m:val="Cambria Math"/>
    <m:brkBin m:val="before"/>
    <m:brkBinSub m:val="--"/>
    <m:smallFrac m:val="0"/>
    <m:dispDef/>
    <m:lMargin m:val="0"/>
    <m:rMargin m:val="0"/>
    <m:defJc m:val="centerGroup"/>
    <m:wrapIndent m:val="1440"/>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DDD5C"/>
  <w15:docId w15:val="{A17CE853-596B-465B-8F7F-604F2EFE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23776"/>
    <w:pPr>
      <w:overflowPunct w:val="0"/>
      <w:autoSpaceDE w:val="0"/>
      <w:autoSpaceDN w:val="0"/>
      <w:adjustRightInd w:val="0"/>
      <w:textAlignment w:val="baseline"/>
    </w:pPr>
    <w:rPr>
      <w:rFonts w:cs="Arial"/>
      <w:sz w:val="22"/>
      <w:szCs w:val="24"/>
    </w:rPr>
  </w:style>
  <w:style w:type="paragraph" w:styleId="Rubrik1">
    <w:name w:val="heading 1"/>
    <w:basedOn w:val="Normal"/>
    <w:next w:val="Normal"/>
    <w:link w:val="Rubrik1Char"/>
    <w:qFormat/>
    <w:rsid w:val="00AD4A6A"/>
    <w:pPr>
      <w:keepNext/>
      <w:ind w:right="-1134"/>
      <w:outlineLvl w:val="0"/>
    </w:pPr>
    <w:rPr>
      <w:rFonts w:ascii="Arial" w:eastAsia="Arial" w:hAnsi="Arial"/>
      <w:b/>
      <w:sz w:val="28"/>
      <w:szCs w:val="28"/>
    </w:rPr>
  </w:style>
  <w:style w:type="paragraph" w:styleId="Rubrik2">
    <w:name w:val="heading 2"/>
    <w:basedOn w:val="Normal"/>
    <w:next w:val="Normal"/>
    <w:link w:val="Rubrik2Char"/>
    <w:qFormat/>
    <w:rsid w:val="00AD4A6A"/>
    <w:pPr>
      <w:keepNext/>
      <w:tabs>
        <w:tab w:val="right" w:pos="9072"/>
      </w:tabs>
      <w:spacing w:before="240"/>
      <w:outlineLvl w:val="1"/>
    </w:pPr>
    <w:rPr>
      <w:rFonts w:ascii="Arial" w:eastAsia="Arial" w:hAnsi="Arial"/>
      <w:b/>
      <w:sz w:val="24"/>
    </w:rPr>
  </w:style>
  <w:style w:type="paragraph" w:styleId="Rubrik3">
    <w:name w:val="heading 3"/>
    <w:basedOn w:val="Normal"/>
    <w:next w:val="Normal"/>
    <w:link w:val="Rubrik3Char"/>
    <w:qFormat/>
    <w:rsid w:val="00AD4A6A"/>
    <w:pPr>
      <w:keepNext/>
      <w:spacing w:before="240"/>
      <w:outlineLvl w:val="2"/>
    </w:pPr>
    <w:rPr>
      <w:rFonts w:ascii="Arial" w:eastAsia="Arial" w:hAnsi="Arial"/>
      <w:b/>
    </w:rPr>
  </w:style>
  <w:style w:type="paragraph" w:styleId="Rubrik4">
    <w:name w:val="heading 4"/>
    <w:basedOn w:val="Normal"/>
    <w:next w:val="Normal"/>
    <w:link w:val="Rubrik4Char"/>
    <w:qFormat/>
    <w:rsid w:val="005A3601"/>
    <w:pPr>
      <w:keepNext/>
      <w:outlineLvl w:val="3"/>
    </w:pPr>
    <w:rPr>
      <w:rFonts w:eastAsia="Arial"/>
      <w:b/>
    </w:rPr>
  </w:style>
  <w:style w:type="paragraph" w:styleId="Rubrik5">
    <w:name w:val="heading 5"/>
    <w:basedOn w:val="Normal"/>
    <w:next w:val="Normal"/>
    <w:link w:val="Rubrik5Char"/>
    <w:qFormat/>
    <w:rsid w:val="00AD4A6A"/>
    <w:pPr>
      <w:keepNext/>
      <w:outlineLvl w:val="4"/>
    </w:pPr>
    <w:rPr>
      <w:rFonts w:ascii="Arial" w:eastAsia="Arial" w:hAnsi="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genlista1">
    <w:name w:val="Ingen lista1"/>
    <w:semiHidden/>
    <w:rsid w:val="00AD4A6A"/>
  </w:style>
  <w:style w:type="character" w:customStyle="1" w:styleId="Rubrik1Char">
    <w:name w:val="Rubrik 1 Char"/>
    <w:basedOn w:val="Standardstycketeckensnitt"/>
    <w:link w:val="Rubrik1"/>
    <w:rsid w:val="00AD4A6A"/>
    <w:rPr>
      <w:rFonts w:ascii="Cambria" w:eastAsia="Cambria" w:hAnsi="Cambria" w:cs="Times New Roman"/>
      <w:b/>
      <w:bCs/>
      <w:kern w:val="32"/>
      <w:sz w:val="32"/>
      <w:szCs w:val="32"/>
      <w:lang w:val="sv-SE" w:eastAsia="sv-SE"/>
    </w:rPr>
  </w:style>
  <w:style w:type="character" w:customStyle="1" w:styleId="Rubrik2Char">
    <w:name w:val="Rubrik 2 Char"/>
    <w:basedOn w:val="Standardstycketeckensnitt"/>
    <w:link w:val="Rubrik2"/>
    <w:semiHidden/>
    <w:rsid w:val="00AD4A6A"/>
    <w:rPr>
      <w:rFonts w:ascii="Arial" w:eastAsia="Arial" w:hAnsi="Arial" w:cs="Arial"/>
      <w:b/>
      <w:sz w:val="24"/>
      <w:szCs w:val="24"/>
      <w:lang w:val="sv-SE" w:eastAsia="sv-SE" w:bidi="ar-SA"/>
    </w:rPr>
  </w:style>
  <w:style w:type="character" w:customStyle="1" w:styleId="Rubrik3Char">
    <w:name w:val="Rubrik 3 Char"/>
    <w:basedOn w:val="Standardstycketeckensnitt"/>
    <w:link w:val="Rubrik3"/>
    <w:semiHidden/>
    <w:rsid w:val="00AD4A6A"/>
    <w:rPr>
      <w:rFonts w:ascii="Arial" w:eastAsia="Arial" w:hAnsi="Arial" w:cs="Arial"/>
      <w:b/>
      <w:sz w:val="22"/>
      <w:szCs w:val="24"/>
      <w:lang w:val="sv-SE" w:eastAsia="sv-SE" w:bidi="ar-SA"/>
    </w:rPr>
  </w:style>
  <w:style w:type="character" w:customStyle="1" w:styleId="Rubrik4Char">
    <w:name w:val="Rubrik 4 Char"/>
    <w:basedOn w:val="Standardstycketeckensnitt"/>
    <w:link w:val="Rubrik4"/>
    <w:rsid w:val="005A3601"/>
    <w:rPr>
      <w:rFonts w:eastAsia="Arial" w:cs="Arial"/>
      <w:b/>
      <w:sz w:val="22"/>
      <w:szCs w:val="24"/>
    </w:rPr>
  </w:style>
  <w:style w:type="character" w:customStyle="1" w:styleId="Rubrik5Char">
    <w:name w:val="Rubrik 5 Char"/>
    <w:basedOn w:val="Standardstycketeckensnitt"/>
    <w:link w:val="Rubrik5"/>
    <w:semiHidden/>
    <w:rsid w:val="00AD4A6A"/>
    <w:rPr>
      <w:rFonts w:ascii="Calibri" w:eastAsia="Calibri" w:hAnsi="Calibri" w:cs="Times New Roman"/>
      <w:b/>
      <w:bCs/>
      <w:i/>
      <w:iCs/>
      <w:sz w:val="26"/>
      <w:szCs w:val="26"/>
      <w:lang w:val="sv-SE" w:eastAsia="sv-SE"/>
    </w:rPr>
  </w:style>
  <w:style w:type="paragraph" w:styleId="Rubrik">
    <w:name w:val="Title"/>
    <w:basedOn w:val="Normal"/>
    <w:link w:val="RubrikChar"/>
    <w:qFormat/>
    <w:rsid w:val="00AD4A6A"/>
    <w:pPr>
      <w:jc w:val="center"/>
    </w:pPr>
    <w:rPr>
      <w:b/>
      <w:sz w:val="32"/>
    </w:rPr>
  </w:style>
  <w:style w:type="character" w:customStyle="1" w:styleId="RubrikChar">
    <w:name w:val="Rubrik Char"/>
    <w:basedOn w:val="Standardstycketeckensnitt"/>
    <w:link w:val="Rubrik"/>
    <w:rsid w:val="00AD4A6A"/>
    <w:rPr>
      <w:rFonts w:ascii="Cambria" w:eastAsia="Cambria" w:hAnsi="Cambria" w:cs="Times New Roman"/>
      <w:b/>
      <w:bCs/>
      <w:kern w:val="28"/>
      <w:sz w:val="32"/>
      <w:szCs w:val="32"/>
      <w:lang w:val="sv-SE" w:eastAsia="sv-SE"/>
    </w:rPr>
  </w:style>
  <w:style w:type="paragraph" w:styleId="Brdtext">
    <w:name w:val="Body Text"/>
    <w:basedOn w:val="Normal"/>
    <w:link w:val="BrdtextChar"/>
    <w:semiHidden/>
    <w:rsid w:val="008A19D4"/>
    <w:rPr>
      <w:i/>
      <w:color w:val="0000FF"/>
    </w:rPr>
  </w:style>
  <w:style w:type="character" w:customStyle="1" w:styleId="BrdtextChar">
    <w:name w:val="Brödtext Char"/>
    <w:basedOn w:val="Standardstycketeckensnitt"/>
    <w:link w:val="Brdtext"/>
    <w:semiHidden/>
    <w:rsid w:val="008A19D4"/>
    <w:rPr>
      <w:rFonts w:cs="Arial"/>
      <w:i/>
      <w:color w:val="0000FF"/>
      <w:sz w:val="22"/>
      <w:szCs w:val="24"/>
    </w:rPr>
  </w:style>
  <w:style w:type="paragraph" w:styleId="Sidhuvud">
    <w:name w:val="header"/>
    <w:basedOn w:val="Normal"/>
    <w:link w:val="SidhuvudChar"/>
    <w:rsid w:val="00AD4A6A"/>
    <w:pPr>
      <w:tabs>
        <w:tab w:val="center" w:pos="4536"/>
        <w:tab w:val="right" w:pos="9072"/>
      </w:tabs>
    </w:pPr>
  </w:style>
  <w:style w:type="character" w:customStyle="1" w:styleId="SidhuvudChar">
    <w:name w:val="Sidhuvud Char"/>
    <w:basedOn w:val="Standardstycketeckensnitt"/>
    <w:link w:val="Sidhuvud"/>
    <w:semiHidden/>
    <w:rsid w:val="00AD4A6A"/>
    <w:rPr>
      <w:rFonts w:cs="Arial"/>
      <w:sz w:val="24"/>
      <w:szCs w:val="24"/>
      <w:lang w:val="sv-SE" w:eastAsia="sv-SE"/>
    </w:rPr>
  </w:style>
  <w:style w:type="paragraph" w:styleId="Sidfot">
    <w:name w:val="footer"/>
    <w:basedOn w:val="Normal"/>
    <w:link w:val="SidfotChar"/>
    <w:semiHidden/>
    <w:rsid w:val="00AD4A6A"/>
    <w:pPr>
      <w:tabs>
        <w:tab w:val="center" w:pos="4536"/>
        <w:tab w:val="right" w:pos="9072"/>
      </w:tabs>
    </w:pPr>
    <w:rPr>
      <w:sz w:val="16"/>
    </w:rPr>
  </w:style>
  <w:style w:type="character" w:customStyle="1" w:styleId="SidfotChar">
    <w:name w:val="Sidfot Char"/>
    <w:basedOn w:val="Standardstycketeckensnitt"/>
    <w:link w:val="Sidfot"/>
    <w:semiHidden/>
    <w:rsid w:val="00AD4A6A"/>
    <w:rPr>
      <w:rFonts w:cs="Arial"/>
      <w:sz w:val="16"/>
      <w:szCs w:val="24"/>
      <w:lang w:val="sv-SE" w:eastAsia="sv-SE" w:bidi="ar-SA"/>
    </w:rPr>
  </w:style>
  <w:style w:type="table" w:styleId="Tabellrutnt">
    <w:name w:val="Table Grid"/>
    <w:basedOn w:val="Normaltabell"/>
    <w:rsid w:val="00AD4A6A"/>
    <w:pPr>
      <w:overflowPunct w:val="0"/>
      <w:autoSpaceDE w:val="0"/>
      <w:autoSpaceDN w:val="0"/>
      <w:adjustRightInd w:val="0"/>
      <w:spacing w:before="120"/>
      <w:textAlignment w:val="baseline"/>
    </w:pPr>
    <w:rPr>
      <w:sz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semiHidden/>
    <w:rsid w:val="00AD4A6A"/>
    <w:rPr>
      <w:rFonts w:cs="Times New Roman"/>
    </w:rPr>
  </w:style>
  <w:style w:type="paragraph" w:styleId="Ballongtext">
    <w:name w:val="Balloon Text"/>
    <w:basedOn w:val="Normal"/>
    <w:link w:val="BallongtextChar"/>
    <w:semiHidden/>
    <w:rsid w:val="00AD4A6A"/>
    <w:rPr>
      <w:rFonts w:ascii="Tahoma" w:eastAsia="Tahoma" w:hAnsi="Tahoma" w:cs="Tahoma"/>
      <w:sz w:val="16"/>
      <w:szCs w:val="16"/>
    </w:rPr>
  </w:style>
  <w:style w:type="character" w:customStyle="1" w:styleId="BallongtextChar">
    <w:name w:val="Ballongtext Char"/>
    <w:basedOn w:val="Standardstycketeckensnitt"/>
    <w:link w:val="Ballongtext"/>
    <w:semiHidden/>
    <w:rsid w:val="00AD4A6A"/>
    <w:rPr>
      <w:rFonts w:cs="Arial"/>
      <w:sz w:val="2"/>
      <w:lang w:val="sv-SE" w:eastAsia="sv-SE"/>
    </w:rPr>
  </w:style>
  <w:style w:type="paragraph" w:styleId="Punktlista">
    <w:name w:val="List Bullet"/>
    <w:basedOn w:val="Normal"/>
    <w:semiHidden/>
    <w:rsid w:val="00AD4A6A"/>
    <w:pPr>
      <w:numPr>
        <w:numId w:val="1"/>
      </w:numPr>
    </w:pPr>
  </w:style>
  <w:style w:type="paragraph" w:customStyle="1" w:styleId="Ingenlista10">
    <w:name w:val="Ingen lista1_0"/>
    <w:semiHidden/>
    <w:rsid w:val="00EC490F"/>
  </w:style>
  <w:style w:type="paragraph" w:customStyle="1" w:styleId="BrdtextGBP">
    <w:name w:val="Brödtext GBP"/>
    <w:qFormat/>
    <w:rsid w:val="00B91CD4"/>
    <w:pPr>
      <w:spacing w:before="60" w:after="60"/>
    </w:pPr>
    <w:rPr>
      <w:rFonts w:ascii="Arial" w:hAnsi="Arial"/>
      <w:sz w:val="16"/>
      <w:szCs w:val="24"/>
      <w:lang w:eastAsia="en-US"/>
    </w:rPr>
  </w:style>
  <w:style w:type="character" w:customStyle="1" w:styleId="personalmessageentry1">
    <w:name w:val="personalmessageentry1"/>
    <w:basedOn w:val="Standardstycketeckensnitt"/>
    <w:rsid w:val="00B91CD4"/>
  </w:style>
  <w:style w:type="character" w:styleId="Kommentarsreferens">
    <w:name w:val="annotation reference"/>
    <w:basedOn w:val="Standardstycketeckensnitt"/>
    <w:uiPriority w:val="99"/>
    <w:semiHidden/>
    <w:unhideWhenUsed/>
    <w:rsid w:val="007E4FC2"/>
    <w:rPr>
      <w:sz w:val="16"/>
      <w:szCs w:val="16"/>
    </w:rPr>
  </w:style>
  <w:style w:type="paragraph" w:styleId="Kommentarer">
    <w:name w:val="annotation text"/>
    <w:basedOn w:val="Normal"/>
    <w:link w:val="KommentarerChar"/>
    <w:uiPriority w:val="99"/>
    <w:unhideWhenUsed/>
    <w:rsid w:val="007E4FC2"/>
    <w:rPr>
      <w:sz w:val="20"/>
      <w:szCs w:val="20"/>
    </w:rPr>
  </w:style>
  <w:style w:type="character" w:customStyle="1" w:styleId="KommentarerChar">
    <w:name w:val="Kommentarer Char"/>
    <w:basedOn w:val="Standardstycketeckensnitt"/>
    <w:link w:val="Kommentarer"/>
    <w:uiPriority w:val="99"/>
    <w:rsid w:val="007E4FC2"/>
    <w:rPr>
      <w:rFonts w:cs="Arial"/>
    </w:rPr>
  </w:style>
  <w:style w:type="paragraph" w:styleId="Kommentarsmne">
    <w:name w:val="annotation subject"/>
    <w:basedOn w:val="Kommentarer"/>
    <w:next w:val="Kommentarer"/>
    <w:link w:val="KommentarsmneChar"/>
    <w:uiPriority w:val="99"/>
    <w:semiHidden/>
    <w:unhideWhenUsed/>
    <w:rsid w:val="007E4FC2"/>
    <w:rPr>
      <w:b/>
      <w:bCs/>
    </w:rPr>
  </w:style>
  <w:style w:type="character" w:customStyle="1" w:styleId="KommentarsmneChar">
    <w:name w:val="Kommentarsämne Char"/>
    <w:basedOn w:val="KommentarerChar"/>
    <w:link w:val="Kommentarsmne"/>
    <w:uiPriority w:val="99"/>
    <w:semiHidden/>
    <w:rsid w:val="007E4FC2"/>
    <w:rPr>
      <w:rFonts w:cs="Arial"/>
      <w:b/>
      <w:bCs/>
    </w:rPr>
  </w:style>
  <w:style w:type="paragraph" w:styleId="Liststycke">
    <w:name w:val="List Paragraph"/>
    <w:basedOn w:val="Normal"/>
    <w:uiPriority w:val="34"/>
    <w:qFormat/>
    <w:rsid w:val="00610276"/>
    <w:pPr>
      <w:ind w:left="720"/>
      <w:contextualSpacing/>
    </w:pPr>
  </w:style>
  <w:style w:type="paragraph" w:styleId="Innehll7">
    <w:name w:val="toc 7"/>
    <w:basedOn w:val="Normal"/>
    <w:next w:val="Normal"/>
    <w:uiPriority w:val="39"/>
    <w:rsid w:val="00073ED5"/>
    <w:pPr>
      <w:overflowPunct/>
      <w:autoSpaceDE/>
      <w:autoSpaceDN/>
      <w:adjustRightInd/>
      <w:ind w:left="1100" w:right="284"/>
      <w:textAlignment w:val="auto"/>
    </w:pPr>
    <w:rPr>
      <w:rFonts w:cs="Times New Roman"/>
      <w:sz w:val="20"/>
      <w:szCs w:val="20"/>
    </w:rPr>
  </w:style>
  <w:style w:type="paragraph" w:customStyle="1" w:styleId="GBPBrdtext">
    <w:name w:val="GBP Brödtext"/>
    <w:autoRedefine/>
    <w:qFormat/>
    <w:rsid w:val="00073ED5"/>
    <w:pPr>
      <w:spacing w:before="60" w:after="60"/>
    </w:pPr>
    <w:rPr>
      <w:rFonts w:ascii="Arial" w:hAnsi="Arial"/>
      <w:sz w:val="1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LRWAL~1\LOCALS~1\Temp\notes0A900A\Anbudsformul&#228;r%20G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291E603A1B7478954D0C0A0BD62E7" ma:contentTypeVersion="14" ma:contentTypeDescription="Create a new document." ma:contentTypeScope="" ma:versionID="dd4f3552f4a378c91065725bd2213c38">
  <xsd:schema xmlns:xsd="http://www.w3.org/2001/XMLSchema" xmlns:xs="http://www.w3.org/2001/XMLSchema" xmlns:p="http://schemas.microsoft.com/office/2006/metadata/properties" xmlns:ns2="7e5846ea-83b9-4846-a3aa-41cf33f2656c" xmlns:ns3="ef45df8d-75f8-485b-985e-bf503cb9ccb5" targetNamespace="http://schemas.microsoft.com/office/2006/metadata/properties" ma:root="true" ma:fieldsID="fac1772fbd0b03add019c98963ad4503" ns2:_="" ns3:_="">
    <xsd:import namespace="7e5846ea-83b9-4846-a3aa-41cf33f2656c"/>
    <xsd:import namespace="ef45df8d-75f8-485b-985e-bf503cb9c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846ea-83b9-4846-a3aa-41cf33f26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569b3b9-8756-48c3-ba76-55afd89ee89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45df8d-75f8-485b-985e-bf503cb9c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16ea130-878a-4108-95ba-f601da18698b}" ma:internalName="TaxCatchAll" ma:showField="CatchAllData" ma:web="ef45df8d-75f8-485b-985e-bf503cb9cc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5846ea-83b9-4846-a3aa-41cf33f2656c">
      <Terms xmlns="http://schemas.microsoft.com/office/infopath/2007/PartnerControls"/>
    </lcf76f155ced4ddcb4097134ff3c332f>
    <TaxCatchAll xmlns="ef45df8d-75f8-485b-985e-bf503cb9ccb5" xsi:nil="true"/>
  </documentManagement>
</p:properties>
</file>

<file path=customXml/itemProps1.xml><?xml version="1.0" encoding="utf-8"?>
<ds:datastoreItem xmlns:ds="http://schemas.openxmlformats.org/officeDocument/2006/customXml" ds:itemID="{5CB06706-231A-4178-9F75-00E4DCA3A8C8}"/>
</file>

<file path=customXml/itemProps2.xml><?xml version="1.0" encoding="utf-8"?>
<ds:datastoreItem xmlns:ds="http://schemas.openxmlformats.org/officeDocument/2006/customXml" ds:itemID="{D126DD6D-7749-4120-A7CD-C56F9295357F}"/>
</file>

<file path=customXml/itemProps3.xml><?xml version="1.0" encoding="utf-8"?>
<ds:datastoreItem xmlns:ds="http://schemas.openxmlformats.org/officeDocument/2006/customXml" ds:itemID="{E3EEFD79-D52F-42B5-A8CD-D6BBA215CF2B}"/>
</file>

<file path=docProps/app.xml><?xml version="1.0" encoding="utf-8"?>
<Properties xmlns="http://schemas.openxmlformats.org/officeDocument/2006/extended-properties" xmlns:vt="http://schemas.openxmlformats.org/officeDocument/2006/docPropsVTypes">
  <Template>Anbudsformulär GE.dot</Template>
  <TotalTime>0</TotalTime>
  <Pages>6</Pages>
  <Words>1148</Words>
  <Characters>6089</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Anbudsformulär utförandeentreprenad GE</vt:lpstr>
    </vt:vector>
  </TitlesOfParts>
  <Company>Göteborgs stad</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Anbudsformulär ABT 06</dc:title>
  <dc:creator>ulrwal0224</dc:creator>
  <cp:lastModifiedBy>Ulrica Wallström</cp:lastModifiedBy>
  <cp:revision>63</cp:revision>
  <cp:lastPrinted>2010-12-06T10:50:00Z</cp:lastPrinted>
  <dcterms:created xsi:type="dcterms:W3CDTF">2023-01-19T07:35:00Z</dcterms:created>
  <dcterms:modified xsi:type="dcterms:W3CDTF">2024-08-23T11:48:00Z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armDate">
    <vt:filetime>2024-04-15T00:00:00Z</vt:filetime>
  </property>
  <property fmtid="{D5CDD505-2E9C-101B-9397-08002B2CF9AE}" pid="3" name="ArchivedDescription">
    <vt:lpwstr/>
  </property>
  <property fmtid="{D5CDD505-2E9C-101B-9397-08002B2CF9AE}" pid="4" name="ChangeDescription">
    <vt:lpwstr>Ny LOU</vt:lpwstr>
  </property>
  <property fmtid="{D5CDD505-2E9C-101B-9397-08002B2CF9AE}" pid="5" name="CreateDate">
    <vt:filetime>2013-08-07T13:08:49Z</vt:filetime>
  </property>
  <property fmtid="{D5CDD505-2E9C-101B-9397-08002B2CF9AE}" pid="6" name="Creator">
    <vt:lpwstr>Ulrica Wallström</vt:lpwstr>
  </property>
  <property fmtid="{D5CDD505-2E9C-101B-9397-08002B2CF9AE}" pid="7" name="DocumentType">
    <vt:lpwstr>Mall</vt:lpwstr>
  </property>
  <property fmtid="{D5CDD505-2E9C-101B-9397-08002B2CF9AE}" pid="8" name="Draft">
    <vt:i4>0</vt:i4>
  </property>
  <property fmtid="{D5CDD505-2E9C-101B-9397-08002B2CF9AE}" pid="9" name="IsCheckedOut">
    <vt:bool>false</vt:bool>
  </property>
  <property fmtid="{D5CDD505-2E9C-101B-9397-08002B2CF9AE}" pid="10" name="IsPublished">
    <vt:bool>true</vt:bool>
  </property>
  <property fmtid="{D5CDD505-2E9C-101B-9397-08002B2CF9AE}" pid="11" name="Language">
    <vt:lpwstr>Stadsfastigheter</vt:lpwstr>
  </property>
  <property fmtid="{D5CDD505-2E9C-101B-9397-08002B2CF9AE}" pid="12" name="MetadataAktivitet">
    <vt:lpwstr>Administrativa föreskrifter (AF)</vt:lpwstr>
  </property>
  <property fmtid="{D5CDD505-2E9C-101B-9397-08002B2CF9AE}" pid="13" name="MetadataAnge vilka organisationers konsulter som dokumentet ska vara tillgängligt för">
    <vt:lpwstr>Stadsfastigheter</vt:lpwstr>
  </property>
  <property fmtid="{D5CDD505-2E9C-101B-9397-08002B2CF9AE}" pid="14" name="MetadataDelprocess">
    <vt:lpwstr>Upphandling</vt:lpwstr>
  </property>
  <property fmtid="{D5CDD505-2E9C-101B-9397-08002B2CF9AE}" pid="15" name="MetadataDokumentansvarig">
    <vt:lpwstr>Ulrica Wallström</vt:lpwstr>
  </property>
  <property fmtid="{D5CDD505-2E9C-101B-9397-08002B2CF9AE}" pid="16" name="MetadataFastställare">
    <vt:lpwstr>Maria Hagberg</vt:lpwstr>
  </property>
  <property fmtid="{D5CDD505-2E9C-101B-9397-08002B2CF9AE}" pid="17" name="MetadataGranskare">
    <vt:lpwstr>Mats Andreasson</vt:lpwstr>
  </property>
  <property fmtid="{D5CDD505-2E9C-101B-9397-08002B2CF9AE}" pid="18" name="MetadataKravnivå">
    <vt:lpwstr>Röd</vt:lpwstr>
  </property>
  <property fmtid="{D5CDD505-2E9C-101B-9397-08002B2CF9AE}" pid="19" name="MetadataProcess">
    <vt:lpwstr>Byggprocess GBP, Upphandling</vt:lpwstr>
  </property>
  <property fmtid="{D5CDD505-2E9C-101B-9397-08002B2CF9AE}" pid="20" name="MetadataSkede">
    <vt:lpwstr>U.03 Framtagande av förfrågningsunderlag</vt:lpwstr>
  </property>
  <property fmtid="{D5CDD505-2E9C-101B-9397-08002B2CF9AE}" pid="21" name="MetadataVal av organisation">
    <vt:lpwstr>Stadsfastigheter</vt:lpwstr>
  </property>
  <property fmtid="{D5CDD505-2E9C-101B-9397-08002B2CF9AE}" pid="22" name="Number">
    <vt:lpwstr>1330</vt:lpwstr>
  </property>
  <property fmtid="{D5CDD505-2E9C-101B-9397-08002B2CF9AE}" pid="23" name="Prefix">
    <vt:lpwstr>MALL</vt:lpwstr>
  </property>
  <property fmtid="{D5CDD505-2E9C-101B-9397-08002B2CF9AE}" pid="24" name="PublishDate">
    <vt:filetime>2023-05-16T19:18:58Z</vt:filetime>
  </property>
  <property fmtid="{D5CDD505-2E9C-101B-9397-08002B2CF9AE}" pid="25" name="RoleAnvändare">
    <vt:lpwstr>Stadsfastigheter</vt:lpwstr>
  </property>
  <property fmtid="{D5CDD505-2E9C-101B-9397-08002B2CF9AE}" pid="26" name="RoleDistributör">
    <vt:lpwstr/>
  </property>
  <property fmtid="{D5CDD505-2E9C-101B-9397-08002B2CF9AE}" pid="27" name="RoleDokumentansvarig">
    <vt:lpwstr>Ulrica Wallström</vt:lpwstr>
  </property>
  <property fmtid="{D5CDD505-2E9C-101B-9397-08002B2CF9AE}" pid="28" name="RoleFastställare">
    <vt:lpwstr>Maria Hagberg</vt:lpwstr>
  </property>
  <property fmtid="{D5CDD505-2E9C-101B-9397-08002B2CF9AE}" pid="29" name="RoleGranskare">
    <vt:lpwstr>Mats Andreasson</vt:lpwstr>
  </property>
  <property fmtid="{D5CDD505-2E9C-101B-9397-08002B2CF9AE}" pid="30" name="RoleSkapare">
    <vt:lpwstr>Ulrica Wallström</vt:lpwstr>
  </property>
  <property fmtid="{D5CDD505-2E9C-101B-9397-08002B2CF9AE}" pid="31" name="SecurityLevel">
    <vt:i4>6</vt:i4>
  </property>
  <property fmtid="{D5CDD505-2E9C-101B-9397-08002B2CF9AE}" pid="32" name="Title">
    <vt:lpwstr>Anbudsformulär ABT 06</vt:lpwstr>
  </property>
  <property fmtid="{D5CDD505-2E9C-101B-9397-08002B2CF9AE}" pid="33" name="Version">
    <vt:i4>5</vt:i4>
  </property>
  <property fmtid="{D5CDD505-2E9C-101B-9397-08002B2CF9AE}" pid="34" name="MSIP_Label_43f08ec5-d6d9-4227-8387-ccbfcb3632c4_Enabled">
    <vt:lpwstr>true</vt:lpwstr>
  </property>
  <property fmtid="{D5CDD505-2E9C-101B-9397-08002B2CF9AE}" pid="35" name="MSIP_Label_43f08ec5-d6d9-4227-8387-ccbfcb3632c4_SetDate">
    <vt:lpwstr>2024-03-05T13:23:38Z</vt:lpwstr>
  </property>
  <property fmtid="{D5CDD505-2E9C-101B-9397-08002B2CF9AE}" pid="36" name="MSIP_Label_43f08ec5-d6d9-4227-8387-ccbfcb3632c4_Method">
    <vt:lpwstr>Standard</vt:lpwstr>
  </property>
  <property fmtid="{D5CDD505-2E9C-101B-9397-08002B2CF9AE}" pid="37" name="MSIP_Label_43f08ec5-d6d9-4227-8387-ccbfcb3632c4_Name">
    <vt:lpwstr>Sweco Restricted</vt:lpwstr>
  </property>
  <property fmtid="{D5CDD505-2E9C-101B-9397-08002B2CF9AE}" pid="38" name="MSIP_Label_43f08ec5-d6d9-4227-8387-ccbfcb3632c4_SiteId">
    <vt:lpwstr>b7872ef0-9a00-4c18-8a4a-c7d25c778a9e</vt:lpwstr>
  </property>
  <property fmtid="{D5CDD505-2E9C-101B-9397-08002B2CF9AE}" pid="39" name="MSIP_Label_43f08ec5-d6d9-4227-8387-ccbfcb3632c4_ActionId">
    <vt:lpwstr>719f5194-6379-432c-9b4d-1ca01e3bb9b9</vt:lpwstr>
  </property>
  <property fmtid="{D5CDD505-2E9C-101B-9397-08002B2CF9AE}" pid="40" name="MSIP_Label_43f08ec5-d6d9-4227-8387-ccbfcb3632c4_ContentBits">
    <vt:lpwstr>0</vt:lpwstr>
  </property>
  <property fmtid="{D5CDD505-2E9C-101B-9397-08002B2CF9AE}" pid="41" name="ContentTypeId">
    <vt:lpwstr>0x010100936291E603A1B7478954D0C0A0BD62E7</vt:lpwstr>
  </property>
</Properties>
</file>